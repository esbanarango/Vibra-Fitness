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9DC683B" w14:textId="77777777" w:rsidR="007036AE" w:rsidRDefault="007036AE">
      <w:pPr>
        <w:rPr>
          <w:lang w:val="en-US"/>
        </w:rPr>
      </w:pPr>
    </w:p>
    <w:p w14:paraId="17979F90" w14:textId="77777777" w:rsidR="007036AE" w:rsidRDefault="007036AE">
      <w:pPr>
        <w:rPr>
          <w:lang w:val="en-US"/>
        </w:rPr>
      </w:pPr>
    </w:p>
    <w:p w14:paraId="2ED1222B" w14:textId="77777777" w:rsidR="007036AE" w:rsidRDefault="007036AE">
      <w:pPr>
        <w:rPr>
          <w:lang w:val="en-US"/>
        </w:rPr>
      </w:pPr>
    </w:p>
    <w:p w14:paraId="281890B5" w14:textId="77777777" w:rsidR="007036AE" w:rsidRDefault="007036AE">
      <w:pPr>
        <w:rPr>
          <w:lang w:val="en-US"/>
        </w:rPr>
      </w:pPr>
    </w:p>
    <w:p w14:paraId="5174355D" w14:textId="77777777" w:rsidR="007036AE" w:rsidRDefault="007036AE">
      <w:pPr>
        <w:rPr>
          <w:lang w:val="en-US"/>
        </w:rPr>
      </w:pPr>
    </w:p>
    <w:p w14:paraId="723000CE" w14:textId="77777777" w:rsidR="007036AE" w:rsidRDefault="007036AE">
      <w:pPr>
        <w:rPr>
          <w:lang w:val="en-US"/>
        </w:rPr>
      </w:pPr>
    </w:p>
    <w:p w14:paraId="369BDEBD" w14:textId="77777777" w:rsidR="007036AE" w:rsidRDefault="007036AE">
      <w:pPr>
        <w:rPr>
          <w:lang w:val="en-US"/>
        </w:rPr>
      </w:pPr>
    </w:p>
    <w:p w14:paraId="14BCD4E6" w14:textId="77777777" w:rsidR="007036AE" w:rsidRDefault="007036AE">
      <w:pPr>
        <w:rPr>
          <w:lang w:val="en-US"/>
        </w:rPr>
      </w:pPr>
    </w:p>
    <w:p w14:paraId="2B404609" w14:textId="77777777" w:rsidR="007036AE" w:rsidRDefault="007036AE">
      <w:pPr>
        <w:rPr>
          <w:lang w:val="en-US"/>
        </w:rPr>
      </w:pPr>
    </w:p>
    <w:p w14:paraId="5BCB8FE0" w14:textId="77777777" w:rsidR="007036AE" w:rsidRDefault="007036AE">
      <w:pPr>
        <w:rPr>
          <w:lang w:val="en-US"/>
        </w:rPr>
      </w:pPr>
    </w:p>
    <w:p w14:paraId="2B5B5E97" w14:textId="77777777" w:rsidR="007036AE" w:rsidRDefault="007036AE">
      <w:pPr>
        <w:rPr>
          <w:lang w:val="en-US"/>
        </w:rPr>
      </w:pPr>
    </w:p>
    <w:p w14:paraId="6B489501" w14:textId="77777777" w:rsidR="007036AE" w:rsidRDefault="007036AE">
      <w:pPr>
        <w:rPr>
          <w:lang w:val="en-US"/>
        </w:rPr>
      </w:pPr>
    </w:p>
    <w:p w14:paraId="5A893282" w14:textId="77777777" w:rsidR="007036AE" w:rsidRDefault="007036AE">
      <w:pPr>
        <w:rPr>
          <w:lang w:val="en-US"/>
        </w:rPr>
      </w:pPr>
    </w:p>
    <w:p w14:paraId="5C639BD6" w14:textId="77777777" w:rsidR="007036AE" w:rsidRDefault="00AA47B6">
      <w:pPr>
        <w:pStyle w:val="Ttulo"/>
        <w:jc w:val="right"/>
        <w:rPr>
          <w:rFonts w:ascii="Verdana" w:hAnsi="Verdana"/>
          <w:sz w:val="32"/>
          <w:lang w:val="es-CL"/>
        </w:rPr>
      </w:pPr>
      <w:r>
        <w:rPr>
          <w:rFonts w:ascii="Verdana" w:hAnsi="Verdana"/>
          <w:sz w:val="32"/>
          <w:lang w:val="es-CL"/>
        </w:rPr>
        <w:t>Vibra System</w:t>
      </w:r>
    </w:p>
    <w:p w14:paraId="745E4F2F" w14:textId="77777777" w:rsidR="007036AE" w:rsidRDefault="007036AE">
      <w:pPr>
        <w:pStyle w:val="Ttulo"/>
        <w:jc w:val="right"/>
        <w:rPr>
          <w:rFonts w:ascii="Verdana" w:hAnsi="Verdana"/>
          <w:sz w:val="32"/>
          <w:lang w:val="es-CL"/>
        </w:rPr>
      </w:pPr>
      <w:r>
        <w:rPr>
          <w:rFonts w:ascii="Verdana" w:hAnsi="Verdana"/>
          <w:sz w:val="32"/>
          <w:lang w:val="es-CL"/>
        </w:rPr>
        <w:t xml:space="preserve">Especificación </w:t>
      </w:r>
      <w:r w:rsidR="008924C5">
        <w:rPr>
          <w:rFonts w:ascii="Verdana" w:hAnsi="Verdana"/>
          <w:sz w:val="32"/>
          <w:lang w:val="es-CL"/>
        </w:rPr>
        <w:t>de</w:t>
      </w:r>
      <w:r w:rsidR="008924C5">
        <w:rPr>
          <w:rFonts w:ascii="Verdana" w:hAnsi="Verdana"/>
          <w:sz w:val="32"/>
          <w:lang w:val="es-CL"/>
        </w:rPr>
        <w:br/>
        <w:t>Requerimientos de Software (E</w:t>
      </w:r>
      <w:r>
        <w:rPr>
          <w:rFonts w:ascii="Verdana" w:hAnsi="Verdana"/>
          <w:sz w:val="32"/>
          <w:lang w:val="es-CL"/>
        </w:rPr>
        <w:t>RS)</w:t>
      </w:r>
    </w:p>
    <w:p w14:paraId="6110B43C" w14:textId="77777777" w:rsidR="007036AE" w:rsidRDefault="007036AE">
      <w:pPr>
        <w:pStyle w:val="Ttulo"/>
        <w:jc w:val="right"/>
        <w:rPr>
          <w:rFonts w:ascii="Verdana" w:hAnsi="Verdana"/>
          <w:sz w:val="32"/>
          <w:lang w:val="es-CL"/>
        </w:rPr>
      </w:pPr>
      <w:r>
        <w:rPr>
          <w:rFonts w:ascii="Verdana" w:hAnsi="Verdana"/>
          <w:sz w:val="32"/>
          <w:lang w:val="es-CL"/>
        </w:rPr>
        <w:t xml:space="preserve">Versión </w:t>
      </w:r>
      <w:r w:rsidR="00AA47B6">
        <w:rPr>
          <w:rFonts w:ascii="Verdana" w:hAnsi="Verdana"/>
          <w:sz w:val="32"/>
          <w:lang w:val="es-CL"/>
        </w:rPr>
        <w:t>1.0</w:t>
      </w:r>
    </w:p>
    <w:p w14:paraId="58DF4CDE" w14:textId="77777777" w:rsidR="007036AE" w:rsidRDefault="007036AE">
      <w:pPr>
        <w:pStyle w:val="Ttulo"/>
        <w:rPr>
          <w:rFonts w:ascii="Verdana" w:hAnsi="Verdana"/>
          <w:sz w:val="28"/>
          <w:lang w:val="es-CL"/>
        </w:rPr>
      </w:pPr>
    </w:p>
    <w:p w14:paraId="0994D025" w14:textId="77777777" w:rsidR="007036AE" w:rsidRDefault="007036AE">
      <w:pPr>
        <w:pStyle w:val="InfoBlue"/>
      </w:pPr>
      <w:r>
        <w:t xml:space="preserve"> </w:t>
      </w:r>
    </w:p>
    <w:p w14:paraId="2D01D9B5" w14:textId="77777777" w:rsidR="007036AE" w:rsidRDefault="007036AE">
      <w:pPr>
        <w:pStyle w:val="Ttulo"/>
        <w:spacing w:after="120"/>
        <w:rPr>
          <w:rFonts w:ascii="Verdana" w:hAnsi="Verdana"/>
          <w:lang w:val="es-CL"/>
        </w:rPr>
      </w:pPr>
    </w:p>
    <w:p w14:paraId="3B09CC6C" w14:textId="77777777" w:rsidR="007036AE" w:rsidRDefault="007036AE">
      <w:pPr>
        <w:pStyle w:val="Ttulo"/>
        <w:spacing w:after="120"/>
        <w:jc w:val="left"/>
        <w:rPr>
          <w:rFonts w:ascii="Verdana" w:hAnsi="Verdana"/>
          <w:lang w:val="es-CL"/>
        </w:rPr>
      </w:pPr>
    </w:p>
    <w:p w14:paraId="01F412A5" w14:textId="77777777" w:rsidR="007036AE" w:rsidRDefault="007036AE">
      <w:pPr>
        <w:pStyle w:val="Ttulo"/>
        <w:spacing w:after="120"/>
        <w:jc w:val="left"/>
        <w:rPr>
          <w:rFonts w:ascii="Verdana" w:hAnsi="Verdana"/>
        </w:rPr>
      </w:pPr>
    </w:p>
    <w:p w14:paraId="0B7BFB64" w14:textId="77777777" w:rsidR="007036AE" w:rsidRDefault="007036AE">
      <w:pPr>
        <w:pStyle w:val="Ttulo"/>
        <w:spacing w:after="120"/>
        <w:jc w:val="left"/>
        <w:rPr>
          <w:rFonts w:ascii="Verdana" w:hAnsi="Verdana"/>
        </w:rPr>
      </w:pPr>
    </w:p>
    <w:p w14:paraId="2E67EEB1" w14:textId="77777777" w:rsidR="007036AE" w:rsidRDefault="007036AE">
      <w:pPr>
        <w:pStyle w:val="Ttulo"/>
        <w:spacing w:after="120"/>
        <w:rPr>
          <w:rFonts w:ascii="Verdana" w:hAnsi="Verdana"/>
          <w:sz w:val="28"/>
          <w:lang w:val="es-CL"/>
        </w:rPr>
      </w:pPr>
    </w:p>
    <w:p w14:paraId="643CD215" w14:textId="77777777" w:rsidR="007036AE" w:rsidRDefault="007036AE">
      <w:pPr>
        <w:pStyle w:val="Ttulo"/>
        <w:spacing w:after="120"/>
        <w:rPr>
          <w:rFonts w:ascii="Verdana" w:hAnsi="Verdana"/>
          <w:sz w:val="28"/>
          <w:lang w:val="es-CL"/>
        </w:rPr>
      </w:pPr>
      <w:r>
        <w:rPr>
          <w:rFonts w:ascii="Verdana" w:hAnsi="Verdana"/>
          <w:sz w:val="28"/>
          <w:lang w:val="es-CL"/>
        </w:rPr>
        <w:t>Historia de Revisiones</w:t>
      </w:r>
    </w:p>
    <w:tbl>
      <w:tblPr>
        <w:tblW w:w="950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7036AE" w14:paraId="3B44020B" w14:textId="77777777" w:rsidTr="00AA47B6">
        <w:trPr>
          <w:trHeight w:val="412"/>
        </w:trPr>
        <w:tc>
          <w:tcPr>
            <w:tcW w:w="2304" w:type="dxa"/>
          </w:tcPr>
          <w:p w14:paraId="0C545FC3" w14:textId="77777777" w:rsidR="007036AE" w:rsidRDefault="007036AE">
            <w:pPr>
              <w:pStyle w:val="Tabletext"/>
              <w:jc w:val="center"/>
              <w:rPr>
                <w:b/>
                <w:lang w:val="es-CL"/>
              </w:rPr>
            </w:pPr>
            <w:r>
              <w:rPr>
                <w:b/>
                <w:lang w:val="es-CL"/>
              </w:rPr>
              <w:t>Fecha</w:t>
            </w:r>
          </w:p>
        </w:tc>
        <w:tc>
          <w:tcPr>
            <w:tcW w:w="1152" w:type="dxa"/>
          </w:tcPr>
          <w:p w14:paraId="1BEA7BD5" w14:textId="77777777" w:rsidR="007036AE" w:rsidRDefault="007036AE">
            <w:pPr>
              <w:pStyle w:val="Tabletext"/>
              <w:jc w:val="center"/>
              <w:rPr>
                <w:b/>
                <w:lang w:val="es-CL"/>
              </w:rPr>
            </w:pPr>
            <w:r>
              <w:rPr>
                <w:b/>
                <w:lang w:val="es-CL"/>
              </w:rPr>
              <w:t>Versión</w:t>
            </w:r>
          </w:p>
        </w:tc>
        <w:tc>
          <w:tcPr>
            <w:tcW w:w="3744" w:type="dxa"/>
          </w:tcPr>
          <w:p w14:paraId="0D9D5281" w14:textId="77777777" w:rsidR="007036AE" w:rsidRDefault="007036AE">
            <w:pPr>
              <w:pStyle w:val="Tabletext"/>
              <w:jc w:val="center"/>
              <w:rPr>
                <w:b/>
                <w:lang w:val="es-CL"/>
              </w:rPr>
            </w:pPr>
            <w:r>
              <w:rPr>
                <w:b/>
                <w:lang w:val="es-CL"/>
              </w:rPr>
              <w:t>Descripción</w:t>
            </w:r>
          </w:p>
        </w:tc>
        <w:tc>
          <w:tcPr>
            <w:tcW w:w="2304" w:type="dxa"/>
          </w:tcPr>
          <w:p w14:paraId="6772D436" w14:textId="77777777" w:rsidR="007036AE" w:rsidRDefault="007036AE">
            <w:pPr>
              <w:pStyle w:val="Tabletext"/>
              <w:jc w:val="center"/>
              <w:rPr>
                <w:b/>
                <w:lang w:val="es-CL"/>
              </w:rPr>
            </w:pPr>
            <w:r>
              <w:rPr>
                <w:b/>
                <w:lang w:val="es-CL"/>
              </w:rPr>
              <w:t>Autor</w:t>
            </w:r>
          </w:p>
        </w:tc>
      </w:tr>
      <w:tr w:rsidR="007036AE" w14:paraId="312A069B" w14:textId="77777777" w:rsidTr="00AA47B6">
        <w:tc>
          <w:tcPr>
            <w:tcW w:w="2304" w:type="dxa"/>
          </w:tcPr>
          <w:p w14:paraId="3B0F4573" w14:textId="77777777" w:rsidR="007036AE" w:rsidRDefault="00AA47B6">
            <w:pPr>
              <w:pStyle w:val="Tabletext"/>
              <w:rPr>
                <w:lang w:val="es-CL"/>
              </w:rPr>
            </w:pPr>
            <w:r>
              <w:rPr>
                <w:lang w:val="es-CL"/>
              </w:rPr>
              <w:t>2012-05-30</w:t>
            </w:r>
          </w:p>
        </w:tc>
        <w:tc>
          <w:tcPr>
            <w:tcW w:w="1152" w:type="dxa"/>
          </w:tcPr>
          <w:p w14:paraId="53E8245E" w14:textId="77777777" w:rsidR="007036AE" w:rsidRDefault="007036AE" w:rsidP="00AA47B6">
            <w:pPr>
              <w:pStyle w:val="Tabletext"/>
              <w:rPr>
                <w:lang w:val="es-CL"/>
              </w:rPr>
            </w:pPr>
            <w:r>
              <w:rPr>
                <w:lang w:val="es-CL"/>
              </w:rPr>
              <w:t>1.</w:t>
            </w:r>
            <w:r w:rsidR="00AA47B6">
              <w:rPr>
                <w:lang w:val="es-CL"/>
              </w:rPr>
              <w:t>0</w:t>
            </w:r>
          </w:p>
        </w:tc>
        <w:tc>
          <w:tcPr>
            <w:tcW w:w="3744" w:type="dxa"/>
          </w:tcPr>
          <w:p w14:paraId="0BC810F4" w14:textId="77777777" w:rsidR="007036AE" w:rsidRDefault="007036AE">
            <w:pPr>
              <w:pStyle w:val="Tabletext"/>
              <w:rPr>
                <w:lang w:val="es-CL"/>
              </w:rPr>
            </w:pPr>
            <w:r>
              <w:rPr>
                <w:lang w:val="es-CL"/>
              </w:rPr>
              <w:t>Documento inicial</w:t>
            </w:r>
          </w:p>
        </w:tc>
        <w:tc>
          <w:tcPr>
            <w:tcW w:w="2304" w:type="dxa"/>
          </w:tcPr>
          <w:p w14:paraId="153F1C36" w14:textId="77777777" w:rsidR="007036AE" w:rsidRDefault="00AA47B6">
            <w:pPr>
              <w:pStyle w:val="Tabletext"/>
              <w:rPr>
                <w:lang w:val="es-CL"/>
              </w:rPr>
            </w:pPr>
            <w:r>
              <w:rPr>
                <w:lang w:val="es-CL"/>
              </w:rPr>
              <w:t>Gustavo Blanco</w:t>
            </w:r>
          </w:p>
        </w:tc>
      </w:tr>
      <w:tr w:rsidR="007036AE" w14:paraId="47AB6FDB" w14:textId="77777777" w:rsidTr="00AA47B6">
        <w:tc>
          <w:tcPr>
            <w:tcW w:w="2304" w:type="dxa"/>
          </w:tcPr>
          <w:p w14:paraId="344C2A9F" w14:textId="77777777" w:rsidR="007036AE" w:rsidRDefault="007036AE">
            <w:pPr>
              <w:pStyle w:val="Tabletext"/>
              <w:rPr>
                <w:lang w:val="es-CL"/>
              </w:rPr>
            </w:pPr>
          </w:p>
        </w:tc>
        <w:tc>
          <w:tcPr>
            <w:tcW w:w="1152" w:type="dxa"/>
          </w:tcPr>
          <w:p w14:paraId="690BE615" w14:textId="77777777" w:rsidR="007036AE" w:rsidRDefault="007036AE">
            <w:pPr>
              <w:pStyle w:val="Tabletext"/>
              <w:rPr>
                <w:lang w:val="es-CL"/>
              </w:rPr>
            </w:pPr>
          </w:p>
        </w:tc>
        <w:tc>
          <w:tcPr>
            <w:tcW w:w="3744" w:type="dxa"/>
          </w:tcPr>
          <w:p w14:paraId="0886A90C" w14:textId="77777777" w:rsidR="007036AE" w:rsidRPr="002605CD" w:rsidRDefault="007036AE">
            <w:pPr>
              <w:pStyle w:val="Tabletext"/>
              <w:rPr>
                <w:color w:val="0000FF"/>
                <w:lang w:val="es-CL"/>
              </w:rPr>
            </w:pPr>
          </w:p>
        </w:tc>
        <w:tc>
          <w:tcPr>
            <w:tcW w:w="2304" w:type="dxa"/>
          </w:tcPr>
          <w:p w14:paraId="310FD6AD" w14:textId="77777777" w:rsidR="007036AE" w:rsidRDefault="007036AE">
            <w:pPr>
              <w:pStyle w:val="Tabletext"/>
              <w:rPr>
                <w:lang w:val="es-CL"/>
              </w:rPr>
            </w:pPr>
          </w:p>
        </w:tc>
      </w:tr>
      <w:tr w:rsidR="007036AE" w14:paraId="6D3023B1" w14:textId="77777777" w:rsidTr="00AA47B6">
        <w:tc>
          <w:tcPr>
            <w:tcW w:w="2304" w:type="dxa"/>
          </w:tcPr>
          <w:p w14:paraId="16EF0991" w14:textId="77777777" w:rsidR="007036AE" w:rsidRDefault="007036AE">
            <w:pPr>
              <w:pStyle w:val="Tabletext"/>
              <w:rPr>
                <w:lang w:val="es-CL"/>
              </w:rPr>
            </w:pPr>
          </w:p>
        </w:tc>
        <w:tc>
          <w:tcPr>
            <w:tcW w:w="1152" w:type="dxa"/>
          </w:tcPr>
          <w:p w14:paraId="6B4EAD74" w14:textId="77777777" w:rsidR="007036AE" w:rsidRDefault="007036AE">
            <w:pPr>
              <w:pStyle w:val="Tabletext"/>
              <w:rPr>
                <w:lang w:val="es-CL"/>
              </w:rPr>
            </w:pPr>
          </w:p>
        </w:tc>
        <w:tc>
          <w:tcPr>
            <w:tcW w:w="3744" w:type="dxa"/>
          </w:tcPr>
          <w:p w14:paraId="44613AAB" w14:textId="77777777" w:rsidR="007036AE" w:rsidRDefault="007036AE">
            <w:pPr>
              <w:pStyle w:val="Tabletext"/>
              <w:rPr>
                <w:lang w:val="es-CL"/>
              </w:rPr>
            </w:pPr>
          </w:p>
        </w:tc>
        <w:tc>
          <w:tcPr>
            <w:tcW w:w="2304" w:type="dxa"/>
          </w:tcPr>
          <w:p w14:paraId="611491F4" w14:textId="77777777" w:rsidR="007036AE" w:rsidRDefault="007036AE">
            <w:pPr>
              <w:pStyle w:val="Tabletext"/>
              <w:rPr>
                <w:lang w:val="es-CL"/>
              </w:rPr>
            </w:pPr>
          </w:p>
        </w:tc>
      </w:tr>
      <w:tr w:rsidR="007036AE" w14:paraId="7F6959B7" w14:textId="77777777" w:rsidTr="00AA47B6">
        <w:tc>
          <w:tcPr>
            <w:tcW w:w="2304" w:type="dxa"/>
          </w:tcPr>
          <w:p w14:paraId="6AD62646" w14:textId="77777777" w:rsidR="007036AE" w:rsidRDefault="007036AE">
            <w:pPr>
              <w:pStyle w:val="Tabletext"/>
              <w:rPr>
                <w:lang w:val="es-CL"/>
              </w:rPr>
            </w:pPr>
          </w:p>
        </w:tc>
        <w:tc>
          <w:tcPr>
            <w:tcW w:w="1152" w:type="dxa"/>
          </w:tcPr>
          <w:p w14:paraId="348737B4" w14:textId="77777777" w:rsidR="007036AE" w:rsidRDefault="007036AE">
            <w:pPr>
              <w:pStyle w:val="Tabletext"/>
              <w:rPr>
                <w:lang w:val="es-CL"/>
              </w:rPr>
            </w:pPr>
          </w:p>
        </w:tc>
        <w:tc>
          <w:tcPr>
            <w:tcW w:w="3744" w:type="dxa"/>
          </w:tcPr>
          <w:p w14:paraId="4270BA00" w14:textId="77777777" w:rsidR="007036AE" w:rsidRDefault="007036AE">
            <w:pPr>
              <w:pStyle w:val="Tabletext"/>
              <w:rPr>
                <w:lang w:val="es-CL"/>
              </w:rPr>
            </w:pPr>
          </w:p>
        </w:tc>
        <w:tc>
          <w:tcPr>
            <w:tcW w:w="2304" w:type="dxa"/>
          </w:tcPr>
          <w:p w14:paraId="799C6205" w14:textId="77777777" w:rsidR="007036AE" w:rsidRDefault="007036AE">
            <w:pPr>
              <w:pStyle w:val="Tabletext"/>
              <w:rPr>
                <w:lang w:val="es-CL"/>
              </w:rPr>
            </w:pPr>
          </w:p>
        </w:tc>
      </w:tr>
    </w:tbl>
    <w:p w14:paraId="07A3C416" w14:textId="77777777" w:rsidR="007036AE" w:rsidRDefault="007036AE">
      <w:pPr>
        <w:pStyle w:val="Ttulo"/>
        <w:rPr>
          <w:rFonts w:ascii="Verdana" w:hAnsi="Verdana"/>
          <w:sz w:val="28"/>
          <w:lang w:val="es-CL"/>
        </w:rPr>
      </w:pPr>
    </w:p>
    <w:p w14:paraId="30A6242F" w14:textId="77777777" w:rsidR="007036AE" w:rsidRDefault="007036AE">
      <w:pPr>
        <w:pStyle w:val="Ttulo"/>
        <w:rPr>
          <w:rFonts w:ascii="Verdana" w:hAnsi="Verdana"/>
          <w:sz w:val="28"/>
          <w:lang w:val="es-CL"/>
        </w:rPr>
      </w:pPr>
      <w:r>
        <w:rPr>
          <w:rFonts w:ascii="Verdana" w:hAnsi="Verdana"/>
          <w:sz w:val="28"/>
          <w:lang w:val="es-CL"/>
        </w:rPr>
        <w:t>Índice</w:t>
      </w:r>
    </w:p>
    <w:p w14:paraId="70C6EEA5" w14:textId="77777777" w:rsidR="007036AE" w:rsidRDefault="007036AE">
      <w:pPr>
        <w:pStyle w:val="Ttulo"/>
        <w:rPr>
          <w:rFonts w:ascii="Verdana" w:hAnsi="Verdana"/>
          <w:lang w:val="es-CL"/>
        </w:rPr>
      </w:pPr>
    </w:p>
    <w:p w14:paraId="1ABE2C66" w14:textId="77777777" w:rsidR="007036AE" w:rsidRDefault="000C55B2">
      <w:pPr>
        <w:pStyle w:val="TDC1"/>
        <w:tabs>
          <w:tab w:val="left" w:pos="600"/>
          <w:tab w:val="right" w:leader="dot" w:pos="8830"/>
        </w:tabs>
        <w:rPr>
          <w:rFonts w:ascii="Times New Roman" w:hAnsi="Times New Roman"/>
          <w:noProof/>
          <w:sz w:val="24"/>
          <w:szCs w:val="24"/>
          <w:lang w:eastAsia="es-ES"/>
        </w:rPr>
      </w:pPr>
      <w:r>
        <w:rPr>
          <w:rFonts w:ascii="Verdana" w:hAnsi="Verdana"/>
        </w:rPr>
        <w:fldChar w:fldCharType="begin"/>
      </w:r>
      <w:r w:rsidR="007036AE">
        <w:rPr>
          <w:rFonts w:ascii="Verdana" w:hAnsi="Verdana"/>
        </w:rPr>
        <w:instrText xml:space="preserve"> TOC \o "1-3" \h \z </w:instrText>
      </w:r>
      <w:r>
        <w:rPr>
          <w:rFonts w:ascii="Verdana" w:hAnsi="Verdana"/>
        </w:rPr>
        <w:fldChar w:fldCharType="separate"/>
      </w:r>
      <w:hyperlink w:anchor="_Toc133312080" w:history="1">
        <w:r w:rsidR="007036AE">
          <w:rPr>
            <w:rStyle w:val="Hipervnculo"/>
            <w:rFonts w:ascii="Verdana" w:hAnsi="Verdana"/>
            <w:noProof/>
            <w:lang w:val="es-CL"/>
          </w:rPr>
          <w:t>1.</w:t>
        </w:r>
        <w:r w:rsidR="007036AE">
          <w:rPr>
            <w:rFonts w:ascii="Times New Roman" w:hAnsi="Times New Roman"/>
            <w:noProof/>
            <w:sz w:val="24"/>
            <w:szCs w:val="24"/>
            <w:lang w:eastAsia="es-ES"/>
          </w:rPr>
          <w:tab/>
        </w:r>
        <w:r w:rsidR="007036AE">
          <w:rPr>
            <w:rStyle w:val="Hipervnculo"/>
            <w:rFonts w:ascii="Verdana" w:hAnsi="Verdana"/>
            <w:noProof/>
            <w:lang w:val="es-CL"/>
          </w:rPr>
          <w:t>Introducción</w:t>
        </w:r>
        <w:r w:rsidR="007036AE">
          <w:rPr>
            <w:noProof/>
            <w:webHidden/>
          </w:rPr>
          <w:tab/>
        </w:r>
        <w:r>
          <w:rPr>
            <w:noProof/>
            <w:webHidden/>
          </w:rPr>
          <w:fldChar w:fldCharType="begin"/>
        </w:r>
        <w:r w:rsidR="007036AE">
          <w:rPr>
            <w:noProof/>
            <w:webHidden/>
          </w:rPr>
          <w:instrText xml:space="preserve"> PAGEREF _Toc133312080 \h </w:instrText>
        </w:r>
        <w:r>
          <w:rPr>
            <w:noProof/>
            <w:webHidden/>
          </w:rPr>
        </w:r>
        <w:r>
          <w:rPr>
            <w:noProof/>
            <w:webHidden/>
          </w:rPr>
          <w:fldChar w:fldCharType="separate"/>
        </w:r>
        <w:r w:rsidR="00AA47B6">
          <w:rPr>
            <w:noProof/>
            <w:webHidden/>
          </w:rPr>
          <w:t>3</w:t>
        </w:r>
        <w:r>
          <w:rPr>
            <w:noProof/>
            <w:webHidden/>
          </w:rPr>
          <w:fldChar w:fldCharType="end"/>
        </w:r>
      </w:hyperlink>
    </w:p>
    <w:p w14:paraId="0CBA13A8" w14:textId="77777777" w:rsidR="007036AE" w:rsidRDefault="00CD1E11">
      <w:pPr>
        <w:pStyle w:val="TDC2"/>
        <w:tabs>
          <w:tab w:val="left" w:pos="1000"/>
          <w:tab w:val="right" w:leader="dot" w:pos="8830"/>
        </w:tabs>
        <w:rPr>
          <w:rFonts w:ascii="Times New Roman" w:hAnsi="Times New Roman"/>
          <w:noProof/>
          <w:sz w:val="24"/>
          <w:szCs w:val="24"/>
          <w:lang w:eastAsia="es-ES"/>
        </w:rPr>
      </w:pPr>
      <w:hyperlink w:anchor="_Toc133312081" w:history="1">
        <w:r w:rsidR="007036AE">
          <w:rPr>
            <w:rStyle w:val="Hipervnculo"/>
            <w:rFonts w:ascii="Verdana" w:hAnsi="Verdana"/>
            <w:noProof/>
            <w:lang w:val="es-CL"/>
          </w:rPr>
          <w:t>1.1.</w:t>
        </w:r>
        <w:r w:rsidR="007036AE">
          <w:rPr>
            <w:rFonts w:ascii="Times New Roman" w:hAnsi="Times New Roman"/>
            <w:noProof/>
            <w:sz w:val="24"/>
            <w:szCs w:val="24"/>
            <w:lang w:eastAsia="es-ES"/>
          </w:rPr>
          <w:tab/>
        </w:r>
        <w:r w:rsidR="007036AE">
          <w:rPr>
            <w:rStyle w:val="Hipervnculo"/>
            <w:rFonts w:ascii="Verdana" w:hAnsi="Verdana"/>
            <w:noProof/>
            <w:lang w:val="es-CL"/>
          </w:rPr>
          <w:t>Propósito</w:t>
        </w:r>
        <w:r w:rsidR="007036AE">
          <w:rPr>
            <w:noProof/>
            <w:webHidden/>
          </w:rPr>
          <w:tab/>
        </w:r>
        <w:r w:rsidR="000C55B2">
          <w:rPr>
            <w:noProof/>
            <w:webHidden/>
          </w:rPr>
          <w:fldChar w:fldCharType="begin"/>
        </w:r>
        <w:r w:rsidR="007036AE">
          <w:rPr>
            <w:noProof/>
            <w:webHidden/>
          </w:rPr>
          <w:instrText xml:space="preserve"> PAGEREF _Toc133312081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5990DC43" w14:textId="77777777" w:rsidR="007036AE" w:rsidRDefault="00CD1E11">
      <w:pPr>
        <w:pStyle w:val="TDC2"/>
        <w:tabs>
          <w:tab w:val="left" w:pos="1000"/>
          <w:tab w:val="right" w:leader="dot" w:pos="8830"/>
        </w:tabs>
        <w:rPr>
          <w:rFonts w:ascii="Times New Roman" w:hAnsi="Times New Roman"/>
          <w:noProof/>
          <w:sz w:val="24"/>
          <w:szCs w:val="24"/>
          <w:lang w:eastAsia="es-ES"/>
        </w:rPr>
      </w:pPr>
      <w:hyperlink w:anchor="_Toc133312082" w:history="1">
        <w:r w:rsidR="007036AE">
          <w:rPr>
            <w:rStyle w:val="Hipervnculo"/>
            <w:rFonts w:ascii="Verdana" w:hAnsi="Verdana"/>
            <w:noProof/>
            <w:lang w:val="es-CL"/>
          </w:rPr>
          <w:t>1.2.</w:t>
        </w:r>
        <w:r w:rsidR="007036AE">
          <w:rPr>
            <w:rFonts w:ascii="Times New Roman" w:hAnsi="Times New Roman"/>
            <w:noProof/>
            <w:sz w:val="24"/>
            <w:szCs w:val="24"/>
            <w:lang w:eastAsia="es-ES"/>
          </w:rPr>
          <w:tab/>
        </w:r>
        <w:r w:rsidR="007036AE">
          <w:rPr>
            <w:rStyle w:val="Hipervnculo"/>
            <w:rFonts w:ascii="Verdana" w:hAnsi="Verdana"/>
            <w:noProof/>
            <w:lang w:val="es-CL"/>
          </w:rPr>
          <w:t>Ámbito</w:t>
        </w:r>
        <w:r w:rsidR="007036AE">
          <w:rPr>
            <w:noProof/>
            <w:webHidden/>
          </w:rPr>
          <w:tab/>
        </w:r>
        <w:r w:rsidR="000C55B2">
          <w:rPr>
            <w:noProof/>
            <w:webHidden/>
          </w:rPr>
          <w:fldChar w:fldCharType="begin"/>
        </w:r>
        <w:r w:rsidR="007036AE">
          <w:rPr>
            <w:noProof/>
            <w:webHidden/>
          </w:rPr>
          <w:instrText xml:space="preserve"> PAGEREF _Toc133312082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255ED414" w14:textId="77777777" w:rsidR="007036AE" w:rsidRDefault="00CD1E11">
      <w:pPr>
        <w:pStyle w:val="TDC2"/>
        <w:tabs>
          <w:tab w:val="left" w:pos="1000"/>
          <w:tab w:val="right" w:leader="dot" w:pos="8830"/>
        </w:tabs>
        <w:rPr>
          <w:rFonts w:ascii="Times New Roman" w:hAnsi="Times New Roman"/>
          <w:noProof/>
          <w:sz w:val="24"/>
          <w:szCs w:val="24"/>
          <w:lang w:eastAsia="es-ES"/>
        </w:rPr>
      </w:pPr>
      <w:hyperlink w:anchor="_Toc133312083" w:history="1">
        <w:r w:rsidR="007036AE">
          <w:rPr>
            <w:rStyle w:val="Hipervnculo"/>
            <w:rFonts w:ascii="Verdana" w:hAnsi="Verdana"/>
            <w:noProof/>
            <w:lang w:val="es-CL"/>
          </w:rPr>
          <w:t>1.3.</w:t>
        </w:r>
        <w:r w:rsidR="007036AE">
          <w:rPr>
            <w:rFonts w:ascii="Times New Roman" w:hAnsi="Times New Roman"/>
            <w:noProof/>
            <w:sz w:val="24"/>
            <w:szCs w:val="24"/>
            <w:lang w:eastAsia="es-ES"/>
          </w:rPr>
          <w:tab/>
        </w:r>
        <w:r w:rsidR="007036AE">
          <w:rPr>
            <w:rStyle w:val="Hipervnculo"/>
            <w:rFonts w:ascii="Verdana" w:hAnsi="Verdana"/>
            <w:noProof/>
            <w:lang w:val="es-CL"/>
          </w:rPr>
          <w:t>Definiciones, Acrónimos y Abreviaciones</w:t>
        </w:r>
        <w:r w:rsidR="007036AE">
          <w:rPr>
            <w:noProof/>
            <w:webHidden/>
          </w:rPr>
          <w:tab/>
        </w:r>
        <w:r w:rsidR="000C55B2">
          <w:rPr>
            <w:noProof/>
            <w:webHidden/>
          </w:rPr>
          <w:fldChar w:fldCharType="begin"/>
        </w:r>
        <w:r w:rsidR="007036AE">
          <w:rPr>
            <w:noProof/>
            <w:webHidden/>
          </w:rPr>
          <w:instrText xml:space="preserve"> PAGEREF _Toc133312083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41FABFA8" w14:textId="77777777" w:rsidR="007036AE" w:rsidRDefault="00CD1E11">
      <w:pPr>
        <w:pStyle w:val="TDC2"/>
        <w:tabs>
          <w:tab w:val="left" w:pos="1000"/>
          <w:tab w:val="right" w:leader="dot" w:pos="8830"/>
        </w:tabs>
        <w:rPr>
          <w:rFonts w:ascii="Times New Roman" w:hAnsi="Times New Roman"/>
          <w:noProof/>
          <w:sz w:val="24"/>
          <w:szCs w:val="24"/>
          <w:lang w:eastAsia="es-ES"/>
        </w:rPr>
      </w:pPr>
      <w:hyperlink w:anchor="_Toc133312084" w:history="1">
        <w:r w:rsidR="007036AE">
          <w:rPr>
            <w:rStyle w:val="Hipervnculo"/>
            <w:rFonts w:ascii="Verdana" w:hAnsi="Verdana"/>
            <w:noProof/>
            <w:lang w:val="es-CL"/>
          </w:rPr>
          <w:t>1.4.</w:t>
        </w:r>
        <w:r w:rsidR="007036AE">
          <w:rPr>
            <w:rFonts w:ascii="Times New Roman" w:hAnsi="Times New Roman"/>
            <w:noProof/>
            <w:sz w:val="24"/>
            <w:szCs w:val="24"/>
            <w:lang w:eastAsia="es-ES"/>
          </w:rPr>
          <w:tab/>
        </w:r>
        <w:r w:rsidR="007036AE">
          <w:rPr>
            <w:rStyle w:val="Hipervnculo"/>
            <w:rFonts w:ascii="Verdana" w:hAnsi="Verdana"/>
            <w:noProof/>
            <w:lang w:val="es-CL"/>
          </w:rPr>
          <w:t>Referencias</w:t>
        </w:r>
        <w:r w:rsidR="007036AE">
          <w:rPr>
            <w:noProof/>
            <w:webHidden/>
          </w:rPr>
          <w:tab/>
        </w:r>
        <w:r w:rsidR="000C55B2">
          <w:rPr>
            <w:noProof/>
            <w:webHidden/>
          </w:rPr>
          <w:fldChar w:fldCharType="begin"/>
        </w:r>
        <w:r w:rsidR="007036AE">
          <w:rPr>
            <w:noProof/>
            <w:webHidden/>
          </w:rPr>
          <w:instrText xml:space="preserve"> PAGEREF _Toc133312084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4B97794E" w14:textId="77777777" w:rsidR="007036AE" w:rsidRDefault="00CD1E11">
      <w:pPr>
        <w:pStyle w:val="TDC2"/>
        <w:tabs>
          <w:tab w:val="left" w:pos="1000"/>
          <w:tab w:val="right" w:leader="dot" w:pos="8830"/>
        </w:tabs>
        <w:rPr>
          <w:rFonts w:ascii="Times New Roman" w:hAnsi="Times New Roman"/>
          <w:noProof/>
          <w:sz w:val="24"/>
          <w:szCs w:val="24"/>
          <w:lang w:eastAsia="es-ES"/>
        </w:rPr>
      </w:pPr>
      <w:hyperlink w:anchor="_Toc133312085" w:history="1">
        <w:r w:rsidR="007036AE">
          <w:rPr>
            <w:rStyle w:val="Hipervnculo"/>
            <w:rFonts w:ascii="Verdana" w:hAnsi="Verdana"/>
            <w:noProof/>
            <w:lang w:val="es-CL"/>
          </w:rPr>
          <w:t>1.5.</w:t>
        </w:r>
        <w:r w:rsidR="007036AE">
          <w:rPr>
            <w:rFonts w:ascii="Times New Roman" w:hAnsi="Times New Roman"/>
            <w:noProof/>
            <w:sz w:val="24"/>
            <w:szCs w:val="24"/>
            <w:lang w:eastAsia="es-ES"/>
          </w:rPr>
          <w:tab/>
        </w:r>
        <w:r w:rsidR="007036AE">
          <w:rPr>
            <w:rStyle w:val="Hipervnculo"/>
            <w:rFonts w:ascii="Verdana" w:hAnsi="Verdana"/>
            <w:noProof/>
            <w:lang w:val="es-CL"/>
          </w:rPr>
          <w:t>Resumen Ejecutivo</w:t>
        </w:r>
        <w:r w:rsidR="007036AE">
          <w:rPr>
            <w:noProof/>
            <w:webHidden/>
          </w:rPr>
          <w:tab/>
        </w:r>
        <w:r w:rsidR="000C55B2">
          <w:rPr>
            <w:noProof/>
            <w:webHidden/>
          </w:rPr>
          <w:fldChar w:fldCharType="begin"/>
        </w:r>
        <w:r w:rsidR="007036AE">
          <w:rPr>
            <w:noProof/>
            <w:webHidden/>
          </w:rPr>
          <w:instrText xml:space="preserve"> PAGEREF _Toc133312085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0D15870C" w14:textId="77777777" w:rsidR="007036AE" w:rsidRDefault="00CD1E11">
      <w:pPr>
        <w:pStyle w:val="TDC1"/>
        <w:tabs>
          <w:tab w:val="left" w:pos="600"/>
          <w:tab w:val="right" w:leader="dot" w:pos="8830"/>
        </w:tabs>
        <w:rPr>
          <w:rFonts w:ascii="Times New Roman" w:hAnsi="Times New Roman"/>
          <w:noProof/>
          <w:sz w:val="24"/>
          <w:szCs w:val="24"/>
          <w:lang w:eastAsia="es-ES"/>
        </w:rPr>
      </w:pPr>
      <w:hyperlink w:anchor="_Toc133312086" w:history="1">
        <w:r w:rsidR="007036AE">
          <w:rPr>
            <w:rStyle w:val="Hipervnculo"/>
            <w:rFonts w:ascii="Verdana" w:hAnsi="Verdana"/>
            <w:noProof/>
            <w:lang w:val="es-CL"/>
          </w:rPr>
          <w:t>2.</w:t>
        </w:r>
        <w:r w:rsidR="007036AE">
          <w:rPr>
            <w:rFonts w:ascii="Times New Roman" w:hAnsi="Times New Roman"/>
            <w:noProof/>
            <w:sz w:val="24"/>
            <w:szCs w:val="24"/>
            <w:lang w:eastAsia="es-ES"/>
          </w:rPr>
          <w:tab/>
        </w:r>
        <w:r w:rsidR="007036AE">
          <w:rPr>
            <w:rStyle w:val="Hipervnculo"/>
            <w:rFonts w:ascii="Verdana" w:hAnsi="Verdana"/>
            <w:noProof/>
            <w:lang w:val="es-CL"/>
          </w:rPr>
          <w:t>Descripción General</w:t>
        </w:r>
        <w:r w:rsidR="007036AE">
          <w:rPr>
            <w:noProof/>
            <w:webHidden/>
          </w:rPr>
          <w:tab/>
        </w:r>
        <w:r w:rsidR="000C55B2">
          <w:rPr>
            <w:noProof/>
            <w:webHidden/>
          </w:rPr>
          <w:fldChar w:fldCharType="begin"/>
        </w:r>
        <w:r w:rsidR="007036AE">
          <w:rPr>
            <w:noProof/>
            <w:webHidden/>
          </w:rPr>
          <w:instrText xml:space="preserve"> PAGEREF _Toc133312086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0DEA8572" w14:textId="77777777" w:rsidR="007036AE" w:rsidRDefault="00CD1E11">
      <w:pPr>
        <w:pStyle w:val="TDC2"/>
        <w:tabs>
          <w:tab w:val="left" w:pos="1000"/>
          <w:tab w:val="right" w:leader="dot" w:pos="8830"/>
        </w:tabs>
        <w:rPr>
          <w:rFonts w:ascii="Times New Roman" w:hAnsi="Times New Roman"/>
          <w:noProof/>
          <w:sz w:val="24"/>
          <w:szCs w:val="24"/>
          <w:lang w:eastAsia="es-ES"/>
        </w:rPr>
      </w:pPr>
      <w:hyperlink w:anchor="_Toc133312087" w:history="1">
        <w:r w:rsidR="007036AE">
          <w:rPr>
            <w:rStyle w:val="Hipervnculo"/>
            <w:rFonts w:ascii="Verdana" w:hAnsi="Verdana"/>
            <w:noProof/>
            <w:lang w:val="es-CL"/>
          </w:rPr>
          <w:t>2.1.</w:t>
        </w:r>
        <w:r w:rsidR="007036AE">
          <w:rPr>
            <w:rFonts w:ascii="Times New Roman" w:hAnsi="Times New Roman"/>
            <w:noProof/>
            <w:sz w:val="24"/>
            <w:szCs w:val="24"/>
            <w:lang w:eastAsia="es-ES"/>
          </w:rPr>
          <w:tab/>
        </w:r>
        <w:r w:rsidR="007036AE">
          <w:rPr>
            <w:rStyle w:val="Hipervnculo"/>
            <w:rFonts w:ascii="Verdana" w:hAnsi="Verdana"/>
            <w:noProof/>
            <w:lang w:val="es-CL"/>
          </w:rPr>
          <w:t>Especificación de Funcionalidades</w:t>
        </w:r>
        <w:r w:rsidR="007036AE">
          <w:rPr>
            <w:noProof/>
            <w:webHidden/>
          </w:rPr>
          <w:tab/>
        </w:r>
        <w:r w:rsidR="000C55B2">
          <w:rPr>
            <w:noProof/>
            <w:webHidden/>
          </w:rPr>
          <w:fldChar w:fldCharType="begin"/>
        </w:r>
        <w:r w:rsidR="007036AE">
          <w:rPr>
            <w:noProof/>
            <w:webHidden/>
          </w:rPr>
          <w:instrText xml:space="preserve"> PAGEREF _Toc133312087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790E0EB9" w14:textId="77777777" w:rsidR="007036AE" w:rsidRDefault="00CD1E11">
      <w:pPr>
        <w:pStyle w:val="TDC2"/>
        <w:tabs>
          <w:tab w:val="left" w:pos="1000"/>
          <w:tab w:val="right" w:leader="dot" w:pos="8830"/>
        </w:tabs>
        <w:rPr>
          <w:rFonts w:ascii="Times New Roman" w:hAnsi="Times New Roman"/>
          <w:noProof/>
          <w:sz w:val="24"/>
          <w:szCs w:val="24"/>
          <w:lang w:eastAsia="es-ES"/>
        </w:rPr>
      </w:pPr>
      <w:hyperlink w:anchor="_Toc133312088" w:history="1">
        <w:r w:rsidR="007036AE">
          <w:rPr>
            <w:rStyle w:val="Hipervnculo"/>
            <w:rFonts w:ascii="Verdana" w:hAnsi="Verdana"/>
            <w:noProof/>
            <w:lang w:val="es-CL"/>
          </w:rPr>
          <w:t>2.2.</w:t>
        </w:r>
        <w:r w:rsidR="007036AE">
          <w:rPr>
            <w:rFonts w:ascii="Times New Roman" w:hAnsi="Times New Roman"/>
            <w:noProof/>
            <w:sz w:val="24"/>
            <w:szCs w:val="24"/>
            <w:lang w:eastAsia="es-ES"/>
          </w:rPr>
          <w:tab/>
        </w:r>
        <w:r w:rsidR="007036AE">
          <w:rPr>
            <w:rStyle w:val="Hipervnculo"/>
            <w:rFonts w:ascii="Verdana" w:hAnsi="Verdana"/>
            <w:noProof/>
            <w:lang w:val="es-CL"/>
          </w:rPr>
          <w:t>Supuestos y Dependencias</w:t>
        </w:r>
        <w:r w:rsidR="007036AE">
          <w:rPr>
            <w:noProof/>
            <w:webHidden/>
          </w:rPr>
          <w:tab/>
        </w:r>
        <w:r w:rsidR="000C55B2">
          <w:rPr>
            <w:noProof/>
            <w:webHidden/>
          </w:rPr>
          <w:fldChar w:fldCharType="begin"/>
        </w:r>
        <w:r w:rsidR="007036AE">
          <w:rPr>
            <w:noProof/>
            <w:webHidden/>
          </w:rPr>
          <w:instrText xml:space="preserve"> PAGEREF _Toc133312088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2B57C4C5" w14:textId="77777777" w:rsidR="007036AE" w:rsidRDefault="00CD1E11">
      <w:pPr>
        <w:pStyle w:val="TDC2"/>
        <w:tabs>
          <w:tab w:val="left" w:pos="1000"/>
          <w:tab w:val="right" w:leader="dot" w:pos="8830"/>
        </w:tabs>
        <w:rPr>
          <w:rFonts w:ascii="Times New Roman" w:hAnsi="Times New Roman"/>
          <w:noProof/>
          <w:sz w:val="24"/>
          <w:szCs w:val="24"/>
          <w:lang w:eastAsia="es-ES"/>
        </w:rPr>
      </w:pPr>
      <w:hyperlink w:anchor="_Toc133312089" w:history="1">
        <w:r w:rsidR="007036AE">
          <w:rPr>
            <w:rStyle w:val="Hipervnculo"/>
            <w:rFonts w:ascii="Verdana" w:hAnsi="Verdana"/>
            <w:noProof/>
            <w:lang w:val="es-CL"/>
          </w:rPr>
          <w:t>2.3.</w:t>
        </w:r>
        <w:r w:rsidR="007036AE">
          <w:rPr>
            <w:rFonts w:ascii="Times New Roman" w:hAnsi="Times New Roman"/>
            <w:noProof/>
            <w:sz w:val="24"/>
            <w:szCs w:val="24"/>
            <w:lang w:eastAsia="es-ES"/>
          </w:rPr>
          <w:tab/>
        </w:r>
        <w:r w:rsidR="007036AE">
          <w:rPr>
            <w:rStyle w:val="Hipervnculo"/>
            <w:rFonts w:ascii="Verdana" w:hAnsi="Verdana"/>
            <w:noProof/>
            <w:lang w:val="es-CL"/>
          </w:rPr>
          <w:t>Acuerdos con el Cliente para la Administración de Requerimientos</w:t>
        </w:r>
        <w:r w:rsidR="007036AE">
          <w:rPr>
            <w:noProof/>
            <w:webHidden/>
          </w:rPr>
          <w:tab/>
        </w:r>
        <w:r w:rsidR="000C55B2">
          <w:rPr>
            <w:noProof/>
            <w:webHidden/>
          </w:rPr>
          <w:fldChar w:fldCharType="begin"/>
        </w:r>
        <w:r w:rsidR="007036AE">
          <w:rPr>
            <w:noProof/>
            <w:webHidden/>
          </w:rPr>
          <w:instrText xml:space="preserve"> PAGEREF _Toc133312089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61249341" w14:textId="77777777" w:rsidR="007036AE" w:rsidRDefault="00CD1E11">
      <w:pPr>
        <w:pStyle w:val="TDC1"/>
        <w:tabs>
          <w:tab w:val="left" w:pos="600"/>
          <w:tab w:val="right" w:leader="dot" w:pos="8830"/>
        </w:tabs>
        <w:rPr>
          <w:rFonts w:ascii="Times New Roman" w:hAnsi="Times New Roman"/>
          <w:noProof/>
          <w:sz w:val="24"/>
          <w:szCs w:val="24"/>
          <w:lang w:eastAsia="es-ES"/>
        </w:rPr>
      </w:pPr>
      <w:hyperlink w:anchor="_Toc133312090" w:history="1">
        <w:r w:rsidR="007036AE">
          <w:rPr>
            <w:rStyle w:val="Hipervnculo"/>
            <w:rFonts w:ascii="Verdana" w:hAnsi="Verdana"/>
            <w:noProof/>
            <w:lang w:val="es-CL"/>
          </w:rPr>
          <w:t>3.</w:t>
        </w:r>
        <w:r w:rsidR="007036AE">
          <w:rPr>
            <w:rFonts w:ascii="Times New Roman" w:hAnsi="Times New Roman"/>
            <w:noProof/>
            <w:sz w:val="24"/>
            <w:szCs w:val="24"/>
            <w:lang w:eastAsia="es-ES"/>
          </w:rPr>
          <w:tab/>
        </w:r>
        <w:r w:rsidR="007036AE">
          <w:rPr>
            <w:rStyle w:val="Hipervnculo"/>
            <w:rFonts w:ascii="Verdana" w:hAnsi="Verdana"/>
            <w:noProof/>
            <w:lang w:val="es-CL"/>
          </w:rPr>
          <w:t>Especificación de Requerimientos</w:t>
        </w:r>
        <w:r w:rsidR="007036AE">
          <w:rPr>
            <w:noProof/>
            <w:webHidden/>
          </w:rPr>
          <w:tab/>
        </w:r>
        <w:r w:rsidR="000C55B2">
          <w:rPr>
            <w:noProof/>
            <w:webHidden/>
          </w:rPr>
          <w:fldChar w:fldCharType="begin"/>
        </w:r>
        <w:r w:rsidR="007036AE">
          <w:rPr>
            <w:noProof/>
            <w:webHidden/>
          </w:rPr>
          <w:instrText xml:space="preserve"> PAGEREF _Toc133312090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53320EB6" w14:textId="77777777" w:rsidR="007036AE" w:rsidRDefault="00CD1E11">
      <w:pPr>
        <w:pStyle w:val="TDC2"/>
        <w:tabs>
          <w:tab w:val="left" w:pos="1000"/>
          <w:tab w:val="right" w:leader="dot" w:pos="8830"/>
        </w:tabs>
        <w:rPr>
          <w:rFonts w:ascii="Times New Roman" w:hAnsi="Times New Roman"/>
          <w:noProof/>
          <w:sz w:val="24"/>
          <w:szCs w:val="24"/>
          <w:lang w:eastAsia="es-ES"/>
        </w:rPr>
      </w:pPr>
      <w:hyperlink w:anchor="_Toc133312091" w:history="1">
        <w:r w:rsidR="007036AE">
          <w:rPr>
            <w:rStyle w:val="Hipervnculo"/>
            <w:rFonts w:ascii="Verdana" w:hAnsi="Verdana"/>
            <w:noProof/>
            <w:lang w:val="es-CL"/>
          </w:rPr>
          <w:t>3.1.</w:t>
        </w:r>
        <w:r w:rsidR="007036AE">
          <w:rPr>
            <w:rFonts w:ascii="Times New Roman" w:hAnsi="Times New Roman"/>
            <w:noProof/>
            <w:sz w:val="24"/>
            <w:szCs w:val="24"/>
            <w:lang w:eastAsia="es-ES"/>
          </w:rPr>
          <w:tab/>
        </w:r>
        <w:r w:rsidR="007036AE">
          <w:rPr>
            <w:rStyle w:val="Hipervnculo"/>
            <w:rFonts w:ascii="Verdana" w:hAnsi="Verdana"/>
            <w:noProof/>
            <w:lang w:val="es-CL"/>
          </w:rPr>
          <w:t>Reportes de Casos de Uso</w:t>
        </w:r>
        <w:r w:rsidR="007036AE">
          <w:rPr>
            <w:noProof/>
            <w:webHidden/>
          </w:rPr>
          <w:tab/>
        </w:r>
        <w:r w:rsidR="000C55B2">
          <w:rPr>
            <w:noProof/>
            <w:webHidden/>
          </w:rPr>
          <w:fldChar w:fldCharType="begin"/>
        </w:r>
        <w:r w:rsidR="007036AE">
          <w:rPr>
            <w:noProof/>
            <w:webHidden/>
          </w:rPr>
          <w:instrText xml:space="preserve"> PAGEREF _Toc133312091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426B3DC0" w14:textId="77777777" w:rsidR="007036AE" w:rsidRDefault="00CD1E11">
      <w:pPr>
        <w:pStyle w:val="TDC2"/>
        <w:tabs>
          <w:tab w:val="left" w:pos="1000"/>
          <w:tab w:val="right" w:leader="dot" w:pos="8830"/>
        </w:tabs>
        <w:rPr>
          <w:rFonts w:ascii="Times New Roman" w:hAnsi="Times New Roman"/>
          <w:noProof/>
          <w:sz w:val="24"/>
          <w:szCs w:val="24"/>
          <w:lang w:eastAsia="es-ES"/>
        </w:rPr>
      </w:pPr>
      <w:hyperlink w:anchor="_Toc133312092" w:history="1">
        <w:r w:rsidR="007036AE">
          <w:rPr>
            <w:rStyle w:val="Hipervnculo"/>
            <w:rFonts w:ascii="Verdana" w:hAnsi="Verdana"/>
            <w:noProof/>
            <w:lang w:val="es-CL"/>
          </w:rPr>
          <w:t>3.2.</w:t>
        </w:r>
        <w:r w:rsidR="007036AE">
          <w:rPr>
            <w:rFonts w:ascii="Times New Roman" w:hAnsi="Times New Roman"/>
            <w:noProof/>
            <w:sz w:val="24"/>
            <w:szCs w:val="24"/>
            <w:lang w:eastAsia="es-ES"/>
          </w:rPr>
          <w:tab/>
        </w:r>
        <w:r w:rsidR="007036AE">
          <w:rPr>
            <w:rStyle w:val="Hipervnculo"/>
            <w:rFonts w:ascii="Verdana" w:hAnsi="Verdana"/>
            <w:noProof/>
            <w:lang w:val="es-CL"/>
          </w:rPr>
          <w:t>Requerimientos Funcionales</w:t>
        </w:r>
        <w:r w:rsidR="007036AE">
          <w:rPr>
            <w:noProof/>
            <w:webHidden/>
          </w:rPr>
          <w:tab/>
        </w:r>
        <w:r w:rsidR="000C55B2">
          <w:rPr>
            <w:noProof/>
            <w:webHidden/>
          </w:rPr>
          <w:fldChar w:fldCharType="begin"/>
        </w:r>
        <w:r w:rsidR="007036AE">
          <w:rPr>
            <w:noProof/>
            <w:webHidden/>
          </w:rPr>
          <w:instrText xml:space="preserve"> PAGEREF _Toc133312092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272CBC3A" w14:textId="77777777" w:rsidR="007036AE" w:rsidRDefault="00CD1E11">
      <w:pPr>
        <w:pStyle w:val="TDC2"/>
        <w:tabs>
          <w:tab w:val="left" w:pos="1000"/>
          <w:tab w:val="right" w:leader="dot" w:pos="8830"/>
        </w:tabs>
        <w:rPr>
          <w:rFonts w:ascii="Times New Roman" w:hAnsi="Times New Roman"/>
          <w:noProof/>
          <w:sz w:val="24"/>
          <w:szCs w:val="24"/>
          <w:lang w:eastAsia="es-ES"/>
        </w:rPr>
      </w:pPr>
      <w:hyperlink w:anchor="_Toc133312093" w:history="1">
        <w:r w:rsidR="007036AE">
          <w:rPr>
            <w:rStyle w:val="Hipervnculo"/>
            <w:rFonts w:ascii="Verdana" w:hAnsi="Verdana"/>
            <w:noProof/>
            <w:lang w:val="es-CL"/>
          </w:rPr>
          <w:t>3.3.</w:t>
        </w:r>
        <w:r w:rsidR="007036AE">
          <w:rPr>
            <w:rFonts w:ascii="Times New Roman" w:hAnsi="Times New Roman"/>
            <w:noProof/>
            <w:sz w:val="24"/>
            <w:szCs w:val="24"/>
            <w:lang w:eastAsia="es-ES"/>
          </w:rPr>
          <w:tab/>
        </w:r>
        <w:r w:rsidR="007036AE">
          <w:rPr>
            <w:rStyle w:val="Hipervnculo"/>
            <w:rFonts w:ascii="Verdana" w:hAnsi="Verdana"/>
            <w:noProof/>
            <w:lang w:val="es-CL"/>
          </w:rPr>
          <w:t>Requerimientos Adicionales</w:t>
        </w:r>
        <w:r w:rsidR="007036AE">
          <w:rPr>
            <w:noProof/>
            <w:webHidden/>
          </w:rPr>
          <w:tab/>
        </w:r>
        <w:r w:rsidR="000C55B2">
          <w:rPr>
            <w:noProof/>
            <w:webHidden/>
          </w:rPr>
          <w:fldChar w:fldCharType="begin"/>
        </w:r>
        <w:r w:rsidR="007036AE">
          <w:rPr>
            <w:noProof/>
            <w:webHidden/>
          </w:rPr>
          <w:instrText xml:space="preserve"> PAGEREF _Toc133312093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7A3DCFDD" w14:textId="77777777" w:rsidR="007036AE" w:rsidRDefault="00CD1E11">
      <w:pPr>
        <w:pStyle w:val="TDC2"/>
        <w:tabs>
          <w:tab w:val="left" w:pos="1000"/>
          <w:tab w:val="right" w:leader="dot" w:pos="8830"/>
        </w:tabs>
        <w:rPr>
          <w:rFonts w:ascii="Times New Roman" w:hAnsi="Times New Roman"/>
          <w:noProof/>
          <w:sz w:val="24"/>
          <w:szCs w:val="24"/>
          <w:lang w:eastAsia="es-ES"/>
        </w:rPr>
      </w:pPr>
      <w:hyperlink w:anchor="_Toc133312094" w:history="1">
        <w:r w:rsidR="007036AE">
          <w:rPr>
            <w:rStyle w:val="Hipervnculo"/>
            <w:rFonts w:ascii="Verdana" w:hAnsi="Verdana"/>
            <w:noProof/>
            <w:lang w:val="es-CL"/>
          </w:rPr>
          <w:t>3.4.</w:t>
        </w:r>
        <w:r w:rsidR="007036AE">
          <w:rPr>
            <w:rFonts w:ascii="Times New Roman" w:hAnsi="Times New Roman"/>
            <w:noProof/>
            <w:sz w:val="24"/>
            <w:szCs w:val="24"/>
            <w:lang w:eastAsia="es-ES"/>
          </w:rPr>
          <w:tab/>
        </w:r>
        <w:r w:rsidR="007036AE">
          <w:rPr>
            <w:rStyle w:val="Hipervnculo"/>
            <w:rFonts w:ascii="Verdana" w:hAnsi="Verdana"/>
            <w:noProof/>
            <w:lang w:val="es-CL"/>
          </w:rPr>
          <w:t>Requerimientos no Funcional</w:t>
        </w:r>
        <w:r w:rsidR="007036AE">
          <w:rPr>
            <w:noProof/>
            <w:webHidden/>
          </w:rPr>
          <w:tab/>
        </w:r>
        <w:r w:rsidR="000C55B2">
          <w:rPr>
            <w:noProof/>
            <w:webHidden/>
          </w:rPr>
          <w:fldChar w:fldCharType="begin"/>
        </w:r>
        <w:r w:rsidR="007036AE">
          <w:rPr>
            <w:noProof/>
            <w:webHidden/>
          </w:rPr>
          <w:instrText xml:space="preserve"> PAGEREF _Toc133312094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305C4679" w14:textId="77777777" w:rsidR="007036AE" w:rsidRDefault="00CD1E11">
      <w:pPr>
        <w:pStyle w:val="TDC2"/>
        <w:tabs>
          <w:tab w:val="left" w:pos="1000"/>
          <w:tab w:val="right" w:leader="dot" w:pos="8830"/>
        </w:tabs>
        <w:rPr>
          <w:rFonts w:ascii="Times New Roman" w:hAnsi="Times New Roman"/>
          <w:noProof/>
          <w:sz w:val="24"/>
          <w:szCs w:val="24"/>
          <w:lang w:eastAsia="es-ES"/>
        </w:rPr>
      </w:pPr>
      <w:hyperlink w:anchor="_Toc133312095" w:history="1">
        <w:r w:rsidR="007036AE">
          <w:rPr>
            <w:rStyle w:val="Hipervnculo"/>
            <w:rFonts w:ascii="Verdana" w:hAnsi="Verdana"/>
            <w:noProof/>
            <w:lang w:val="es-CL"/>
          </w:rPr>
          <w:t>3.5.</w:t>
        </w:r>
        <w:r w:rsidR="007036AE">
          <w:rPr>
            <w:rFonts w:ascii="Times New Roman" w:hAnsi="Times New Roman"/>
            <w:noProof/>
            <w:sz w:val="24"/>
            <w:szCs w:val="24"/>
            <w:lang w:eastAsia="es-ES"/>
          </w:rPr>
          <w:tab/>
        </w:r>
        <w:r w:rsidR="007036AE">
          <w:rPr>
            <w:rStyle w:val="Hipervnculo"/>
            <w:rFonts w:ascii="Verdana" w:hAnsi="Verdana"/>
            <w:noProof/>
            <w:lang w:val="es-CL"/>
          </w:rPr>
          <w:t>Requerimientos Técnicos</w:t>
        </w:r>
        <w:r w:rsidR="007036AE">
          <w:rPr>
            <w:noProof/>
            <w:webHidden/>
          </w:rPr>
          <w:tab/>
        </w:r>
        <w:r w:rsidR="000C55B2">
          <w:rPr>
            <w:noProof/>
            <w:webHidden/>
          </w:rPr>
          <w:fldChar w:fldCharType="begin"/>
        </w:r>
        <w:r w:rsidR="007036AE">
          <w:rPr>
            <w:noProof/>
            <w:webHidden/>
          </w:rPr>
          <w:instrText xml:space="preserve"> PAGEREF _Toc133312095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5F086D17" w14:textId="77777777" w:rsidR="007036AE" w:rsidRDefault="00CD1E11">
      <w:pPr>
        <w:pStyle w:val="TDC2"/>
        <w:tabs>
          <w:tab w:val="left" w:pos="1000"/>
          <w:tab w:val="right" w:leader="dot" w:pos="8830"/>
        </w:tabs>
        <w:rPr>
          <w:rFonts w:ascii="Times New Roman" w:hAnsi="Times New Roman"/>
          <w:noProof/>
          <w:sz w:val="24"/>
          <w:szCs w:val="24"/>
          <w:lang w:eastAsia="es-ES"/>
        </w:rPr>
      </w:pPr>
      <w:hyperlink w:anchor="_Toc133312096" w:history="1">
        <w:r w:rsidR="007036AE">
          <w:rPr>
            <w:rStyle w:val="Hipervnculo"/>
            <w:rFonts w:ascii="Verdana" w:hAnsi="Verdana"/>
            <w:noProof/>
            <w:lang w:val="es-CL"/>
          </w:rPr>
          <w:t>3.6.</w:t>
        </w:r>
        <w:r w:rsidR="007036AE">
          <w:rPr>
            <w:rFonts w:ascii="Times New Roman" w:hAnsi="Times New Roman"/>
            <w:noProof/>
            <w:sz w:val="24"/>
            <w:szCs w:val="24"/>
            <w:lang w:eastAsia="es-ES"/>
          </w:rPr>
          <w:tab/>
        </w:r>
        <w:r w:rsidR="007036AE">
          <w:rPr>
            <w:rStyle w:val="Hipervnculo"/>
            <w:rFonts w:ascii="Verdana" w:hAnsi="Verdana"/>
            <w:noProof/>
            <w:lang w:val="es-CL"/>
          </w:rPr>
          <w:t>Requerimientos de Proceso</w:t>
        </w:r>
        <w:r w:rsidR="007036AE">
          <w:rPr>
            <w:noProof/>
            <w:webHidden/>
          </w:rPr>
          <w:tab/>
        </w:r>
        <w:r w:rsidR="000C55B2">
          <w:rPr>
            <w:noProof/>
            <w:webHidden/>
          </w:rPr>
          <w:fldChar w:fldCharType="begin"/>
        </w:r>
        <w:r w:rsidR="007036AE">
          <w:rPr>
            <w:noProof/>
            <w:webHidden/>
          </w:rPr>
          <w:instrText xml:space="preserve"> PAGEREF _Toc133312096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614E0317" w14:textId="77777777" w:rsidR="007036AE" w:rsidRDefault="00CD1E11">
      <w:pPr>
        <w:pStyle w:val="TDC1"/>
        <w:tabs>
          <w:tab w:val="left" w:pos="600"/>
          <w:tab w:val="right" w:leader="dot" w:pos="8830"/>
        </w:tabs>
        <w:rPr>
          <w:rFonts w:ascii="Times New Roman" w:hAnsi="Times New Roman"/>
          <w:noProof/>
          <w:sz w:val="24"/>
          <w:szCs w:val="24"/>
          <w:lang w:eastAsia="es-ES"/>
        </w:rPr>
      </w:pPr>
      <w:hyperlink w:anchor="_Toc133312097" w:history="1">
        <w:r w:rsidR="007036AE">
          <w:rPr>
            <w:rStyle w:val="Hipervnculo"/>
            <w:rFonts w:ascii="Verdana" w:hAnsi="Verdana"/>
            <w:noProof/>
            <w:lang w:val="es-CL"/>
          </w:rPr>
          <w:t>4.</w:t>
        </w:r>
        <w:r w:rsidR="007036AE">
          <w:rPr>
            <w:rFonts w:ascii="Times New Roman" w:hAnsi="Times New Roman"/>
            <w:noProof/>
            <w:sz w:val="24"/>
            <w:szCs w:val="24"/>
            <w:lang w:eastAsia="es-ES"/>
          </w:rPr>
          <w:tab/>
        </w:r>
        <w:r w:rsidR="007036AE">
          <w:rPr>
            <w:rStyle w:val="Hipervnculo"/>
            <w:rFonts w:ascii="Verdana" w:hAnsi="Verdana"/>
            <w:noProof/>
            <w:lang w:val="es-CL"/>
          </w:rPr>
          <w:t>Administración de Requerimientos</w:t>
        </w:r>
        <w:r w:rsidR="007036AE">
          <w:rPr>
            <w:noProof/>
            <w:webHidden/>
          </w:rPr>
          <w:tab/>
        </w:r>
        <w:r w:rsidR="000C55B2">
          <w:rPr>
            <w:noProof/>
            <w:webHidden/>
          </w:rPr>
          <w:fldChar w:fldCharType="begin"/>
        </w:r>
        <w:r w:rsidR="007036AE">
          <w:rPr>
            <w:noProof/>
            <w:webHidden/>
          </w:rPr>
          <w:instrText xml:space="preserve"> PAGEREF _Toc133312097 \h </w:instrText>
        </w:r>
        <w:r w:rsidR="000C55B2">
          <w:rPr>
            <w:noProof/>
            <w:webHidden/>
          </w:rPr>
        </w:r>
        <w:r w:rsidR="000C55B2">
          <w:rPr>
            <w:noProof/>
            <w:webHidden/>
          </w:rPr>
          <w:fldChar w:fldCharType="separate"/>
        </w:r>
        <w:r w:rsidR="00AA47B6">
          <w:rPr>
            <w:noProof/>
            <w:webHidden/>
          </w:rPr>
          <w:t>3</w:t>
        </w:r>
        <w:r w:rsidR="000C55B2">
          <w:rPr>
            <w:noProof/>
            <w:webHidden/>
          </w:rPr>
          <w:fldChar w:fldCharType="end"/>
        </w:r>
      </w:hyperlink>
    </w:p>
    <w:p w14:paraId="08D96D3D" w14:textId="77777777" w:rsidR="007036AE" w:rsidRDefault="000C55B2">
      <w:pPr>
        <w:pStyle w:val="maintitle"/>
        <w:rPr>
          <w:rFonts w:ascii="Verdana" w:hAnsi="Verdana"/>
          <w:sz w:val="28"/>
        </w:rPr>
      </w:pPr>
      <w:r>
        <w:rPr>
          <w:rFonts w:ascii="Verdana" w:hAnsi="Verdana"/>
        </w:rPr>
        <w:fldChar w:fldCharType="end"/>
      </w:r>
      <w:r w:rsidR="007036AE">
        <w:rPr>
          <w:rFonts w:ascii="Verdana" w:hAnsi="Verdana"/>
        </w:rPr>
        <w:br w:type="page"/>
      </w:r>
      <w:r w:rsidR="007036AE">
        <w:rPr>
          <w:rFonts w:ascii="Verdana" w:hAnsi="Verdana"/>
          <w:sz w:val="28"/>
        </w:rPr>
        <w:lastRenderedPageBreak/>
        <w:t>Especificación de Requerimientos de Software</w:t>
      </w:r>
    </w:p>
    <w:p w14:paraId="18407582" w14:textId="77777777" w:rsidR="007036AE" w:rsidRDefault="007036AE">
      <w:pPr>
        <w:pStyle w:val="Ttulo"/>
        <w:rPr>
          <w:rFonts w:ascii="Verdana" w:hAnsi="Verdana"/>
          <w:lang w:val="es-CL"/>
        </w:rPr>
      </w:pPr>
    </w:p>
    <w:p w14:paraId="7BE8C67A" w14:textId="77777777" w:rsidR="007036AE" w:rsidRDefault="007036AE">
      <w:pPr>
        <w:pStyle w:val="Ttulo1"/>
        <w:numPr>
          <w:ilvl w:val="0"/>
          <w:numId w:val="12"/>
        </w:numPr>
        <w:tabs>
          <w:tab w:val="left" w:pos="426"/>
        </w:tabs>
        <w:jc w:val="both"/>
        <w:rPr>
          <w:rFonts w:ascii="Verdana" w:hAnsi="Verdana"/>
          <w:lang w:val="es-CL"/>
        </w:rPr>
      </w:pPr>
      <w:bookmarkStart w:id="0" w:name="_Toc59606328"/>
      <w:bookmarkStart w:id="1" w:name="_Toc133312080"/>
      <w:r>
        <w:rPr>
          <w:rFonts w:ascii="Verdana" w:hAnsi="Verdana"/>
          <w:lang w:val="es-CL"/>
        </w:rPr>
        <w:t>Introducción</w:t>
      </w:r>
      <w:bookmarkEnd w:id="0"/>
      <w:bookmarkEnd w:id="1"/>
    </w:p>
    <w:p w14:paraId="2C1336C0" w14:textId="77777777" w:rsidR="007036AE" w:rsidRDefault="007036AE">
      <w:pPr>
        <w:pStyle w:val="Ttulo2"/>
        <w:numPr>
          <w:ilvl w:val="1"/>
          <w:numId w:val="12"/>
        </w:numPr>
        <w:spacing w:before="120" w:line="240" w:lineRule="atLeast"/>
        <w:ind w:left="357" w:hanging="357"/>
        <w:jc w:val="both"/>
        <w:rPr>
          <w:rFonts w:ascii="Verdana" w:hAnsi="Verdana"/>
          <w:lang w:val="es-CL"/>
        </w:rPr>
      </w:pPr>
      <w:bookmarkStart w:id="2" w:name="_Toc59606329"/>
      <w:bookmarkStart w:id="3" w:name="_Toc133312081"/>
      <w:r>
        <w:rPr>
          <w:rFonts w:ascii="Verdana" w:hAnsi="Verdana"/>
          <w:lang w:val="es-CL"/>
        </w:rPr>
        <w:t>Propósito</w:t>
      </w:r>
      <w:bookmarkEnd w:id="2"/>
      <w:bookmarkEnd w:id="3"/>
    </w:p>
    <w:p w14:paraId="7828241C" w14:textId="77777777" w:rsidR="00B627AF" w:rsidRDefault="00B627AF" w:rsidP="00B627AF">
      <w:pPr>
        <w:ind w:left="357"/>
        <w:jc w:val="both"/>
      </w:pPr>
      <w:r>
        <w:t xml:space="preserve">El propósito </w:t>
      </w:r>
      <w:r>
        <w:rPr>
          <w:lang w:val="es-CL"/>
        </w:rPr>
        <w:t xml:space="preserve">de este documento es </w:t>
      </w:r>
      <w:r>
        <w:t>capturar todos los requerimientos de software del sistema, o un subconjunto del sistema.</w:t>
      </w:r>
    </w:p>
    <w:p w14:paraId="36FE4780" w14:textId="77777777" w:rsidR="00B627AF" w:rsidRDefault="00B627AF" w:rsidP="00B627AF">
      <w:pPr>
        <w:pStyle w:val="infoblue0"/>
        <w:ind w:left="426" w:hanging="11"/>
        <w:jc w:val="both"/>
        <w:rPr>
          <w:b/>
          <w:lang w:val="es-CL"/>
        </w:rPr>
      </w:pPr>
      <w:r>
        <w:rPr>
          <w:b/>
          <w:lang w:val="es-CL"/>
        </w:rPr>
        <w:t xml:space="preserve"> </w:t>
      </w:r>
    </w:p>
    <w:p w14:paraId="5409C0C2" w14:textId="77777777" w:rsidR="007036AE" w:rsidRDefault="007036AE">
      <w:pPr>
        <w:pStyle w:val="Ttulo2"/>
        <w:numPr>
          <w:ilvl w:val="1"/>
          <w:numId w:val="12"/>
        </w:numPr>
        <w:spacing w:before="120" w:line="240" w:lineRule="atLeast"/>
        <w:ind w:left="578" w:hanging="578"/>
        <w:jc w:val="both"/>
        <w:rPr>
          <w:rFonts w:ascii="Verdana" w:hAnsi="Verdana"/>
          <w:lang w:val="es-CL"/>
        </w:rPr>
      </w:pPr>
      <w:bookmarkStart w:id="4" w:name="_Toc59606330"/>
      <w:bookmarkStart w:id="5" w:name="_Toc133312082"/>
      <w:r>
        <w:rPr>
          <w:rFonts w:ascii="Verdana" w:hAnsi="Verdana"/>
          <w:lang w:val="es-CL"/>
        </w:rPr>
        <w:t>Ámbito</w:t>
      </w:r>
      <w:bookmarkEnd w:id="4"/>
      <w:bookmarkEnd w:id="5"/>
    </w:p>
    <w:p w14:paraId="1534A25A" w14:textId="77777777" w:rsidR="00AA47B6" w:rsidRDefault="00AA47B6" w:rsidP="00AA47B6">
      <w:pPr>
        <w:rPr>
          <w:lang w:val="es-CL" w:eastAsia="en-US"/>
        </w:rPr>
      </w:pPr>
      <w:r>
        <w:rPr>
          <w:lang w:val="es-CL" w:eastAsia="en-US"/>
        </w:rPr>
        <w:t xml:space="preserve">Este proyecto ha sido planteado para </w:t>
      </w:r>
      <w:r w:rsidR="001A58F8">
        <w:rPr>
          <w:lang w:val="es-CL" w:eastAsia="en-US"/>
        </w:rPr>
        <w:t>potenciar y mejorar las procesos internos del gimnasio Vibra Fitness</w:t>
      </w:r>
      <w:r>
        <w:rPr>
          <w:lang w:val="es-CL" w:eastAsia="en-US"/>
        </w:rPr>
        <w:t>.</w:t>
      </w:r>
      <w:r w:rsidR="001A58F8">
        <w:rPr>
          <w:lang w:val="es-CL" w:eastAsia="en-US"/>
        </w:rPr>
        <w:t xml:space="preserve"> Procesos como el </w:t>
      </w:r>
      <w:r w:rsidR="001A58F8" w:rsidRPr="000338CA">
        <w:rPr>
          <w:color w:val="943634" w:themeColor="accent2" w:themeShade="BF"/>
          <w:lang w:val="es-CL" w:eastAsia="en-US"/>
        </w:rPr>
        <w:t>agendamiento de los clientes en cada una de las maquinas en horarios específicos,</w:t>
      </w:r>
      <w:r w:rsidR="001A58F8">
        <w:rPr>
          <w:lang w:val="es-CL" w:eastAsia="en-US"/>
        </w:rPr>
        <w:t xml:space="preserve"> </w:t>
      </w:r>
      <w:r w:rsidR="001A58F8" w:rsidRPr="000338CA">
        <w:rPr>
          <w:color w:val="943634" w:themeColor="accent2" w:themeShade="BF"/>
          <w:lang w:val="es-CL" w:eastAsia="en-US"/>
        </w:rPr>
        <w:t>reservas online de las maquinas</w:t>
      </w:r>
      <w:r w:rsidR="001A58F8">
        <w:rPr>
          <w:lang w:val="es-CL" w:eastAsia="en-US"/>
        </w:rPr>
        <w:t xml:space="preserve">, </w:t>
      </w:r>
      <w:r w:rsidR="001A58F8" w:rsidRPr="000338CA">
        <w:rPr>
          <w:color w:val="943634" w:themeColor="accent2" w:themeShade="BF"/>
          <w:lang w:val="es-CL" w:eastAsia="en-US"/>
        </w:rPr>
        <w:t>gestión de planes de inscripción,</w:t>
      </w:r>
      <w:r w:rsidR="001A58F8">
        <w:rPr>
          <w:lang w:val="es-CL" w:eastAsia="en-US"/>
        </w:rPr>
        <w:t xml:space="preserve"> </w:t>
      </w:r>
      <w:r w:rsidR="001A58F8" w:rsidRPr="000338CA">
        <w:rPr>
          <w:color w:val="943634" w:themeColor="accent2" w:themeShade="BF"/>
          <w:lang w:val="es-CL" w:eastAsia="en-US"/>
        </w:rPr>
        <w:t>gestión de la agenda diaria de reservas, facturación y reportes</w:t>
      </w:r>
      <w:r w:rsidR="001A58F8">
        <w:rPr>
          <w:lang w:val="es-CL" w:eastAsia="en-US"/>
        </w:rPr>
        <w:t xml:space="preserve"> que brinden un valor agregado para la toma de decisiones.</w:t>
      </w:r>
      <w:r>
        <w:rPr>
          <w:lang w:val="es-CL" w:eastAsia="en-US"/>
        </w:rPr>
        <w:t xml:space="preserve"> </w:t>
      </w:r>
    </w:p>
    <w:p w14:paraId="1F45224D" w14:textId="77777777" w:rsidR="007036AE" w:rsidRDefault="007036AE" w:rsidP="00953236">
      <w:pPr>
        <w:pStyle w:val="Ttulo1"/>
        <w:numPr>
          <w:ilvl w:val="0"/>
          <w:numId w:val="12"/>
        </w:numPr>
        <w:jc w:val="both"/>
        <w:rPr>
          <w:bCs/>
          <w:lang w:val="es-CL"/>
        </w:rPr>
      </w:pPr>
      <w:r>
        <w:rPr>
          <w:rFonts w:ascii="Verdana" w:hAnsi="Verdana"/>
          <w:lang w:val="es-CL"/>
        </w:rPr>
        <w:br w:type="page"/>
      </w:r>
    </w:p>
    <w:p w14:paraId="3A41A204" w14:textId="77777777" w:rsidR="007036AE" w:rsidRDefault="007036AE">
      <w:pPr>
        <w:pStyle w:val="Ttulo1"/>
        <w:numPr>
          <w:ilvl w:val="0"/>
          <w:numId w:val="12"/>
        </w:numPr>
        <w:jc w:val="both"/>
        <w:rPr>
          <w:rFonts w:ascii="Verdana" w:hAnsi="Verdana"/>
          <w:lang w:val="es-CL"/>
        </w:rPr>
      </w:pPr>
      <w:bookmarkStart w:id="6" w:name="_Toc59606338"/>
      <w:bookmarkStart w:id="7" w:name="_Toc133312090"/>
      <w:r>
        <w:rPr>
          <w:rFonts w:ascii="Verdana" w:hAnsi="Verdana"/>
          <w:lang w:val="es-CL"/>
        </w:rPr>
        <w:lastRenderedPageBreak/>
        <w:t>Especificación de Requerimientos</w:t>
      </w:r>
      <w:bookmarkEnd w:id="6"/>
      <w:bookmarkEnd w:id="7"/>
    </w:p>
    <w:p w14:paraId="02F13638" w14:textId="77777777" w:rsidR="00953236" w:rsidRPr="00953236" w:rsidRDefault="00953236" w:rsidP="00953236">
      <w:pPr>
        <w:rPr>
          <w:lang w:val="es-CL" w:eastAsia="en-US"/>
        </w:rPr>
      </w:pPr>
      <w:r>
        <w:rPr>
          <w:lang w:val="es-CL" w:eastAsia="en-US"/>
        </w:rPr>
        <w:t>En esta sección se especifica de manera detallada todos los requerimientos del sistema y las interacciones que se tienen con los usuarios</w:t>
      </w:r>
    </w:p>
    <w:p w14:paraId="7AB9AFBF" w14:textId="77777777" w:rsidR="007036AE" w:rsidRDefault="007036AE">
      <w:pPr>
        <w:pStyle w:val="Ttulo2"/>
        <w:numPr>
          <w:ilvl w:val="1"/>
          <w:numId w:val="12"/>
        </w:numPr>
        <w:spacing w:before="120" w:line="240" w:lineRule="atLeast"/>
        <w:ind w:left="578" w:hanging="578"/>
        <w:jc w:val="both"/>
        <w:rPr>
          <w:rFonts w:ascii="Verdana" w:hAnsi="Verdana"/>
          <w:lang w:val="es-CL"/>
        </w:rPr>
      </w:pPr>
      <w:bookmarkStart w:id="8" w:name="_Toc59606339"/>
      <w:bookmarkStart w:id="9" w:name="_Toc133312091"/>
      <w:r>
        <w:rPr>
          <w:rFonts w:ascii="Verdana" w:hAnsi="Verdana"/>
          <w:lang w:val="es-CL"/>
        </w:rPr>
        <w:t>Reportes de Casos de Uso</w:t>
      </w:r>
      <w:bookmarkEnd w:id="8"/>
      <w:bookmarkEnd w:id="9"/>
    </w:p>
    <w:p w14:paraId="40983570" w14:textId="77777777" w:rsidR="00953236" w:rsidRPr="00953236" w:rsidRDefault="00953236" w:rsidP="00953236">
      <w:pPr>
        <w:rPr>
          <w:lang w:val="es-CL"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953236" w14:paraId="02E614B1" w14:textId="77777777" w:rsidTr="00941DEC">
        <w:trPr>
          <w:cantSplit/>
        </w:trPr>
        <w:tc>
          <w:tcPr>
            <w:tcW w:w="2881" w:type="dxa"/>
          </w:tcPr>
          <w:p w14:paraId="2A46EE9E" w14:textId="77777777" w:rsidR="00953236" w:rsidRDefault="00953236" w:rsidP="00941DEC">
            <w:pPr>
              <w:rPr>
                <w:rFonts w:ascii="Stylus BT" w:hAnsi="Stylus BT"/>
                <w:b/>
                <w:bCs/>
              </w:rPr>
            </w:pPr>
            <w:r>
              <w:rPr>
                <w:rFonts w:ascii="Stylus BT" w:hAnsi="Stylus BT"/>
                <w:b/>
                <w:bCs/>
              </w:rPr>
              <w:t>UC-001</w:t>
            </w:r>
          </w:p>
        </w:tc>
        <w:tc>
          <w:tcPr>
            <w:tcW w:w="5763" w:type="dxa"/>
            <w:gridSpan w:val="2"/>
          </w:tcPr>
          <w:p w14:paraId="7E3CF092" w14:textId="77777777" w:rsidR="00953236" w:rsidRDefault="00953236" w:rsidP="00941DEC">
            <w:pPr>
              <w:pStyle w:val="Ttulo1"/>
              <w:rPr>
                <w:rFonts w:ascii="Stylus BT" w:hAnsi="Stylus BT"/>
                <w:sz w:val="24"/>
              </w:rPr>
            </w:pPr>
            <w:r>
              <w:rPr>
                <w:rFonts w:ascii="Stylus BT" w:hAnsi="Stylus BT"/>
                <w:sz w:val="24"/>
              </w:rPr>
              <w:t>Alta de Cliente</w:t>
            </w:r>
          </w:p>
        </w:tc>
      </w:tr>
      <w:tr w:rsidR="00953236" w14:paraId="463AEC08" w14:textId="77777777" w:rsidTr="00941DEC">
        <w:trPr>
          <w:cantSplit/>
        </w:trPr>
        <w:tc>
          <w:tcPr>
            <w:tcW w:w="2881" w:type="dxa"/>
          </w:tcPr>
          <w:p w14:paraId="4FB48352" w14:textId="77777777" w:rsidR="00953236" w:rsidRDefault="00953236" w:rsidP="00941DEC">
            <w:pPr>
              <w:pStyle w:val="Ttulo1"/>
              <w:rPr>
                <w:rFonts w:ascii="Stylus BT" w:hAnsi="Stylus BT"/>
                <w:sz w:val="24"/>
              </w:rPr>
            </w:pPr>
            <w:r>
              <w:rPr>
                <w:rFonts w:ascii="Stylus BT" w:hAnsi="Stylus BT"/>
                <w:sz w:val="24"/>
              </w:rPr>
              <w:t>Descripción</w:t>
            </w:r>
          </w:p>
        </w:tc>
        <w:tc>
          <w:tcPr>
            <w:tcW w:w="5763" w:type="dxa"/>
            <w:gridSpan w:val="2"/>
          </w:tcPr>
          <w:p w14:paraId="5B1EC365" w14:textId="77777777" w:rsidR="00953236" w:rsidRDefault="00953236" w:rsidP="00953236">
            <w:pPr>
              <w:autoSpaceDE w:val="0"/>
              <w:autoSpaceDN w:val="0"/>
              <w:adjustRightInd w:val="0"/>
              <w:rPr>
                <w:rFonts w:ascii="Stylus BT" w:hAnsi="Stylus BT"/>
              </w:rPr>
            </w:pPr>
            <w:r>
              <w:rPr>
                <w:rFonts w:ascii="Stylus BT" w:hAnsi="Stylus BT"/>
                <w:szCs w:val="20"/>
              </w:rPr>
              <w:t>El sistema deberá comportarse tal como se describe en el siguiente caso de uso cuando alguien desee ser cliente del gimnasio</w:t>
            </w:r>
          </w:p>
        </w:tc>
      </w:tr>
      <w:tr w:rsidR="00953236" w14:paraId="1A280F90" w14:textId="77777777" w:rsidTr="00941DEC">
        <w:trPr>
          <w:cantSplit/>
        </w:trPr>
        <w:tc>
          <w:tcPr>
            <w:tcW w:w="2881" w:type="dxa"/>
          </w:tcPr>
          <w:p w14:paraId="5D7DCFC9" w14:textId="77777777" w:rsidR="00953236" w:rsidRDefault="00953236" w:rsidP="00941DEC">
            <w:pPr>
              <w:rPr>
                <w:rFonts w:ascii="Stylus BT" w:hAnsi="Stylus BT"/>
                <w:b/>
                <w:bCs/>
              </w:rPr>
            </w:pPr>
            <w:r>
              <w:rPr>
                <w:rFonts w:ascii="Stylus BT" w:hAnsi="Stylus BT"/>
                <w:b/>
                <w:bCs/>
              </w:rPr>
              <w:t>Precondición</w:t>
            </w:r>
          </w:p>
        </w:tc>
        <w:tc>
          <w:tcPr>
            <w:tcW w:w="5763" w:type="dxa"/>
            <w:gridSpan w:val="2"/>
          </w:tcPr>
          <w:p w14:paraId="3E994CE7" w14:textId="77777777" w:rsidR="00953236" w:rsidRDefault="00953236" w:rsidP="00953236">
            <w:pPr>
              <w:rPr>
                <w:rFonts w:ascii="Stylus BT" w:hAnsi="Stylus BT"/>
              </w:rPr>
            </w:pPr>
            <w:r>
              <w:rPr>
                <w:rFonts w:ascii="Stylus BT" w:hAnsi="Stylus BT"/>
                <w:szCs w:val="20"/>
              </w:rPr>
              <w:t>El solicitante no es un cliente nuevo del gimnasio</w:t>
            </w:r>
          </w:p>
        </w:tc>
      </w:tr>
      <w:tr w:rsidR="00953236" w14:paraId="5C7614D8" w14:textId="77777777" w:rsidTr="00941DEC">
        <w:trPr>
          <w:cantSplit/>
        </w:trPr>
        <w:tc>
          <w:tcPr>
            <w:tcW w:w="2881" w:type="dxa"/>
            <w:vMerge w:val="restart"/>
          </w:tcPr>
          <w:p w14:paraId="0DE9D265" w14:textId="77777777" w:rsidR="00953236" w:rsidRDefault="00953236" w:rsidP="00941DEC">
            <w:pPr>
              <w:rPr>
                <w:rFonts w:ascii="Stylus BT" w:hAnsi="Stylus BT"/>
                <w:b/>
                <w:bCs/>
              </w:rPr>
            </w:pPr>
            <w:r>
              <w:rPr>
                <w:rFonts w:ascii="Stylus BT" w:hAnsi="Stylus BT"/>
                <w:b/>
                <w:bCs/>
              </w:rPr>
              <w:t>Secuencia</w:t>
            </w:r>
          </w:p>
          <w:p w14:paraId="5E392051" w14:textId="77777777" w:rsidR="00953236" w:rsidRDefault="00953236" w:rsidP="00941DEC">
            <w:pPr>
              <w:pStyle w:val="Ttulo1"/>
              <w:rPr>
                <w:rFonts w:ascii="Stylus BT" w:hAnsi="Stylus BT"/>
                <w:sz w:val="24"/>
              </w:rPr>
            </w:pPr>
            <w:r>
              <w:rPr>
                <w:rFonts w:ascii="Stylus BT" w:hAnsi="Stylus BT"/>
                <w:sz w:val="24"/>
              </w:rPr>
              <w:t>Normal</w:t>
            </w:r>
          </w:p>
        </w:tc>
        <w:tc>
          <w:tcPr>
            <w:tcW w:w="789" w:type="dxa"/>
          </w:tcPr>
          <w:p w14:paraId="5099A309" w14:textId="77777777" w:rsidR="00953236" w:rsidRDefault="00953236" w:rsidP="00941DEC">
            <w:pPr>
              <w:rPr>
                <w:rFonts w:ascii="Stylus BT" w:hAnsi="Stylus BT"/>
                <w:b/>
                <w:bCs/>
              </w:rPr>
            </w:pPr>
            <w:r>
              <w:rPr>
                <w:rFonts w:ascii="Stylus BT" w:hAnsi="Stylus BT"/>
                <w:b/>
                <w:bCs/>
              </w:rPr>
              <w:t>Paso</w:t>
            </w:r>
          </w:p>
        </w:tc>
        <w:tc>
          <w:tcPr>
            <w:tcW w:w="4974" w:type="dxa"/>
          </w:tcPr>
          <w:p w14:paraId="3110616B" w14:textId="77777777" w:rsidR="00953236" w:rsidRDefault="00953236" w:rsidP="00941DEC">
            <w:pPr>
              <w:rPr>
                <w:rFonts w:ascii="Stylus BT" w:hAnsi="Stylus BT"/>
                <w:b/>
                <w:bCs/>
              </w:rPr>
            </w:pPr>
            <w:r>
              <w:rPr>
                <w:rFonts w:ascii="Stylus BT" w:hAnsi="Stylus BT"/>
                <w:b/>
                <w:bCs/>
              </w:rPr>
              <w:t>Acción</w:t>
            </w:r>
          </w:p>
        </w:tc>
      </w:tr>
      <w:tr w:rsidR="00953236" w14:paraId="442C6FC8" w14:textId="77777777" w:rsidTr="00941DEC">
        <w:trPr>
          <w:cantSplit/>
        </w:trPr>
        <w:tc>
          <w:tcPr>
            <w:tcW w:w="2881" w:type="dxa"/>
            <w:vMerge/>
          </w:tcPr>
          <w:p w14:paraId="390A8D8B" w14:textId="77777777" w:rsidR="00953236" w:rsidRDefault="00953236" w:rsidP="00941DEC">
            <w:pPr>
              <w:rPr>
                <w:rFonts w:ascii="Stylus BT" w:hAnsi="Stylus BT"/>
                <w:b/>
                <w:bCs/>
              </w:rPr>
            </w:pPr>
          </w:p>
        </w:tc>
        <w:tc>
          <w:tcPr>
            <w:tcW w:w="789" w:type="dxa"/>
          </w:tcPr>
          <w:p w14:paraId="64E4D6A0" w14:textId="77777777" w:rsidR="00953236" w:rsidRDefault="00953236" w:rsidP="00941DEC">
            <w:pPr>
              <w:jc w:val="center"/>
              <w:rPr>
                <w:rFonts w:ascii="Stylus BT" w:hAnsi="Stylus BT"/>
              </w:rPr>
            </w:pPr>
            <w:r>
              <w:rPr>
                <w:rFonts w:ascii="Stylus BT" w:hAnsi="Stylus BT"/>
              </w:rPr>
              <w:t>1</w:t>
            </w:r>
          </w:p>
        </w:tc>
        <w:tc>
          <w:tcPr>
            <w:tcW w:w="4974" w:type="dxa"/>
          </w:tcPr>
          <w:p w14:paraId="3A0A9CC1" w14:textId="77777777" w:rsidR="00953236" w:rsidRDefault="00EB7F27" w:rsidP="00941DEC">
            <w:pPr>
              <w:rPr>
                <w:rFonts w:ascii="Stylus BT" w:hAnsi="Stylus BT"/>
              </w:rPr>
            </w:pPr>
            <w:r w:rsidRPr="000338CA">
              <w:rPr>
                <w:rFonts w:ascii="Stylus BT" w:hAnsi="Stylus BT"/>
                <w:szCs w:val="20"/>
                <w:u w:val="single"/>
              </w:rPr>
              <w:t xml:space="preserve">El empleado </w:t>
            </w:r>
            <w:r>
              <w:rPr>
                <w:rFonts w:ascii="Stylus BT" w:hAnsi="Stylus BT"/>
                <w:szCs w:val="20"/>
              </w:rPr>
              <w:t xml:space="preserve">ingresa a la opción de </w:t>
            </w:r>
            <w:r w:rsidRPr="000338CA">
              <w:rPr>
                <w:rFonts w:ascii="Stylus BT" w:hAnsi="Stylus BT"/>
                <w:color w:val="943634" w:themeColor="accent2" w:themeShade="BF"/>
                <w:szCs w:val="20"/>
                <w:u w:val="single"/>
              </w:rPr>
              <w:t>ingresar u</w:t>
            </w:r>
            <w:r w:rsidR="00654C00" w:rsidRPr="000338CA">
              <w:rPr>
                <w:rFonts w:ascii="Stylus BT" w:hAnsi="Stylus BT"/>
                <w:color w:val="943634" w:themeColor="accent2" w:themeShade="BF"/>
                <w:szCs w:val="20"/>
                <w:u w:val="single"/>
              </w:rPr>
              <w:t>n</w:t>
            </w:r>
            <w:r w:rsidRPr="000338CA">
              <w:rPr>
                <w:rFonts w:ascii="Stylus BT" w:hAnsi="Stylus BT"/>
                <w:color w:val="943634" w:themeColor="accent2" w:themeShade="BF"/>
                <w:szCs w:val="20"/>
                <w:u w:val="single"/>
              </w:rPr>
              <w:t xml:space="preserve"> nuevo cliente</w:t>
            </w:r>
          </w:p>
        </w:tc>
      </w:tr>
      <w:tr w:rsidR="00953236" w14:paraId="02BE1D47" w14:textId="77777777" w:rsidTr="00941DEC">
        <w:trPr>
          <w:cantSplit/>
        </w:trPr>
        <w:tc>
          <w:tcPr>
            <w:tcW w:w="2881" w:type="dxa"/>
            <w:vMerge/>
          </w:tcPr>
          <w:p w14:paraId="77C9130F" w14:textId="77777777" w:rsidR="00953236" w:rsidRDefault="00953236" w:rsidP="00941DEC">
            <w:pPr>
              <w:rPr>
                <w:rFonts w:ascii="Stylus BT" w:hAnsi="Stylus BT"/>
                <w:b/>
                <w:bCs/>
              </w:rPr>
            </w:pPr>
          </w:p>
        </w:tc>
        <w:tc>
          <w:tcPr>
            <w:tcW w:w="789" w:type="dxa"/>
          </w:tcPr>
          <w:p w14:paraId="77ED2A9F" w14:textId="77777777" w:rsidR="00953236" w:rsidRDefault="00953236" w:rsidP="00941DEC">
            <w:pPr>
              <w:jc w:val="center"/>
              <w:rPr>
                <w:rFonts w:ascii="Stylus BT" w:hAnsi="Stylus BT"/>
              </w:rPr>
            </w:pPr>
            <w:r>
              <w:rPr>
                <w:rFonts w:ascii="Stylus BT" w:hAnsi="Stylus BT"/>
              </w:rPr>
              <w:t>2</w:t>
            </w:r>
          </w:p>
        </w:tc>
        <w:tc>
          <w:tcPr>
            <w:tcW w:w="4974" w:type="dxa"/>
          </w:tcPr>
          <w:p w14:paraId="6088FF7C" w14:textId="77777777" w:rsidR="00953236" w:rsidRDefault="00953236" w:rsidP="00EB7F27">
            <w:pPr>
              <w:rPr>
                <w:rFonts w:ascii="Stylus BT" w:hAnsi="Stylus BT"/>
              </w:rPr>
            </w:pPr>
            <w:r>
              <w:rPr>
                <w:rFonts w:ascii="Stylus BT" w:hAnsi="Stylus BT"/>
                <w:szCs w:val="20"/>
              </w:rPr>
              <w:t xml:space="preserve">El sistema solicita los siguientes datos del nuevo </w:t>
            </w:r>
            <w:r w:rsidR="00EB7F27">
              <w:rPr>
                <w:rFonts w:ascii="Stylus BT" w:hAnsi="Stylus BT"/>
                <w:szCs w:val="20"/>
              </w:rPr>
              <w:t>cliente: nombre, apellido, cedula, fecha de nacimiento, dirección, teléfono, teléfono oficina, celular, email, empresa, cargo, foto, plan que va a realizar, descuentos si aplica</w:t>
            </w:r>
          </w:p>
        </w:tc>
      </w:tr>
      <w:tr w:rsidR="00953236" w14:paraId="3F859668" w14:textId="77777777" w:rsidTr="00941DEC">
        <w:trPr>
          <w:cantSplit/>
        </w:trPr>
        <w:tc>
          <w:tcPr>
            <w:tcW w:w="2881" w:type="dxa"/>
            <w:vMerge/>
          </w:tcPr>
          <w:p w14:paraId="5275EF7A" w14:textId="77777777" w:rsidR="00953236" w:rsidRDefault="00953236" w:rsidP="00941DEC">
            <w:pPr>
              <w:rPr>
                <w:rFonts w:ascii="Stylus BT" w:hAnsi="Stylus BT"/>
                <w:b/>
                <w:bCs/>
              </w:rPr>
            </w:pPr>
          </w:p>
        </w:tc>
        <w:tc>
          <w:tcPr>
            <w:tcW w:w="789" w:type="dxa"/>
          </w:tcPr>
          <w:p w14:paraId="11710E7E" w14:textId="77777777" w:rsidR="00953236" w:rsidRDefault="00953236" w:rsidP="00941DEC">
            <w:pPr>
              <w:jc w:val="center"/>
              <w:rPr>
                <w:rFonts w:ascii="Stylus BT" w:hAnsi="Stylus BT"/>
              </w:rPr>
            </w:pPr>
            <w:r>
              <w:rPr>
                <w:rFonts w:ascii="Stylus BT" w:hAnsi="Stylus BT"/>
              </w:rPr>
              <w:t>3</w:t>
            </w:r>
          </w:p>
        </w:tc>
        <w:tc>
          <w:tcPr>
            <w:tcW w:w="4974" w:type="dxa"/>
          </w:tcPr>
          <w:p w14:paraId="3945A2DC" w14:textId="77777777" w:rsidR="00953236" w:rsidRDefault="00953236" w:rsidP="00EB7F27">
            <w:pPr>
              <w:rPr>
                <w:rFonts w:ascii="Stylus BT" w:hAnsi="Stylus BT"/>
              </w:rPr>
            </w:pPr>
            <w:r>
              <w:rPr>
                <w:rFonts w:ascii="Stylus BT" w:hAnsi="Stylus BT"/>
                <w:szCs w:val="20"/>
              </w:rPr>
              <w:t xml:space="preserve">El empleado del </w:t>
            </w:r>
            <w:r w:rsidR="00EB7F27">
              <w:rPr>
                <w:rFonts w:ascii="Stylus BT" w:hAnsi="Stylus BT"/>
                <w:szCs w:val="20"/>
              </w:rPr>
              <w:t>gimnasio</w:t>
            </w:r>
            <w:r>
              <w:rPr>
                <w:rFonts w:ascii="Stylus BT" w:hAnsi="Stylus BT"/>
                <w:szCs w:val="20"/>
              </w:rPr>
              <w:t xml:space="preserve"> </w:t>
            </w:r>
            <w:r w:rsidR="00EB7F27">
              <w:rPr>
                <w:rFonts w:ascii="Stylus BT" w:hAnsi="Stylus BT"/>
                <w:szCs w:val="20"/>
              </w:rPr>
              <w:t>ingresa</w:t>
            </w:r>
            <w:r>
              <w:rPr>
                <w:rFonts w:ascii="Stylus BT" w:hAnsi="Stylus BT"/>
                <w:szCs w:val="20"/>
              </w:rPr>
              <w:t xml:space="preserve"> los datos requeridos y la documentación </w:t>
            </w:r>
            <w:r w:rsidR="00EB7F27">
              <w:rPr>
                <w:rFonts w:ascii="Stylus BT" w:hAnsi="Stylus BT"/>
                <w:szCs w:val="20"/>
              </w:rPr>
              <w:t>del</w:t>
            </w:r>
            <w:r>
              <w:rPr>
                <w:rFonts w:ascii="Stylus BT" w:hAnsi="Stylus BT"/>
                <w:szCs w:val="20"/>
              </w:rPr>
              <w:t xml:space="preserve"> nuevo </w:t>
            </w:r>
            <w:r w:rsidR="00EB7F27">
              <w:rPr>
                <w:rFonts w:ascii="Stylus BT" w:hAnsi="Stylus BT"/>
                <w:szCs w:val="20"/>
              </w:rPr>
              <w:t>cliente y solicita al sistema que los guarde.</w:t>
            </w:r>
          </w:p>
        </w:tc>
      </w:tr>
      <w:tr w:rsidR="00953236" w14:paraId="056150BD" w14:textId="77777777" w:rsidTr="00941DEC">
        <w:trPr>
          <w:cantSplit/>
        </w:trPr>
        <w:tc>
          <w:tcPr>
            <w:tcW w:w="2881" w:type="dxa"/>
            <w:vMerge/>
          </w:tcPr>
          <w:p w14:paraId="02E7EE60" w14:textId="77777777" w:rsidR="00953236" w:rsidRDefault="00953236" w:rsidP="00941DEC">
            <w:pPr>
              <w:rPr>
                <w:rFonts w:ascii="Stylus BT" w:hAnsi="Stylus BT"/>
                <w:b/>
                <w:bCs/>
              </w:rPr>
            </w:pPr>
          </w:p>
        </w:tc>
        <w:tc>
          <w:tcPr>
            <w:tcW w:w="789" w:type="dxa"/>
          </w:tcPr>
          <w:p w14:paraId="16B07D25" w14:textId="77777777" w:rsidR="00953236" w:rsidRDefault="00953236" w:rsidP="00941DEC">
            <w:pPr>
              <w:jc w:val="center"/>
              <w:rPr>
                <w:rFonts w:ascii="Stylus BT" w:hAnsi="Stylus BT"/>
              </w:rPr>
            </w:pPr>
            <w:r>
              <w:rPr>
                <w:rFonts w:ascii="Stylus BT" w:hAnsi="Stylus BT"/>
              </w:rPr>
              <w:t>4</w:t>
            </w:r>
          </w:p>
        </w:tc>
        <w:tc>
          <w:tcPr>
            <w:tcW w:w="4974" w:type="dxa"/>
          </w:tcPr>
          <w:p w14:paraId="0BBDA4A0" w14:textId="77777777" w:rsidR="00953236" w:rsidRDefault="00EB7F27" w:rsidP="00941DEC">
            <w:pPr>
              <w:rPr>
                <w:rFonts w:ascii="Stylus BT" w:hAnsi="Stylus BT"/>
              </w:rPr>
            </w:pPr>
            <w:r>
              <w:rPr>
                <w:rFonts w:ascii="Stylus BT" w:hAnsi="Stylus BT"/>
                <w:szCs w:val="20"/>
              </w:rPr>
              <w:t>El sistema guarda la información, imprime la factura de compra y envía un correo electrónico de bienvenida al nuevo cliente.</w:t>
            </w:r>
          </w:p>
        </w:tc>
      </w:tr>
      <w:tr w:rsidR="00953236" w14:paraId="5149CF6D" w14:textId="77777777" w:rsidTr="00941DEC">
        <w:trPr>
          <w:cantSplit/>
        </w:trPr>
        <w:tc>
          <w:tcPr>
            <w:tcW w:w="2881" w:type="dxa"/>
            <w:vMerge/>
          </w:tcPr>
          <w:p w14:paraId="0163287F" w14:textId="77777777" w:rsidR="00953236" w:rsidRDefault="00953236" w:rsidP="00941DEC">
            <w:pPr>
              <w:rPr>
                <w:rFonts w:ascii="Stylus BT" w:hAnsi="Stylus BT"/>
                <w:b/>
                <w:bCs/>
              </w:rPr>
            </w:pPr>
          </w:p>
        </w:tc>
        <w:tc>
          <w:tcPr>
            <w:tcW w:w="789" w:type="dxa"/>
          </w:tcPr>
          <w:p w14:paraId="54154EB3" w14:textId="77777777" w:rsidR="00953236" w:rsidRDefault="00953236" w:rsidP="00941DEC">
            <w:pPr>
              <w:jc w:val="center"/>
              <w:rPr>
                <w:rFonts w:ascii="Stylus BT" w:hAnsi="Stylus BT"/>
              </w:rPr>
            </w:pPr>
            <w:r>
              <w:rPr>
                <w:rFonts w:ascii="Stylus BT" w:hAnsi="Stylus BT"/>
              </w:rPr>
              <w:t>5</w:t>
            </w:r>
          </w:p>
        </w:tc>
        <w:tc>
          <w:tcPr>
            <w:tcW w:w="4974" w:type="dxa"/>
          </w:tcPr>
          <w:p w14:paraId="50791C91" w14:textId="77777777" w:rsidR="00953236" w:rsidRDefault="00EB7F27" w:rsidP="00941DEC">
            <w:pPr>
              <w:rPr>
                <w:rFonts w:ascii="Stylus BT" w:hAnsi="Stylus BT"/>
              </w:rPr>
            </w:pPr>
            <w:r>
              <w:rPr>
                <w:rFonts w:ascii="Stylus BT" w:hAnsi="Stylus BT"/>
                <w:szCs w:val="20"/>
              </w:rPr>
              <w:t>El empleado entrega una copia de la factura al nuevo cliente.</w:t>
            </w:r>
          </w:p>
        </w:tc>
      </w:tr>
      <w:tr w:rsidR="00953236" w14:paraId="78237687" w14:textId="77777777" w:rsidTr="00941DEC">
        <w:trPr>
          <w:cantSplit/>
        </w:trPr>
        <w:tc>
          <w:tcPr>
            <w:tcW w:w="2881" w:type="dxa"/>
          </w:tcPr>
          <w:p w14:paraId="17A75FE4" w14:textId="77777777" w:rsidR="00953236" w:rsidRDefault="00953236" w:rsidP="00941DEC">
            <w:pPr>
              <w:rPr>
                <w:rFonts w:ascii="Stylus BT" w:hAnsi="Stylus BT"/>
                <w:b/>
                <w:bCs/>
              </w:rPr>
            </w:pPr>
            <w:proofErr w:type="spellStart"/>
            <w:r>
              <w:rPr>
                <w:rFonts w:ascii="Stylus BT" w:hAnsi="Stylus BT"/>
                <w:b/>
                <w:bCs/>
              </w:rPr>
              <w:t>Postcondición</w:t>
            </w:r>
            <w:proofErr w:type="spellEnd"/>
          </w:p>
        </w:tc>
        <w:tc>
          <w:tcPr>
            <w:tcW w:w="5763" w:type="dxa"/>
            <w:gridSpan w:val="2"/>
          </w:tcPr>
          <w:p w14:paraId="0B1678C3" w14:textId="77777777" w:rsidR="00953236" w:rsidRDefault="00EB7F27" w:rsidP="00941DEC">
            <w:pPr>
              <w:rPr>
                <w:rFonts w:ascii="Stylus BT" w:hAnsi="Stylus BT"/>
              </w:rPr>
            </w:pPr>
            <w:r>
              <w:rPr>
                <w:rFonts w:ascii="Stylus BT" w:hAnsi="Stylus BT"/>
                <w:szCs w:val="20"/>
              </w:rPr>
              <w:t xml:space="preserve">El solicitante queda inscrito en el </w:t>
            </w:r>
            <w:r w:rsidR="00654C00">
              <w:rPr>
                <w:rFonts w:ascii="Stylus BT" w:hAnsi="Stylus BT"/>
                <w:szCs w:val="20"/>
              </w:rPr>
              <w:t>gimnasio</w:t>
            </w:r>
            <w:r>
              <w:rPr>
                <w:rFonts w:ascii="Stylus BT" w:hAnsi="Stylus BT"/>
                <w:szCs w:val="20"/>
              </w:rPr>
              <w:t xml:space="preserve"> con el plan que haya adquirido</w:t>
            </w:r>
          </w:p>
        </w:tc>
      </w:tr>
      <w:tr w:rsidR="00953236" w14:paraId="43D4579D" w14:textId="77777777" w:rsidTr="00941DEC">
        <w:trPr>
          <w:cantSplit/>
        </w:trPr>
        <w:tc>
          <w:tcPr>
            <w:tcW w:w="2881" w:type="dxa"/>
            <w:vMerge w:val="restart"/>
          </w:tcPr>
          <w:p w14:paraId="038700E6" w14:textId="77777777" w:rsidR="00953236" w:rsidRDefault="00F85A55" w:rsidP="00941DEC">
            <w:pPr>
              <w:rPr>
                <w:rFonts w:ascii="Stylus BT" w:hAnsi="Stylus BT"/>
                <w:b/>
                <w:bCs/>
              </w:rPr>
            </w:pPr>
            <w:r>
              <w:rPr>
                <w:rFonts w:ascii="Stylus BT" w:hAnsi="Stylus BT"/>
                <w:b/>
                <w:bCs/>
              </w:rPr>
              <w:t>Excepciones</w:t>
            </w:r>
          </w:p>
        </w:tc>
        <w:tc>
          <w:tcPr>
            <w:tcW w:w="789" w:type="dxa"/>
          </w:tcPr>
          <w:p w14:paraId="6D3A21BD" w14:textId="77777777" w:rsidR="00953236" w:rsidRDefault="00654C00" w:rsidP="00941DEC">
            <w:pPr>
              <w:jc w:val="center"/>
              <w:rPr>
                <w:rFonts w:ascii="Stylus BT" w:hAnsi="Stylus BT"/>
              </w:rPr>
            </w:pPr>
            <w:r>
              <w:rPr>
                <w:rFonts w:ascii="Stylus BT" w:hAnsi="Stylus BT"/>
              </w:rPr>
              <w:t>3</w:t>
            </w:r>
          </w:p>
        </w:tc>
        <w:tc>
          <w:tcPr>
            <w:tcW w:w="4974" w:type="dxa"/>
          </w:tcPr>
          <w:p w14:paraId="6A2D339D" w14:textId="77777777" w:rsidR="00953236" w:rsidRDefault="00953236" w:rsidP="00941DEC">
            <w:pPr>
              <w:autoSpaceDE w:val="0"/>
              <w:autoSpaceDN w:val="0"/>
              <w:adjustRightInd w:val="0"/>
              <w:rPr>
                <w:rFonts w:ascii="Stylus BT" w:hAnsi="Stylus BT"/>
                <w:szCs w:val="20"/>
              </w:rPr>
            </w:pPr>
            <w:r>
              <w:rPr>
                <w:rFonts w:ascii="Stylus BT" w:hAnsi="Stylus BT"/>
                <w:szCs w:val="20"/>
              </w:rPr>
              <w:t xml:space="preserve">Si el sistema detecta que el nuevo </w:t>
            </w:r>
            <w:r w:rsidR="00654C00">
              <w:rPr>
                <w:rFonts w:ascii="Stylus BT" w:hAnsi="Stylus BT"/>
                <w:szCs w:val="20"/>
              </w:rPr>
              <w:t>cliente</w:t>
            </w:r>
            <w:r>
              <w:rPr>
                <w:rFonts w:ascii="Stylus BT" w:hAnsi="Stylus BT"/>
                <w:szCs w:val="20"/>
              </w:rPr>
              <w:t xml:space="preserve"> ya es </w:t>
            </w:r>
            <w:r w:rsidR="00654C00">
              <w:rPr>
                <w:rFonts w:ascii="Stylus BT" w:hAnsi="Stylus BT"/>
                <w:szCs w:val="20"/>
              </w:rPr>
              <w:t>cliente</w:t>
            </w:r>
          </w:p>
          <w:p w14:paraId="6321F3DC" w14:textId="77777777" w:rsidR="00953236" w:rsidRDefault="00953236" w:rsidP="00941DEC">
            <w:pPr>
              <w:autoSpaceDE w:val="0"/>
              <w:autoSpaceDN w:val="0"/>
              <w:adjustRightInd w:val="0"/>
              <w:rPr>
                <w:rFonts w:ascii="Stylus BT" w:hAnsi="Stylus BT"/>
                <w:szCs w:val="20"/>
              </w:rPr>
            </w:pPr>
            <w:r>
              <w:rPr>
                <w:rFonts w:ascii="Stylus BT" w:hAnsi="Stylus BT"/>
                <w:szCs w:val="20"/>
              </w:rPr>
              <w:t xml:space="preserve">del </w:t>
            </w:r>
            <w:r w:rsidR="00654C00">
              <w:rPr>
                <w:rFonts w:ascii="Stylus BT" w:hAnsi="Stylus BT"/>
                <w:szCs w:val="20"/>
              </w:rPr>
              <w:t>gimnasio</w:t>
            </w:r>
            <w:r>
              <w:rPr>
                <w:rFonts w:ascii="Stylus BT" w:hAnsi="Stylus BT"/>
                <w:szCs w:val="20"/>
              </w:rPr>
              <w:t>, el sistema informa de la situación al</w:t>
            </w:r>
          </w:p>
          <w:p w14:paraId="2895395B" w14:textId="77777777" w:rsidR="00953236" w:rsidRDefault="00953236" w:rsidP="00941DEC">
            <w:pPr>
              <w:autoSpaceDE w:val="0"/>
              <w:autoSpaceDN w:val="0"/>
              <w:adjustRightInd w:val="0"/>
              <w:rPr>
                <w:rFonts w:ascii="Stylus BT" w:hAnsi="Stylus BT"/>
                <w:szCs w:val="20"/>
              </w:rPr>
            </w:pPr>
            <w:r>
              <w:rPr>
                <w:rFonts w:ascii="Stylus BT" w:hAnsi="Stylus BT"/>
                <w:szCs w:val="20"/>
              </w:rPr>
              <w:t xml:space="preserve">empleado del </w:t>
            </w:r>
            <w:r w:rsidR="00654C00">
              <w:rPr>
                <w:rFonts w:ascii="Stylus BT" w:hAnsi="Stylus BT"/>
                <w:szCs w:val="20"/>
              </w:rPr>
              <w:t>gimnasio</w:t>
            </w:r>
            <w:r>
              <w:rPr>
                <w:rFonts w:ascii="Stylus BT" w:hAnsi="Stylus BT"/>
                <w:szCs w:val="20"/>
              </w:rPr>
              <w:t xml:space="preserve"> permitiéndole modificar los</w:t>
            </w:r>
          </w:p>
          <w:p w14:paraId="7FC62A40" w14:textId="77777777" w:rsidR="00953236" w:rsidRDefault="00953236" w:rsidP="00941DEC">
            <w:pPr>
              <w:autoSpaceDE w:val="0"/>
              <w:autoSpaceDN w:val="0"/>
              <w:adjustRightInd w:val="0"/>
              <w:rPr>
                <w:rFonts w:ascii="Stylus BT" w:hAnsi="Stylus BT"/>
                <w:szCs w:val="20"/>
              </w:rPr>
            </w:pPr>
            <w:r>
              <w:rPr>
                <w:rFonts w:ascii="Stylus BT" w:hAnsi="Stylus BT"/>
                <w:szCs w:val="20"/>
              </w:rPr>
              <w:t>datos proporcionados, a continuación este caso de uso</w:t>
            </w:r>
          </w:p>
          <w:p w14:paraId="704FE36A" w14:textId="77777777" w:rsidR="00953236" w:rsidRDefault="00953236" w:rsidP="00941DEC">
            <w:pPr>
              <w:rPr>
                <w:rFonts w:ascii="Stylus BT" w:hAnsi="Stylus BT"/>
              </w:rPr>
            </w:pPr>
            <w:r>
              <w:rPr>
                <w:rFonts w:ascii="Stylus BT" w:hAnsi="Stylus BT"/>
                <w:szCs w:val="20"/>
              </w:rPr>
              <w:t>continúa</w:t>
            </w:r>
          </w:p>
        </w:tc>
      </w:tr>
      <w:tr w:rsidR="00953236" w14:paraId="5C3E8827" w14:textId="77777777" w:rsidTr="00941DEC">
        <w:trPr>
          <w:cantSplit/>
        </w:trPr>
        <w:tc>
          <w:tcPr>
            <w:tcW w:w="2881" w:type="dxa"/>
            <w:vMerge/>
          </w:tcPr>
          <w:p w14:paraId="4431F07C" w14:textId="77777777" w:rsidR="00953236" w:rsidRDefault="00953236" w:rsidP="00941DEC">
            <w:pPr>
              <w:rPr>
                <w:rFonts w:ascii="Stylus BT" w:hAnsi="Stylus BT"/>
                <w:b/>
                <w:bCs/>
              </w:rPr>
            </w:pPr>
          </w:p>
        </w:tc>
        <w:tc>
          <w:tcPr>
            <w:tcW w:w="789" w:type="dxa"/>
          </w:tcPr>
          <w:p w14:paraId="4AE3A5B4" w14:textId="77777777" w:rsidR="00953236" w:rsidRDefault="00654C00" w:rsidP="00941DEC">
            <w:pPr>
              <w:jc w:val="center"/>
              <w:rPr>
                <w:rFonts w:ascii="Stylus BT" w:hAnsi="Stylus BT"/>
              </w:rPr>
            </w:pPr>
            <w:r>
              <w:rPr>
                <w:rFonts w:ascii="Stylus BT" w:hAnsi="Stylus BT"/>
              </w:rPr>
              <w:t>3</w:t>
            </w:r>
          </w:p>
        </w:tc>
        <w:tc>
          <w:tcPr>
            <w:tcW w:w="4974" w:type="dxa"/>
          </w:tcPr>
          <w:p w14:paraId="1A58D05F" w14:textId="77777777" w:rsidR="00953236" w:rsidRDefault="00953236" w:rsidP="00941DEC">
            <w:pPr>
              <w:rPr>
                <w:rFonts w:ascii="Stylus BT" w:hAnsi="Stylus BT"/>
              </w:rPr>
            </w:pPr>
            <w:r>
              <w:rPr>
                <w:rFonts w:ascii="Stylus BT" w:hAnsi="Stylus BT"/>
                <w:szCs w:val="20"/>
              </w:rPr>
              <w:t>Si el empleado del vídeo–club solicita cancelar la operación, el sistema cancela la operación, a continuación este caso de uso termina</w:t>
            </w:r>
          </w:p>
        </w:tc>
      </w:tr>
    </w:tbl>
    <w:p w14:paraId="65FA307C" w14:textId="77777777" w:rsidR="00953236" w:rsidRDefault="00953236" w:rsidP="00953236">
      <w:pPr>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654C00" w14:paraId="1D754A79" w14:textId="77777777" w:rsidTr="00941DEC">
        <w:trPr>
          <w:cantSplit/>
        </w:trPr>
        <w:tc>
          <w:tcPr>
            <w:tcW w:w="2881" w:type="dxa"/>
          </w:tcPr>
          <w:p w14:paraId="4A22E99A" w14:textId="77777777" w:rsidR="00654C00" w:rsidRDefault="00654C00" w:rsidP="00941DEC">
            <w:pPr>
              <w:rPr>
                <w:rFonts w:ascii="Stylus BT" w:hAnsi="Stylus BT"/>
                <w:b/>
                <w:bCs/>
              </w:rPr>
            </w:pPr>
            <w:r>
              <w:rPr>
                <w:rFonts w:ascii="Stylus BT" w:hAnsi="Stylus BT"/>
                <w:b/>
                <w:bCs/>
              </w:rPr>
              <w:t>UC-002</w:t>
            </w:r>
          </w:p>
        </w:tc>
        <w:tc>
          <w:tcPr>
            <w:tcW w:w="5763" w:type="dxa"/>
            <w:gridSpan w:val="2"/>
          </w:tcPr>
          <w:p w14:paraId="386889A5" w14:textId="77777777" w:rsidR="00654C00" w:rsidRDefault="00F85A55" w:rsidP="00941DEC">
            <w:pPr>
              <w:pStyle w:val="Ttulo1"/>
              <w:rPr>
                <w:rFonts w:ascii="Stylus BT" w:hAnsi="Stylus BT"/>
                <w:sz w:val="24"/>
              </w:rPr>
            </w:pPr>
            <w:r>
              <w:rPr>
                <w:rFonts w:ascii="Stylus BT" w:hAnsi="Stylus BT"/>
                <w:sz w:val="24"/>
              </w:rPr>
              <w:t>Renovación</w:t>
            </w:r>
            <w:r w:rsidR="00654C00">
              <w:rPr>
                <w:rFonts w:ascii="Stylus BT" w:hAnsi="Stylus BT"/>
                <w:sz w:val="24"/>
              </w:rPr>
              <w:t xml:space="preserve"> de Plan</w:t>
            </w:r>
          </w:p>
        </w:tc>
      </w:tr>
      <w:tr w:rsidR="00654C00" w14:paraId="2DBC60C8" w14:textId="77777777" w:rsidTr="00941DEC">
        <w:trPr>
          <w:cantSplit/>
        </w:trPr>
        <w:tc>
          <w:tcPr>
            <w:tcW w:w="2881" w:type="dxa"/>
          </w:tcPr>
          <w:p w14:paraId="37B6BB08" w14:textId="77777777" w:rsidR="00654C00" w:rsidRDefault="00654C00" w:rsidP="00941DEC">
            <w:pPr>
              <w:pStyle w:val="Ttulo1"/>
              <w:rPr>
                <w:rFonts w:ascii="Stylus BT" w:hAnsi="Stylus BT"/>
                <w:sz w:val="24"/>
              </w:rPr>
            </w:pPr>
            <w:r>
              <w:rPr>
                <w:rFonts w:ascii="Stylus BT" w:hAnsi="Stylus BT"/>
                <w:sz w:val="24"/>
              </w:rPr>
              <w:t>Descripción</w:t>
            </w:r>
          </w:p>
        </w:tc>
        <w:tc>
          <w:tcPr>
            <w:tcW w:w="5763" w:type="dxa"/>
            <w:gridSpan w:val="2"/>
          </w:tcPr>
          <w:p w14:paraId="7831E8C9" w14:textId="77777777" w:rsidR="00654C00" w:rsidRDefault="00654C00" w:rsidP="00654C00">
            <w:pPr>
              <w:autoSpaceDE w:val="0"/>
              <w:autoSpaceDN w:val="0"/>
              <w:adjustRightInd w:val="0"/>
              <w:rPr>
                <w:rFonts w:ascii="Stylus BT" w:hAnsi="Stylus BT"/>
              </w:rPr>
            </w:pPr>
            <w:r>
              <w:rPr>
                <w:rFonts w:ascii="Stylus BT" w:hAnsi="Stylus BT"/>
                <w:szCs w:val="20"/>
              </w:rPr>
              <w:t>El sistema deberá comportarse tal como se describe en el siguiente caso de uso cuando alguien desee renovar un plan</w:t>
            </w:r>
          </w:p>
        </w:tc>
      </w:tr>
      <w:tr w:rsidR="00654C00" w14:paraId="7E1E402A" w14:textId="77777777" w:rsidTr="00941DEC">
        <w:trPr>
          <w:cantSplit/>
        </w:trPr>
        <w:tc>
          <w:tcPr>
            <w:tcW w:w="2881" w:type="dxa"/>
          </w:tcPr>
          <w:p w14:paraId="2ED99294" w14:textId="77777777" w:rsidR="00654C00" w:rsidRDefault="00654C00" w:rsidP="00941DEC">
            <w:pPr>
              <w:rPr>
                <w:rFonts w:ascii="Stylus BT" w:hAnsi="Stylus BT"/>
                <w:b/>
                <w:bCs/>
              </w:rPr>
            </w:pPr>
            <w:r>
              <w:rPr>
                <w:rFonts w:ascii="Stylus BT" w:hAnsi="Stylus BT"/>
                <w:b/>
                <w:bCs/>
              </w:rPr>
              <w:t>Precondición</w:t>
            </w:r>
          </w:p>
        </w:tc>
        <w:tc>
          <w:tcPr>
            <w:tcW w:w="5763" w:type="dxa"/>
            <w:gridSpan w:val="2"/>
          </w:tcPr>
          <w:p w14:paraId="6BD8FAE6" w14:textId="77777777" w:rsidR="00654C00" w:rsidRDefault="00654C00" w:rsidP="00654C00">
            <w:pPr>
              <w:rPr>
                <w:rFonts w:ascii="Stylus BT" w:hAnsi="Stylus BT"/>
              </w:rPr>
            </w:pPr>
            <w:r>
              <w:rPr>
                <w:rFonts w:ascii="Stylus BT" w:hAnsi="Stylus BT"/>
                <w:szCs w:val="20"/>
              </w:rPr>
              <w:t>El solicitante es un cliente existente</w:t>
            </w:r>
          </w:p>
        </w:tc>
      </w:tr>
      <w:tr w:rsidR="00654C00" w14:paraId="18386928" w14:textId="77777777" w:rsidTr="00941DEC">
        <w:trPr>
          <w:cantSplit/>
        </w:trPr>
        <w:tc>
          <w:tcPr>
            <w:tcW w:w="2881" w:type="dxa"/>
            <w:vMerge w:val="restart"/>
          </w:tcPr>
          <w:p w14:paraId="699079C6" w14:textId="77777777" w:rsidR="00654C00" w:rsidRDefault="00654C00" w:rsidP="00941DEC">
            <w:pPr>
              <w:rPr>
                <w:rFonts w:ascii="Stylus BT" w:hAnsi="Stylus BT"/>
                <w:b/>
                <w:bCs/>
              </w:rPr>
            </w:pPr>
            <w:r>
              <w:rPr>
                <w:rFonts w:ascii="Stylus BT" w:hAnsi="Stylus BT"/>
                <w:b/>
                <w:bCs/>
              </w:rPr>
              <w:t>Secuencia</w:t>
            </w:r>
          </w:p>
          <w:p w14:paraId="669C9E22" w14:textId="77777777" w:rsidR="00654C00" w:rsidRDefault="00654C00" w:rsidP="00941DEC">
            <w:pPr>
              <w:pStyle w:val="Ttulo1"/>
              <w:rPr>
                <w:rFonts w:ascii="Stylus BT" w:hAnsi="Stylus BT"/>
                <w:sz w:val="24"/>
              </w:rPr>
            </w:pPr>
            <w:r>
              <w:rPr>
                <w:rFonts w:ascii="Stylus BT" w:hAnsi="Stylus BT"/>
                <w:sz w:val="24"/>
              </w:rPr>
              <w:t>Normal</w:t>
            </w:r>
          </w:p>
        </w:tc>
        <w:tc>
          <w:tcPr>
            <w:tcW w:w="789" w:type="dxa"/>
          </w:tcPr>
          <w:p w14:paraId="216B6C33" w14:textId="77777777" w:rsidR="00654C00" w:rsidRDefault="00654C00" w:rsidP="00941DEC">
            <w:pPr>
              <w:rPr>
                <w:rFonts w:ascii="Stylus BT" w:hAnsi="Stylus BT"/>
                <w:b/>
                <w:bCs/>
              </w:rPr>
            </w:pPr>
            <w:r>
              <w:rPr>
                <w:rFonts w:ascii="Stylus BT" w:hAnsi="Stylus BT"/>
                <w:b/>
                <w:bCs/>
              </w:rPr>
              <w:t>Paso</w:t>
            </w:r>
          </w:p>
        </w:tc>
        <w:tc>
          <w:tcPr>
            <w:tcW w:w="4974" w:type="dxa"/>
          </w:tcPr>
          <w:p w14:paraId="31229EF2" w14:textId="77777777" w:rsidR="00654C00" w:rsidRDefault="00654C00" w:rsidP="00941DEC">
            <w:pPr>
              <w:rPr>
                <w:rFonts w:ascii="Stylus BT" w:hAnsi="Stylus BT"/>
                <w:b/>
                <w:bCs/>
              </w:rPr>
            </w:pPr>
            <w:r>
              <w:rPr>
                <w:rFonts w:ascii="Stylus BT" w:hAnsi="Stylus BT"/>
                <w:b/>
                <w:bCs/>
              </w:rPr>
              <w:t>Acción</w:t>
            </w:r>
          </w:p>
        </w:tc>
      </w:tr>
      <w:tr w:rsidR="00654C00" w14:paraId="630FDE45" w14:textId="77777777" w:rsidTr="00941DEC">
        <w:trPr>
          <w:cantSplit/>
        </w:trPr>
        <w:tc>
          <w:tcPr>
            <w:tcW w:w="2881" w:type="dxa"/>
            <w:vMerge/>
          </w:tcPr>
          <w:p w14:paraId="4726E2B2" w14:textId="77777777" w:rsidR="00654C00" w:rsidRDefault="00654C00" w:rsidP="00941DEC">
            <w:pPr>
              <w:rPr>
                <w:rFonts w:ascii="Stylus BT" w:hAnsi="Stylus BT"/>
                <w:b/>
                <w:bCs/>
              </w:rPr>
            </w:pPr>
          </w:p>
        </w:tc>
        <w:tc>
          <w:tcPr>
            <w:tcW w:w="789" w:type="dxa"/>
          </w:tcPr>
          <w:p w14:paraId="39D3A539" w14:textId="77777777" w:rsidR="00654C00" w:rsidRDefault="00654C00" w:rsidP="00941DEC">
            <w:pPr>
              <w:jc w:val="center"/>
              <w:rPr>
                <w:rFonts w:ascii="Stylus BT" w:hAnsi="Stylus BT"/>
              </w:rPr>
            </w:pPr>
            <w:r>
              <w:rPr>
                <w:rFonts w:ascii="Stylus BT" w:hAnsi="Stylus BT"/>
              </w:rPr>
              <w:t>1</w:t>
            </w:r>
          </w:p>
        </w:tc>
        <w:tc>
          <w:tcPr>
            <w:tcW w:w="4974" w:type="dxa"/>
          </w:tcPr>
          <w:p w14:paraId="07765E64" w14:textId="77777777" w:rsidR="00654C00" w:rsidRDefault="00654C00" w:rsidP="00941DEC">
            <w:pPr>
              <w:rPr>
                <w:rFonts w:ascii="Stylus BT" w:hAnsi="Stylus BT"/>
              </w:rPr>
            </w:pPr>
            <w:r w:rsidRPr="000338CA">
              <w:rPr>
                <w:rFonts w:ascii="Stylus BT" w:hAnsi="Stylus BT"/>
                <w:szCs w:val="20"/>
                <w:u w:val="single"/>
              </w:rPr>
              <w:t xml:space="preserve">El empleado </w:t>
            </w:r>
            <w:r>
              <w:rPr>
                <w:rFonts w:ascii="Stylus BT" w:hAnsi="Stylus BT"/>
                <w:szCs w:val="20"/>
              </w:rPr>
              <w:t xml:space="preserve">ingresa a la opción de </w:t>
            </w:r>
            <w:r w:rsidRPr="000338CA">
              <w:rPr>
                <w:rFonts w:ascii="Stylus BT" w:hAnsi="Stylus BT"/>
                <w:color w:val="943634" w:themeColor="accent2" w:themeShade="BF"/>
                <w:szCs w:val="20"/>
                <w:u w:val="single"/>
              </w:rPr>
              <w:t>renovación de planes</w:t>
            </w:r>
          </w:p>
        </w:tc>
      </w:tr>
      <w:tr w:rsidR="00654C00" w14:paraId="3D0C8E51" w14:textId="77777777" w:rsidTr="00941DEC">
        <w:trPr>
          <w:cantSplit/>
        </w:trPr>
        <w:tc>
          <w:tcPr>
            <w:tcW w:w="2881" w:type="dxa"/>
            <w:vMerge/>
          </w:tcPr>
          <w:p w14:paraId="72CEE2E4" w14:textId="77777777" w:rsidR="00654C00" w:rsidRDefault="00654C00" w:rsidP="00941DEC">
            <w:pPr>
              <w:rPr>
                <w:rFonts w:ascii="Stylus BT" w:hAnsi="Stylus BT"/>
                <w:b/>
                <w:bCs/>
              </w:rPr>
            </w:pPr>
          </w:p>
        </w:tc>
        <w:tc>
          <w:tcPr>
            <w:tcW w:w="789" w:type="dxa"/>
          </w:tcPr>
          <w:p w14:paraId="05E33F44" w14:textId="77777777" w:rsidR="00654C00" w:rsidRDefault="00654C00" w:rsidP="00941DEC">
            <w:pPr>
              <w:jc w:val="center"/>
              <w:rPr>
                <w:rFonts w:ascii="Stylus BT" w:hAnsi="Stylus BT"/>
              </w:rPr>
            </w:pPr>
            <w:r>
              <w:rPr>
                <w:rFonts w:ascii="Stylus BT" w:hAnsi="Stylus BT"/>
              </w:rPr>
              <w:t>2</w:t>
            </w:r>
          </w:p>
        </w:tc>
        <w:tc>
          <w:tcPr>
            <w:tcW w:w="4974" w:type="dxa"/>
          </w:tcPr>
          <w:p w14:paraId="79FEBFAF" w14:textId="77777777" w:rsidR="00654C00" w:rsidRDefault="00654C00" w:rsidP="00941DEC">
            <w:pPr>
              <w:rPr>
                <w:rFonts w:ascii="Stylus BT" w:hAnsi="Stylus BT"/>
              </w:rPr>
            </w:pPr>
            <w:r>
              <w:rPr>
                <w:rFonts w:ascii="Stylus BT" w:hAnsi="Stylus BT"/>
                <w:szCs w:val="20"/>
              </w:rPr>
              <w:t>El sistema pide al usuario que seleccione el usuario que quiere renovar.</w:t>
            </w:r>
          </w:p>
        </w:tc>
      </w:tr>
      <w:tr w:rsidR="00654C00" w14:paraId="366AA05A" w14:textId="77777777" w:rsidTr="00941DEC">
        <w:trPr>
          <w:cantSplit/>
        </w:trPr>
        <w:tc>
          <w:tcPr>
            <w:tcW w:w="2881" w:type="dxa"/>
            <w:vMerge/>
          </w:tcPr>
          <w:p w14:paraId="25BC8914" w14:textId="77777777" w:rsidR="00654C00" w:rsidRDefault="00654C00" w:rsidP="00941DEC">
            <w:pPr>
              <w:rPr>
                <w:rFonts w:ascii="Stylus BT" w:hAnsi="Stylus BT"/>
                <w:b/>
                <w:bCs/>
              </w:rPr>
            </w:pPr>
          </w:p>
        </w:tc>
        <w:tc>
          <w:tcPr>
            <w:tcW w:w="789" w:type="dxa"/>
          </w:tcPr>
          <w:p w14:paraId="4CE37AF6" w14:textId="77777777" w:rsidR="00654C00" w:rsidRDefault="00654C00" w:rsidP="00941DEC">
            <w:pPr>
              <w:jc w:val="center"/>
              <w:rPr>
                <w:rFonts w:ascii="Stylus BT" w:hAnsi="Stylus BT"/>
              </w:rPr>
            </w:pPr>
            <w:r>
              <w:rPr>
                <w:rFonts w:ascii="Stylus BT" w:hAnsi="Stylus BT"/>
              </w:rPr>
              <w:t>3</w:t>
            </w:r>
          </w:p>
        </w:tc>
        <w:tc>
          <w:tcPr>
            <w:tcW w:w="4974" w:type="dxa"/>
          </w:tcPr>
          <w:p w14:paraId="4DF12022" w14:textId="77777777" w:rsidR="00654C00" w:rsidRDefault="00654C00" w:rsidP="00654C00">
            <w:pPr>
              <w:rPr>
                <w:rFonts w:ascii="Stylus BT" w:hAnsi="Stylus BT"/>
              </w:rPr>
            </w:pPr>
            <w:r>
              <w:rPr>
                <w:rFonts w:ascii="Stylus BT" w:hAnsi="Stylus BT"/>
                <w:szCs w:val="20"/>
              </w:rPr>
              <w:t>El empleado busca por nombre o cedula al cliente.</w:t>
            </w:r>
          </w:p>
        </w:tc>
      </w:tr>
      <w:tr w:rsidR="00654C00" w14:paraId="49866071" w14:textId="77777777" w:rsidTr="00941DEC">
        <w:trPr>
          <w:cantSplit/>
        </w:trPr>
        <w:tc>
          <w:tcPr>
            <w:tcW w:w="2881" w:type="dxa"/>
            <w:vMerge/>
          </w:tcPr>
          <w:p w14:paraId="33967B08" w14:textId="77777777" w:rsidR="00654C00" w:rsidRDefault="00654C00" w:rsidP="00941DEC">
            <w:pPr>
              <w:rPr>
                <w:rFonts w:ascii="Stylus BT" w:hAnsi="Stylus BT"/>
                <w:b/>
                <w:bCs/>
              </w:rPr>
            </w:pPr>
          </w:p>
        </w:tc>
        <w:tc>
          <w:tcPr>
            <w:tcW w:w="789" w:type="dxa"/>
          </w:tcPr>
          <w:p w14:paraId="2EFAAFAF" w14:textId="77777777" w:rsidR="00654C00" w:rsidRDefault="00654C00" w:rsidP="00941DEC">
            <w:pPr>
              <w:jc w:val="center"/>
              <w:rPr>
                <w:rFonts w:ascii="Stylus BT" w:hAnsi="Stylus BT"/>
              </w:rPr>
            </w:pPr>
            <w:r>
              <w:rPr>
                <w:rFonts w:ascii="Stylus BT" w:hAnsi="Stylus BT"/>
              </w:rPr>
              <w:t>4</w:t>
            </w:r>
          </w:p>
        </w:tc>
        <w:tc>
          <w:tcPr>
            <w:tcW w:w="4974" w:type="dxa"/>
          </w:tcPr>
          <w:p w14:paraId="623294E1" w14:textId="77777777" w:rsidR="00654C00" w:rsidRDefault="00654C00" w:rsidP="00654C00">
            <w:pPr>
              <w:rPr>
                <w:rFonts w:ascii="Stylus BT" w:hAnsi="Stylus BT"/>
              </w:rPr>
            </w:pPr>
            <w:r>
              <w:rPr>
                <w:rFonts w:ascii="Stylus BT" w:hAnsi="Stylus BT"/>
                <w:szCs w:val="20"/>
              </w:rPr>
              <w:t>El sistema arroja el resultado de la búsqueda.</w:t>
            </w:r>
          </w:p>
        </w:tc>
      </w:tr>
      <w:tr w:rsidR="00654C00" w14:paraId="5108B51B" w14:textId="77777777" w:rsidTr="00941DEC">
        <w:trPr>
          <w:cantSplit/>
        </w:trPr>
        <w:tc>
          <w:tcPr>
            <w:tcW w:w="2881" w:type="dxa"/>
            <w:vMerge/>
          </w:tcPr>
          <w:p w14:paraId="432EADAF" w14:textId="77777777" w:rsidR="00654C00" w:rsidRDefault="00654C00" w:rsidP="00941DEC">
            <w:pPr>
              <w:rPr>
                <w:rFonts w:ascii="Stylus BT" w:hAnsi="Stylus BT"/>
                <w:b/>
                <w:bCs/>
              </w:rPr>
            </w:pPr>
          </w:p>
        </w:tc>
        <w:tc>
          <w:tcPr>
            <w:tcW w:w="789" w:type="dxa"/>
          </w:tcPr>
          <w:p w14:paraId="70C9FC38" w14:textId="77777777" w:rsidR="00654C00" w:rsidRDefault="00654C00" w:rsidP="00941DEC">
            <w:pPr>
              <w:jc w:val="center"/>
              <w:rPr>
                <w:rFonts w:ascii="Stylus BT" w:hAnsi="Stylus BT"/>
              </w:rPr>
            </w:pPr>
            <w:r>
              <w:rPr>
                <w:rFonts w:ascii="Stylus BT" w:hAnsi="Stylus BT"/>
              </w:rPr>
              <w:t>5</w:t>
            </w:r>
          </w:p>
        </w:tc>
        <w:tc>
          <w:tcPr>
            <w:tcW w:w="4974" w:type="dxa"/>
          </w:tcPr>
          <w:p w14:paraId="0FDDF4E5" w14:textId="77777777" w:rsidR="00654C00" w:rsidRDefault="00654C00" w:rsidP="00654C00">
            <w:pPr>
              <w:rPr>
                <w:rFonts w:ascii="Stylus BT" w:hAnsi="Stylus BT"/>
              </w:rPr>
            </w:pPr>
            <w:r>
              <w:rPr>
                <w:rFonts w:ascii="Stylus BT" w:hAnsi="Stylus BT"/>
                <w:szCs w:val="20"/>
              </w:rPr>
              <w:t>El empleado selecciona al cliente y los planes disponibles y selecciona guardar,</w:t>
            </w:r>
          </w:p>
        </w:tc>
      </w:tr>
      <w:tr w:rsidR="00654C00" w14:paraId="036E7690" w14:textId="77777777" w:rsidTr="00941DEC">
        <w:trPr>
          <w:cantSplit/>
        </w:trPr>
        <w:tc>
          <w:tcPr>
            <w:tcW w:w="2881" w:type="dxa"/>
            <w:vMerge/>
          </w:tcPr>
          <w:p w14:paraId="5618A453" w14:textId="77777777" w:rsidR="00654C00" w:rsidRDefault="00654C00" w:rsidP="00941DEC">
            <w:pPr>
              <w:rPr>
                <w:rFonts w:ascii="Stylus BT" w:hAnsi="Stylus BT"/>
                <w:b/>
                <w:bCs/>
              </w:rPr>
            </w:pPr>
          </w:p>
        </w:tc>
        <w:tc>
          <w:tcPr>
            <w:tcW w:w="789" w:type="dxa"/>
          </w:tcPr>
          <w:p w14:paraId="0A64E3FD" w14:textId="77777777" w:rsidR="00654C00" w:rsidRDefault="00654C00" w:rsidP="00941DEC">
            <w:pPr>
              <w:jc w:val="center"/>
              <w:rPr>
                <w:rFonts w:ascii="Stylus BT" w:hAnsi="Stylus BT"/>
              </w:rPr>
            </w:pPr>
            <w:r>
              <w:rPr>
                <w:rFonts w:ascii="Stylus BT" w:hAnsi="Stylus BT"/>
              </w:rPr>
              <w:t>6</w:t>
            </w:r>
          </w:p>
        </w:tc>
        <w:tc>
          <w:tcPr>
            <w:tcW w:w="4974" w:type="dxa"/>
          </w:tcPr>
          <w:p w14:paraId="5B8B2099" w14:textId="77777777" w:rsidR="00654C00" w:rsidRDefault="00654C00" w:rsidP="00654C00">
            <w:pPr>
              <w:rPr>
                <w:rFonts w:ascii="Stylus BT" w:hAnsi="Stylus BT"/>
                <w:szCs w:val="20"/>
              </w:rPr>
            </w:pPr>
            <w:r>
              <w:rPr>
                <w:rFonts w:ascii="Stylus BT" w:hAnsi="Stylus BT"/>
                <w:szCs w:val="20"/>
              </w:rPr>
              <w:t>El sistema genera la factura</w:t>
            </w:r>
          </w:p>
        </w:tc>
      </w:tr>
      <w:tr w:rsidR="00654C00" w14:paraId="105CE9AC" w14:textId="77777777" w:rsidTr="00941DEC">
        <w:trPr>
          <w:cantSplit/>
        </w:trPr>
        <w:tc>
          <w:tcPr>
            <w:tcW w:w="2881" w:type="dxa"/>
          </w:tcPr>
          <w:p w14:paraId="3FC711C8" w14:textId="77777777" w:rsidR="00654C00" w:rsidRDefault="00654C00" w:rsidP="00941DEC">
            <w:pPr>
              <w:rPr>
                <w:rFonts w:ascii="Stylus BT" w:hAnsi="Stylus BT"/>
                <w:b/>
                <w:bCs/>
              </w:rPr>
            </w:pPr>
            <w:proofErr w:type="spellStart"/>
            <w:r>
              <w:rPr>
                <w:rFonts w:ascii="Stylus BT" w:hAnsi="Stylus BT"/>
                <w:b/>
                <w:bCs/>
              </w:rPr>
              <w:lastRenderedPageBreak/>
              <w:t>Postcondición</w:t>
            </w:r>
            <w:proofErr w:type="spellEnd"/>
          </w:p>
        </w:tc>
        <w:tc>
          <w:tcPr>
            <w:tcW w:w="5763" w:type="dxa"/>
            <w:gridSpan w:val="2"/>
          </w:tcPr>
          <w:p w14:paraId="53020A95" w14:textId="77777777" w:rsidR="00654C00" w:rsidRDefault="00654C00" w:rsidP="00654C00">
            <w:pPr>
              <w:rPr>
                <w:rFonts w:ascii="Stylus BT" w:hAnsi="Stylus BT"/>
              </w:rPr>
            </w:pPr>
            <w:r>
              <w:rPr>
                <w:rFonts w:ascii="Stylus BT" w:hAnsi="Stylus BT"/>
                <w:szCs w:val="20"/>
              </w:rPr>
              <w:t>El solicitante queda inscrito en el sistema con su nuevo plan</w:t>
            </w:r>
          </w:p>
        </w:tc>
      </w:tr>
      <w:tr w:rsidR="00654C00" w14:paraId="70476FCE" w14:textId="77777777" w:rsidTr="00941DEC">
        <w:trPr>
          <w:cantSplit/>
        </w:trPr>
        <w:tc>
          <w:tcPr>
            <w:tcW w:w="2881" w:type="dxa"/>
          </w:tcPr>
          <w:p w14:paraId="577D2268" w14:textId="77777777" w:rsidR="00654C00" w:rsidRDefault="00F85A55" w:rsidP="00941DEC">
            <w:pPr>
              <w:rPr>
                <w:rFonts w:ascii="Stylus BT" w:hAnsi="Stylus BT"/>
                <w:b/>
                <w:bCs/>
              </w:rPr>
            </w:pPr>
            <w:r>
              <w:rPr>
                <w:rFonts w:ascii="Stylus BT" w:hAnsi="Stylus BT"/>
                <w:b/>
                <w:bCs/>
              </w:rPr>
              <w:t>Excepciones</w:t>
            </w:r>
          </w:p>
        </w:tc>
        <w:tc>
          <w:tcPr>
            <w:tcW w:w="789" w:type="dxa"/>
          </w:tcPr>
          <w:p w14:paraId="769DCF16" w14:textId="77777777" w:rsidR="00654C00" w:rsidRDefault="00654C00" w:rsidP="00941DEC">
            <w:pPr>
              <w:jc w:val="center"/>
              <w:rPr>
                <w:rFonts w:ascii="Stylus BT" w:hAnsi="Stylus BT"/>
              </w:rPr>
            </w:pPr>
            <w:r>
              <w:rPr>
                <w:rFonts w:ascii="Stylus BT" w:hAnsi="Stylus BT"/>
              </w:rPr>
              <w:t>3</w:t>
            </w:r>
          </w:p>
        </w:tc>
        <w:tc>
          <w:tcPr>
            <w:tcW w:w="4974" w:type="dxa"/>
          </w:tcPr>
          <w:p w14:paraId="1F1E80FF" w14:textId="77777777" w:rsidR="00654C00" w:rsidRDefault="00F85A55" w:rsidP="00941DEC">
            <w:pPr>
              <w:rPr>
                <w:rFonts w:ascii="Stylus BT" w:hAnsi="Stylus BT"/>
              </w:rPr>
            </w:pPr>
            <w:r>
              <w:rPr>
                <w:rFonts w:ascii="Stylus BT" w:hAnsi="Stylus BT"/>
                <w:szCs w:val="20"/>
              </w:rPr>
              <w:t>Si El sistema no encuentra el cliente buscado, el caso de uso termina.</w:t>
            </w:r>
          </w:p>
        </w:tc>
      </w:tr>
    </w:tbl>
    <w:p w14:paraId="7F992260" w14:textId="77777777" w:rsidR="00654C00" w:rsidRDefault="00654C00" w:rsidP="00953236">
      <w:pPr>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F85A55" w14:paraId="64C33F11" w14:textId="77777777" w:rsidTr="00941DEC">
        <w:trPr>
          <w:cantSplit/>
        </w:trPr>
        <w:tc>
          <w:tcPr>
            <w:tcW w:w="2881" w:type="dxa"/>
          </w:tcPr>
          <w:p w14:paraId="30C8B67C" w14:textId="77777777" w:rsidR="00F85A55" w:rsidRDefault="00F85A55" w:rsidP="00941DEC">
            <w:pPr>
              <w:rPr>
                <w:rFonts w:ascii="Stylus BT" w:hAnsi="Stylus BT"/>
                <w:b/>
                <w:bCs/>
              </w:rPr>
            </w:pPr>
            <w:r>
              <w:rPr>
                <w:rFonts w:ascii="Stylus BT" w:hAnsi="Stylus BT"/>
                <w:b/>
                <w:bCs/>
              </w:rPr>
              <w:t>UC-003</w:t>
            </w:r>
          </w:p>
        </w:tc>
        <w:tc>
          <w:tcPr>
            <w:tcW w:w="5763" w:type="dxa"/>
            <w:gridSpan w:val="2"/>
          </w:tcPr>
          <w:p w14:paraId="1F0D8565" w14:textId="77777777" w:rsidR="00F85A55" w:rsidRDefault="00F85A55" w:rsidP="00941DEC">
            <w:pPr>
              <w:pStyle w:val="Ttulo1"/>
              <w:rPr>
                <w:rFonts w:ascii="Stylus BT" w:hAnsi="Stylus BT"/>
                <w:sz w:val="24"/>
              </w:rPr>
            </w:pPr>
            <w:r>
              <w:rPr>
                <w:rFonts w:ascii="Stylus BT" w:hAnsi="Stylus BT"/>
                <w:sz w:val="24"/>
              </w:rPr>
              <w:t xml:space="preserve">Reservar Maquina </w:t>
            </w:r>
          </w:p>
        </w:tc>
      </w:tr>
      <w:tr w:rsidR="00F85A55" w14:paraId="2D1F8820" w14:textId="77777777" w:rsidTr="00941DEC">
        <w:trPr>
          <w:cantSplit/>
        </w:trPr>
        <w:tc>
          <w:tcPr>
            <w:tcW w:w="2881" w:type="dxa"/>
          </w:tcPr>
          <w:p w14:paraId="3157650A" w14:textId="77777777" w:rsidR="00F85A55" w:rsidRDefault="00F85A55" w:rsidP="00941DEC">
            <w:pPr>
              <w:pStyle w:val="Ttulo1"/>
              <w:rPr>
                <w:rFonts w:ascii="Stylus BT" w:hAnsi="Stylus BT"/>
                <w:sz w:val="24"/>
              </w:rPr>
            </w:pPr>
            <w:r>
              <w:rPr>
                <w:rFonts w:ascii="Stylus BT" w:hAnsi="Stylus BT"/>
                <w:sz w:val="24"/>
              </w:rPr>
              <w:t>Descripción</w:t>
            </w:r>
          </w:p>
        </w:tc>
        <w:tc>
          <w:tcPr>
            <w:tcW w:w="5763" w:type="dxa"/>
            <w:gridSpan w:val="2"/>
          </w:tcPr>
          <w:p w14:paraId="00CBFFC3" w14:textId="77777777" w:rsidR="00F85A55" w:rsidRDefault="00F85A55" w:rsidP="00F85A55">
            <w:pPr>
              <w:autoSpaceDE w:val="0"/>
              <w:autoSpaceDN w:val="0"/>
              <w:adjustRightInd w:val="0"/>
              <w:rPr>
                <w:rFonts w:ascii="Stylus BT" w:hAnsi="Stylus BT"/>
              </w:rPr>
            </w:pPr>
            <w:r>
              <w:rPr>
                <w:rFonts w:ascii="Stylus BT" w:hAnsi="Stylus BT"/>
                <w:szCs w:val="20"/>
              </w:rPr>
              <w:t>El sistema deberá comportarse tal como se describe en el siguiente caso de uso cuando alguien desee reservar una maquina en un horario.</w:t>
            </w:r>
          </w:p>
        </w:tc>
      </w:tr>
      <w:tr w:rsidR="00F85A55" w14:paraId="10A078DE" w14:textId="77777777" w:rsidTr="00941DEC">
        <w:trPr>
          <w:cantSplit/>
        </w:trPr>
        <w:tc>
          <w:tcPr>
            <w:tcW w:w="2881" w:type="dxa"/>
          </w:tcPr>
          <w:p w14:paraId="2DB5F484" w14:textId="77777777" w:rsidR="00F85A55" w:rsidRDefault="00F85A55" w:rsidP="00941DEC">
            <w:pPr>
              <w:rPr>
                <w:rFonts w:ascii="Stylus BT" w:hAnsi="Stylus BT"/>
                <w:b/>
                <w:bCs/>
              </w:rPr>
            </w:pPr>
            <w:r>
              <w:rPr>
                <w:rFonts w:ascii="Stylus BT" w:hAnsi="Stylus BT"/>
                <w:b/>
                <w:bCs/>
              </w:rPr>
              <w:t>Precondición</w:t>
            </w:r>
          </w:p>
        </w:tc>
        <w:tc>
          <w:tcPr>
            <w:tcW w:w="5763" w:type="dxa"/>
            <w:gridSpan w:val="2"/>
          </w:tcPr>
          <w:p w14:paraId="38723678" w14:textId="77777777" w:rsidR="00F85A55" w:rsidRDefault="00F85A55" w:rsidP="00F85A55">
            <w:pPr>
              <w:rPr>
                <w:rFonts w:ascii="Stylus BT" w:hAnsi="Stylus BT"/>
              </w:rPr>
            </w:pPr>
            <w:r>
              <w:rPr>
                <w:rFonts w:ascii="Stylus BT" w:hAnsi="Stylus BT"/>
                <w:szCs w:val="20"/>
              </w:rPr>
              <w:t>El solicitante es un cliente activo.</w:t>
            </w:r>
          </w:p>
        </w:tc>
      </w:tr>
      <w:tr w:rsidR="00F85A55" w14:paraId="270A47B1" w14:textId="77777777" w:rsidTr="00941DEC">
        <w:trPr>
          <w:cantSplit/>
        </w:trPr>
        <w:tc>
          <w:tcPr>
            <w:tcW w:w="2881" w:type="dxa"/>
            <w:vMerge w:val="restart"/>
          </w:tcPr>
          <w:p w14:paraId="7749A194" w14:textId="77777777" w:rsidR="00F85A55" w:rsidRDefault="00F85A55" w:rsidP="00941DEC">
            <w:pPr>
              <w:rPr>
                <w:rFonts w:ascii="Stylus BT" w:hAnsi="Stylus BT"/>
                <w:b/>
                <w:bCs/>
              </w:rPr>
            </w:pPr>
            <w:r>
              <w:rPr>
                <w:rFonts w:ascii="Stylus BT" w:hAnsi="Stylus BT"/>
                <w:b/>
                <w:bCs/>
              </w:rPr>
              <w:t>Secuencia</w:t>
            </w:r>
          </w:p>
          <w:p w14:paraId="5EC8AF2A" w14:textId="77777777" w:rsidR="00F85A55" w:rsidRDefault="00F85A55" w:rsidP="00941DEC">
            <w:pPr>
              <w:pStyle w:val="Ttulo1"/>
              <w:rPr>
                <w:rFonts w:ascii="Stylus BT" w:hAnsi="Stylus BT"/>
                <w:sz w:val="24"/>
              </w:rPr>
            </w:pPr>
            <w:r>
              <w:rPr>
                <w:rFonts w:ascii="Stylus BT" w:hAnsi="Stylus BT"/>
                <w:sz w:val="24"/>
              </w:rPr>
              <w:t>Normal</w:t>
            </w:r>
          </w:p>
        </w:tc>
        <w:tc>
          <w:tcPr>
            <w:tcW w:w="789" w:type="dxa"/>
          </w:tcPr>
          <w:p w14:paraId="53F4B699" w14:textId="77777777" w:rsidR="00F85A55" w:rsidRDefault="00F85A55" w:rsidP="00941DEC">
            <w:pPr>
              <w:rPr>
                <w:rFonts w:ascii="Stylus BT" w:hAnsi="Stylus BT"/>
                <w:b/>
                <w:bCs/>
              </w:rPr>
            </w:pPr>
            <w:r>
              <w:rPr>
                <w:rFonts w:ascii="Stylus BT" w:hAnsi="Stylus BT"/>
                <w:b/>
                <w:bCs/>
              </w:rPr>
              <w:t>Paso</w:t>
            </w:r>
          </w:p>
        </w:tc>
        <w:tc>
          <w:tcPr>
            <w:tcW w:w="4974" w:type="dxa"/>
          </w:tcPr>
          <w:p w14:paraId="6E0DEB57" w14:textId="77777777" w:rsidR="00F85A55" w:rsidRDefault="00F85A55" w:rsidP="00941DEC">
            <w:pPr>
              <w:rPr>
                <w:rFonts w:ascii="Stylus BT" w:hAnsi="Stylus BT"/>
                <w:b/>
                <w:bCs/>
              </w:rPr>
            </w:pPr>
            <w:r>
              <w:rPr>
                <w:rFonts w:ascii="Stylus BT" w:hAnsi="Stylus BT"/>
                <w:b/>
                <w:bCs/>
              </w:rPr>
              <w:t>Acción</w:t>
            </w:r>
          </w:p>
        </w:tc>
      </w:tr>
      <w:tr w:rsidR="00F85A55" w14:paraId="2AF79FCD" w14:textId="77777777" w:rsidTr="00941DEC">
        <w:trPr>
          <w:cantSplit/>
        </w:trPr>
        <w:tc>
          <w:tcPr>
            <w:tcW w:w="2881" w:type="dxa"/>
            <w:vMerge/>
          </w:tcPr>
          <w:p w14:paraId="506D181B" w14:textId="77777777" w:rsidR="00F85A55" w:rsidRDefault="00F85A55" w:rsidP="00941DEC">
            <w:pPr>
              <w:rPr>
                <w:rFonts w:ascii="Stylus BT" w:hAnsi="Stylus BT"/>
                <w:b/>
                <w:bCs/>
              </w:rPr>
            </w:pPr>
          </w:p>
        </w:tc>
        <w:tc>
          <w:tcPr>
            <w:tcW w:w="789" w:type="dxa"/>
          </w:tcPr>
          <w:p w14:paraId="0442B69A" w14:textId="77777777" w:rsidR="00F85A55" w:rsidRDefault="00F85A55" w:rsidP="00941DEC">
            <w:pPr>
              <w:jc w:val="center"/>
              <w:rPr>
                <w:rFonts w:ascii="Stylus BT" w:hAnsi="Stylus BT"/>
              </w:rPr>
            </w:pPr>
            <w:r>
              <w:rPr>
                <w:rFonts w:ascii="Stylus BT" w:hAnsi="Stylus BT"/>
              </w:rPr>
              <w:t>1</w:t>
            </w:r>
          </w:p>
        </w:tc>
        <w:tc>
          <w:tcPr>
            <w:tcW w:w="4974" w:type="dxa"/>
          </w:tcPr>
          <w:p w14:paraId="0E63EFEA" w14:textId="77777777" w:rsidR="00F85A55" w:rsidRDefault="00F85A55" w:rsidP="00F85A55">
            <w:pPr>
              <w:rPr>
                <w:rFonts w:ascii="Stylus BT" w:hAnsi="Stylus BT"/>
              </w:rPr>
            </w:pPr>
            <w:r w:rsidRPr="000338CA">
              <w:rPr>
                <w:rFonts w:ascii="Stylus BT" w:hAnsi="Stylus BT"/>
                <w:szCs w:val="20"/>
                <w:u w:val="single"/>
              </w:rPr>
              <w:t>El empleado</w:t>
            </w:r>
            <w:r>
              <w:rPr>
                <w:rFonts w:ascii="Stylus BT" w:hAnsi="Stylus BT"/>
                <w:szCs w:val="20"/>
              </w:rPr>
              <w:t xml:space="preserve"> ingresa a la </w:t>
            </w:r>
            <w:r w:rsidRPr="000338CA">
              <w:rPr>
                <w:rFonts w:ascii="Stylus BT" w:hAnsi="Stylus BT"/>
                <w:color w:val="943634" w:themeColor="accent2" w:themeShade="BF"/>
                <w:szCs w:val="20"/>
                <w:u w:val="single"/>
              </w:rPr>
              <w:t>opción de reservas</w:t>
            </w:r>
          </w:p>
        </w:tc>
      </w:tr>
      <w:tr w:rsidR="00F85A55" w14:paraId="7FA740E3" w14:textId="77777777" w:rsidTr="00941DEC">
        <w:trPr>
          <w:cantSplit/>
        </w:trPr>
        <w:tc>
          <w:tcPr>
            <w:tcW w:w="2881" w:type="dxa"/>
            <w:vMerge/>
          </w:tcPr>
          <w:p w14:paraId="78BA535C" w14:textId="77777777" w:rsidR="00F85A55" w:rsidRDefault="00F85A55" w:rsidP="00941DEC">
            <w:pPr>
              <w:rPr>
                <w:rFonts w:ascii="Stylus BT" w:hAnsi="Stylus BT"/>
                <w:b/>
                <w:bCs/>
              </w:rPr>
            </w:pPr>
          </w:p>
        </w:tc>
        <w:tc>
          <w:tcPr>
            <w:tcW w:w="789" w:type="dxa"/>
          </w:tcPr>
          <w:p w14:paraId="1F1CF319" w14:textId="77777777" w:rsidR="00F85A55" w:rsidRDefault="00F85A55" w:rsidP="00941DEC">
            <w:pPr>
              <w:jc w:val="center"/>
              <w:rPr>
                <w:rFonts w:ascii="Stylus BT" w:hAnsi="Stylus BT"/>
              </w:rPr>
            </w:pPr>
            <w:r>
              <w:rPr>
                <w:rFonts w:ascii="Stylus BT" w:hAnsi="Stylus BT"/>
              </w:rPr>
              <w:t>2</w:t>
            </w:r>
          </w:p>
        </w:tc>
        <w:tc>
          <w:tcPr>
            <w:tcW w:w="4974" w:type="dxa"/>
          </w:tcPr>
          <w:p w14:paraId="34A6D788" w14:textId="77777777" w:rsidR="00F85A55" w:rsidRDefault="00F85A55" w:rsidP="00F85A55">
            <w:pPr>
              <w:rPr>
                <w:rFonts w:ascii="Stylus BT" w:hAnsi="Stylus BT"/>
              </w:rPr>
            </w:pPr>
            <w:r>
              <w:rPr>
                <w:rFonts w:ascii="Stylus BT" w:hAnsi="Stylus BT"/>
                <w:szCs w:val="20"/>
              </w:rPr>
              <w:t>El sistema muestra la agenda del día actual. También muestra la opción de desplazarse a un día en específico.</w:t>
            </w:r>
          </w:p>
        </w:tc>
      </w:tr>
      <w:tr w:rsidR="00F85A55" w14:paraId="083BB6DD" w14:textId="77777777" w:rsidTr="00941DEC">
        <w:trPr>
          <w:cantSplit/>
        </w:trPr>
        <w:tc>
          <w:tcPr>
            <w:tcW w:w="2881" w:type="dxa"/>
            <w:vMerge/>
          </w:tcPr>
          <w:p w14:paraId="4E71456A" w14:textId="77777777" w:rsidR="00F85A55" w:rsidRDefault="00F85A55" w:rsidP="00941DEC">
            <w:pPr>
              <w:rPr>
                <w:rFonts w:ascii="Stylus BT" w:hAnsi="Stylus BT"/>
                <w:b/>
                <w:bCs/>
              </w:rPr>
            </w:pPr>
          </w:p>
        </w:tc>
        <w:tc>
          <w:tcPr>
            <w:tcW w:w="789" w:type="dxa"/>
          </w:tcPr>
          <w:p w14:paraId="6A80E493" w14:textId="77777777" w:rsidR="00F85A55" w:rsidRDefault="00F85A55" w:rsidP="00941DEC">
            <w:pPr>
              <w:jc w:val="center"/>
              <w:rPr>
                <w:rFonts w:ascii="Stylus BT" w:hAnsi="Stylus BT"/>
              </w:rPr>
            </w:pPr>
            <w:r>
              <w:rPr>
                <w:rFonts w:ascii="Stylus BT" w:hAnsi="Stylus BT"/>
              </w:rPr>
              <w:t>3</w:t>
            </w:r>
          </w:p>
        </w:tc>
        <w:tc>
          <w:tcPr>
            <w:tcW w:w="4974" w:type="dxa"/>
          </w:tcPr>
          <w:p w14:paraId="6DCDB8E9" w14:textId="77777777" w:rsidR="00F85A55" w:rsidRDefault="00F85A55" w:rsidP="00941DEC">
            <w:pPr>
              <w:rPr>
                <w:rFonts w:ascii="Stylus BT" w:hAnsi="Stylus BT"/>
              </w:rPr>
            </w:pPr>
            <w:r>
              <w:rPr>
                <w:rFonts w:ascii="Stylus BT" w:hAnsi="Stylus BT"/>
                <w:szCs w:val="20"/>
              </w:rPr>
              <w:t>El empleado selecciona la hora en la que el cliente desee reservar la maquina.</w:t>
            </w:r>
          </w:p>
        </w:tc>
      </w:tr>
      <w:tr w:rsidR="0002544B" w14:paraId="62EF25C3" w14:textId="77777777" w:rsidTr="00941DEC">
        <w:trPr>
          <w:cantSplit/>
        </w:trPr>
        <w:tc>
          <w:tcPr>
            <w:tcW w:w="2881" w:type="dxa"/>
            <w:vMerge/>
          </w:tcPr>
          <w:p w14:paraId="75E2E545" w14:textId="77777777" w:rsidR="0002544B" w:rsidRDefault="0002544B" w:rsidP="00941DEC">
            <w:pPr>
              <w:rPr>
                <w:rFonts w:ascii="Stylus BT" w:hAnsi="Stylus BT"/>
                <w:b/>
                <w:bCs/>
              </w:rPr>
            </w:pPr>
          </w:p>
        </w:tc>
        <w:tc>
          <w:tcPr>
            <w:tcW w:w="789" w:type="dxa"/>
          </w:tcPr>
          <w:p w14:paraId="1C826F9F" w14:textId="77777777" w:rsidR="0002544B" w:rsidRDefault="0002544B" w:rsidP="00941DEC">
            <w:pPr>
              <w:jc w:val="center"/>
              <w:rPr>
                <w:rFonts w:ascii="Stylus BT" w:hAnsi="Stylus BT"/>
              </w:rPr>
            </w:pPr>
            <w:r>
              <w:rPr>
                <w:rFonts w:ascii="Stylus BT" w:hAnsi="Stylus BT"/>
              </w:rPr>
              <w:t>4</w:t>
            </w:r>
          </w:p>
        </w:tc>
        <w:tc>
          <w:tcPr>
            <w:tcW w:w="4974" w:type="dxa"/>
          </w:tcPr>
          <w:p w14:paraId="5300DB6F" w14:textId="77777777" w:rsidR="0002544B" w:rsidRDefault="0002544B" w:rsidP="0002544B">
            <w:pPr>
              <w:rPr>
                <w:rFonts w:ascii="Stylus BT" w:hAnsi="Stylus BT"/>
                <w:szCs w:val="20"/>
              </w:rPr>
            </w:pPr>
            <w:r>
              <w:rPr>
                <w:rFonts w:ascii="Stylus BT" w:hAnsi="Stylus BT"/>
                <w:szCs w:val="20"/>
              </w:rPr>
              <w:t>El sistema muestra en la agenda la nueva reserva, con un color especifico.</w:t>
            </w:r>
          </w:p>
        </w:tc>
      </w:tr>
      <w:tr w:rsidR="00F85A55" w14:paraId="2E44F9FB" w14:textId="77777777" w:rsidTr="00941DEC">
        <w:trPr>
          <w:cantSplit/>
        </w:trPr>
        <w:tc>
          <w:tcPr>
            <w:tcW w:w="2881" w:type="dxa"/>
            <w:vMerge/>
          </w:tcPr>
          <w:p w14:paraId="0B888E06" w14:textId="77777777" w:rsidR="00F85A55" w:rsidRDefault="00F85A55" w:rsidP="00941DEC">
            <w:pPr>
              <w:rPr>
                <w:rFonts w:ascii="Stylus BT" w:hAnsi="Stylus BT"/>
                <w:b/>
                <w:bCs/>
              </w:rPr>
            </w:pPr>
          </w:p>
        </w:tc>
        <w:tc>
          <w:tcPr>
            <w:tcW w:w="789" w:type="dxa"/>
          </w:tcPr>
          <w:p w14:paraId="10BD2A0A" w14:textId="77777777" w:rsidR="00F85A55" w:rsidRDefault="0002544B" w:rsidP="00941DEC">
            <w:pPr>
              <w:jc w:val="center"/>
              <w:rPr>
                <w:rFonts w:ascii="Stylus BT" w:hAnsi="Stylus BT"/>
              </w:rPr>
            </w:pPr>
            <w:r>
              <w:rPr>
                <w:rFonts w:ascii="Stylus BT" w:hAnsi="Stylus BT"/>
              </w:rPr>
              <w:t>5</w:t>
            </w:r>
          </w:p>
        </w:tc>
        <w:tc>
          <w:tcPr>
            <w:tcW w:w="4974" w:type="dxa"/>
          </w:tcPr>
          <w:p w14:paraId="44027B67" w14:textId="77777777" w:rsidR="00F85A55" w:rsidRDefault="00F85A55" w:rsidP="00941DEC">
            <w:pPr>
              <w:rPr>
                <w:rFonts w:ascii="Stylus BT" w:hAnsi="Stylus BT"/>
              </w:rPr>
            </w:pPr>
            <w:r>
              <w:rPr>
                <w:rFonts w:ascii="Stylus BT" w:hAnsi="Stylus BT"/>
                <w:szCs w:val="20"/>
              </w:rPr>
              <w:t>El cliente es notificado de que la reserva ha sido exitosa</w:t>
            </w:r>
          </w:p>
        </w:tc>
      </w:tr>
      <w:tr w:rsidR="00F85A55" w14:paraId="21BAD98E" w14:textId="77777777" w:rsidTr="00941DEC">
        <w:trPr>
          <w:cantSplit/>
        </w:trPr>
        <w:tc>
          <w:tcPr>
            <w:tcW w:w="2881" w:type="dxa"/>
          </w:tcPr>
          <w:p w14:paraId="2736EAAD" w14:textId="77777777" w:rsidR="00F85A55" w:rsidRDefault="00F85A55" w:rsidP="00941DEC">
            <w:pPr>
              <w:rPr>
                <w:rFonts w:ascii="Stylus BT" w:hAnsi="Stylus BT"/>
                <w:b/>
                <w:bCs/>
              </w:rPr>
            </w:pPr>
            <w:proofErr w:type="spellStart"/>
            <w:r>
              <w:rPr>
                <w:rFonts w:ascii="Stylus BT" w:hAnsi="Stylus BT"/>
                <w:b/>
                <w:bCs/>
              </w:rPr>
              <w:t>Postcondición</w:t>
            </w:r>
            <w:proofErr w:type="spellEnd"/>
          </w:p>
        </w:tc>
        <w:tc>
          <w:tcPr>
            <w:tcW w:w="5763" w:type="dxa"/>
            <w:gridSpan w:val="2"/>
          </w:tcPr>
          <w:p w14:paraId="00D5B62F" w14:textId="77777777" w:rsidR="00F85A55" w:rsidRDefault="00F85A55" w:rsidP="00941DEC">
            <w:pPr>
              <w:rPr>
                <w:rFonts w:ascii="Stylus BT" w:hAnsi="Stylus BT"/>
              </w:rPr>
            </w:pPr>
            <w:r>
              <w:rPr>
                <w:rFonts w:ascii="Stylus BT" w:hAnsi="Stylus BT"/>
                <w:szCs w:val="20"/>
              </w:rPr>
              <w:t>El solicitante queda inscrito en el gimnasio con el plan que haya adquirido</w:t>
            </w:r>
          </w:p>
        </w:tc>
      </w:tr>
      <w:tr w:rsidR="00F85A55" w14:paraId="7ED5F03A" w14:textId="77777777" w:rsidTr="00941DEC">
        <w:trPr>
          <w:cantSplit/>
        </w:trPr>
        <w:tc>
          <w:tcPr>
            <w:tcW w:w="2881" w:type="dxa"/>
            <w:vMerge w:val="restart"/>
          </w:tcPr>
          <w:p w14:paraId="1838E412" w14:textId="77777777" w:rsidR="00F85A55" w:rsidRDefault="00F85A55" w:rsidP="00941DEC">
            <w:pPr>
              <w:rPr>
                <w:rFonts w:ascii="Stylus BT" w:hAnsi="Stylus BT"/>
                <w:b/>
                <w:bCs/>
              </w:rPr>
            </w:pPr>
            <w:r>
              <w:rPr>
                <w:rFonts w:ascii="Stylus BT" w:hAnsi="Stylus BT"/>
                <w:b/>
                <w:bCs/>
              </w:rPr>
              <w:t>Flujo alterno</w:t>
            </w:r>
          </w:p>
        </w:tc>
        <w:tc>
          <w:tcPr>
            <w:tcW w:w="789" w:type="dxa"/>
          </w:tcPr>
          <w:p w14:paraId="59925074" w14:textId="77777777" w:rsidR="00F85A55" w:rsidRDefault="00F85A55" w:rsidP="00941DEC">
            <w:pPr>
              <w:jc w:val="center"/>
              <w:rPr>
                <w:rFonts w:ascii="Stylus BT" w:hAnsi="Stylus BT"/>
              </w:rPr>
            </w:pPr>
            <w:r>
              <w:rPr>
                <w:rFonts w:ascii="Stylus BT" w:hAnsi="Stylus BT"/>
              </w:rPr>
              <w:t>3</w:t>
            </w:r>
          </w:p>
        </w:tc>
        <w:tc>
          <w:tcPr>
            <w:tcW w:w="4974" w:type="dxa"/>
          </w:tcPr>
          <w:p w14:paraId="5D256664" w14:textId="77777777" w:rsidR="00F85A55" w:rsidRDefault="00F85A55" w:rsidP="00F85A55">
            <w:pPr>
              <w:autoSpaceDE w:val="0"/>
              <w:autoSpaceDN w:val="0"/>
              <w:adjustRightInd w:val="0"/>
              <w:rPr>
                <w:rFonts w:ascii="Stylus BT" w:hAnsi="Stylus BT"/>
              </w:rPr>
            </w:pPr>
            <w:r>
              <w:rPr>
                <w:rFonts w:ascii="Stylus BT" w:hAnsi="Stylus BT"/>
                <w:szCs w:val="20"/>
              </w:rPr>
              <w:t>Si el cliente desea una hora en la que ya esta reservada, se puede poner al cliente en una lista de espera.</w:t>
            </w:r>
          </w:p>
        </w:tc>
      </w:tr>
      <w:tr w:rsidR="0002544B" w14:paraId="78119EF8" w14:textId="77777777" w:rsidTr="00941DEC">
        <w:trPr>
          <w:cantSplit/>
        </w:trPr>
        <w:tc>
          <w:tcPr>
            <w:tcW w:w="2881" w:type="dxa"/>
            <w:vMerge/>
          </w:tcPr>
          <w:p w14:paraId="706DE278" w14:textId="77777777" w:rsidR="0002544B" w:rsidRDefault="0002544B" w:rsidP="00941DEC">
            <w:pPr>
              <w:rPr>
                <w:rFonts w:ascii="Stylus BT" w:hAnsi="Stylus BT"/>
                <w:b/>
                <w:bCs/>
              </w:rPr>
            </w:pPr>
          </w:p>
        </w:tc>
        <w:tc>
          <w:tcPr>
            <w:tcW w:w="789" w:type="dxa"/>
          </w:tcPr>
          <w:p w14:paraId="42960A1B" w14:textId="77777777" w:rsidR="0002544B" w:rsidRDefault="0002544B" w:rsidP="00941DEC">
            <w:pPr>
              <w:jc w:val="center"/>
              <w:rPr>
                <w:rFonts w:ascii="Stylus BT" w:hAnsi="Stylus BT"/>
              </w:rPr>
            </w:pPr>
            <w:r>
              <w:rPr>
                <w:rFonts w:ascii="Stylus BT" w:hAnsi="Stylus BT"/>
              </w:rPr>
              <w:t>4</w:t>
            </w:r>
          </w:p>
        </w:tc>
        <w:tc>
          <w:tcPr>
            <w:tcW w:w="4974" w:type="dxa"/>
          </w:tcPr>
          <w:p w14:paraId="110E9909" w14:textId="77777777" w:rsidR="0002544B" w:rsidRDefault="0002544B" w:rsidP="000338CA">
            <w:pPr>
              <w:autoSpaceDE w:val="0"/>
              <w:autoSpaceDN w:val="0"/>
              <w:adjustRightInd w:val="0"/>
              <w:rPr>
                <w:rFonts w:ascii="Stylus BT" w:hAnsi="Stylus BT"/>
                <w:szCs w:val="20"/>
              </w:rPr>
            </w:pPr>
            <w:r>
              <w:rPr>
                <w:rFonts w:ascii="Stylus BT" w:hAnsi="Stylus BT"/>
                <w:szCs w:val="20"/>
              </w:rPr>
              <w:t xml:space="preserve">Si el plan es </w:t>
            </w:r>
            <w:proofErr w:type="spellStart"/>
            <w:r>
              <w:rPr>
                <w:rFonts w:ascii="Stylus BT" w:hAnsi="Stylus BT"/>
                <w:szCs w:val="20"/>
              </w:rPr>
              <w:t>Happy</w:t>
            </w:r>
            <w:proofErr w:type="spellEnd"/>
            <w:r>
              <w:rPr>
                <w:rFonts w:ascii="Stylus BT" w:hAnsi="Stylus BT"/>
                <w:szCs w:val="20"/>
              </w:rPr>
              <w:t xml:space="preserve"> </w:t>
            </w:r>
            <w:proofErr w:type="spellStart"/>
            <w:r>
              <w:rPr>
                <w:rFonts w:ascii="Stylus BT" w:hAnsi="Stylus BT"/>
                <w:szCs w:val="20"/>
              </w:rPr>
              <w:t>Hour</w:t>
            </w:r>
            <w:proofErr w:type="spellEnd"/>
            <w:r>
              <w:rPr>
                <w:rFonts w:ascii="Stylus BT" w:hAnsi="Stylus BT"/>
                <w:szCs w:val="20"/>
              </w:rPr>
              <w:t xml:space="preserve"> y se realizo una reserva en un horario que no corresponde debe aparecer en </w:t>
            </w:r>
            <w:r w:rsidR="000338CA">
              <w:rPr>
                <w:rFonts w:ascii="Stylus BT" w:hAnsi="Stylus BT"/>
                <w:color w:val="FFDD4A"/>
                <w:szCs w:val="20"/>
              </w:rPr>
              <w:t>AMARILLO</w:t>
            </w:r>
            <w:r>
              <w:rPr>
                <w:rFonts w:ascii="Stylus BT" w:hAnsi="Stylus BT"/>
                <w:szCs w:val="20"/>
              </w:rPr>
              <w:t xml:space="preserve">, si es una persona que tiene el plan vencido pero que va a renovar ese </w:t>
            </w:r>
            <w:r w:rsidR="000338CA">
              <w:rPr>
                <w:rFonts w:ascii="Stylus BT" w:hAnsi="Stylus BT"/>
                <w:szCs w:val="20"/>
              </w:rPr>
              <w:t>día</w:t>
            </w:r>
            <w:r>
              <w:rPr>
                <w:rFonts w:ascii="Stylus BT" w:hAnsi="Stylus BT"/>
                <w:szCs w:val="20"/>
              </w:rPr>
              <w:t xml:space="preserve"> debe aparecer en </w:t>
            </w:r>
            <w:r w:rsidRPr="000338CA">
              <w:rPr>
                <w:rFonts w:ascii="Stylus BT" w:hAnsi="Stylus BT"/>
                <w:color w:val="FF0000"/>
                <w:szCs w:val="20"/>
              </w:rPr>
              <w:t>ROJO</w:t>
            </w:r>
            <w:r>
              <w:rPr>
                <w:rFonts w:ascii="Stylus BT" w:hAnsi="Stylus BT"/>
                <w:szCs w:val="20"/>
              </w:rPr>
              <w:t xml:space="preserve">, si es una cortesía o un paga-hoy, </w:t>
            </w:r>
            <w:r w:rsidR="000338CA" w:rsidRPr="000338CA">
              <w:rPr>
                <w:rFonts w:ascii="Stylus BT" w:hAnsi="Stylus BT"/>
                <w:color w:val="548DD4" w:themeColor="text2" w:themeTint="99"/>
                <w:szCs w:val="20"/>
              </w:rPr>
              <w:t>AZUL CLARITO</w:t>
            </w:r>
            <w:r>
              <w:rPr>
                <w:rFonts w:ascii="Stylus BT" w:hAnsi="Stylus BT"/>
                <w:szCs w:val="20"/>
              </w:rPr>
              <w:t>. De resto en blanco.</w:t>
            </w:r>
          </w:p>
        </w:tc>
      </w:tr>
      <w:tr w:rsidR="00F85A55" w14:paraId="186A40F6" w14:textId="77777777" w:rsidTr="00F85A55">
        <w:trPr>
          <w:gridAfter w:val="2"/>
          <w:wAfter w:w="5763" w:type="dxa"/>
          <w:cantSplit/>
          <w:trHeight w:val="244"/>
        </w:trPr>
        <w:tc>
          <w:tcPr>
            <w:tcW w:w="2881" w:type="dxa"/>
            <w:vMerge/>
          </w:tcPr>
          <w:p w14:paraId="570C92D8" w14:textId="77777777" w:rsidR="00F85A55" w:rsidRDefault="00F85A55" w:rsidP="00941DEC">
            <w:pPr>
              <w:rPr>
                <w:rFonts w:ascii="Stylus BT" w:hAnsi="Stylus BT"/>
                <w:b/>
                <w:bCs/>
              </w:rPr>
            </w:pPr>
          </w:p>
        </w:tc>
      </w:tr>
    </w:tbl>
    <w:p w14:paraId="3F4AE4B3" w14:textId="77777777" w:rsidR="00F85A55" w:rsidRDefault="00F85A55" w:rsidP="00953236">
      <w:pPr>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F85A55" w14:paraId="31D3158E" w14:textId="77777777" w:rsidTr="00941DEC">
        <w:trPr>
          <w:cantSplit/>
        </w:trPr>
        <w:tc>
          <w:tcPr>
            <w:tcW w:w="2881" w:type="dxa"/>
          </w:tcPr>
          <w:p w14:paraId="37347DDF" w14:textId="77777777" w:rsidR="00F85A55" w:rsidRDefault="00F85A55" w:rsidP="00941DEC">
            <w:pPr>
              <w:rPr>
                <w:rFonts w:ascii="Stylus BT" w:hAnsi="Stylus BT"/>
                <w:b/>
                <w:bCs/>
              </w:rPr>
            </w:pPr>
            <w:r>
              <w:rPr>
                <w:rFonts w:ascii="Stylus BT" w:hAnsi="Stylus BT"/>
                <w:b/>
                <w:bCs/>
              </w:rPr>
              <w:t>UC-004</w:t>
            </w:r>
          </w:p>
        </w:tc>
        <w:tc>
          <w:tcPr>
            <w:tcW w:w="5763" w:type="dxa"/>
            <w:gridSpan w:val="2"/>
          </w:tcPr>
          <w:p w14:paraId="73CD9B7E" w14:textId="77777777" w:rsidR="00F85A55" w:rsidRDefault="00F85A55" w:rsidP="00941DEC">
            <w:pPr>
              <w:pStyle w:val="Ttulo1"/>
              <w:rPr>
                <w:rFonts w:ascii="Stylus BT" w:hAnsi="Stylus BT"/>
                <w:sz w:val="24"/>
              </w:rPr>
            </w:pPr>
            <w:r>
              <w:rPr>
                <w:rFonts w:ascii="Stylus BT" w:hAnsi="Stylus BT"/>
                <w:sz w:val="24"/>
              </w:rPr>
              <w:t>Cancelar Reserva</w:t>
            </w:r>
          </w:p>
        </w:tc>
      </w:tr>
      <w:tr w:rsidR="00F85A55" w14:paraId="1ACA402A" w14:textId="77777777" w:rsidTr="00941DEC">
        <w:trPr>
          <w:cantSplit/>
        </w:trPr>
        <w:tc>
          <w:tcPr>
            <w:tcW w:w="2881" w:type="dxa"/>
          </w:tcPr>
          <w:p w14:paraId="09EEA7E7" w14:textId="77777777" w:rsidR="00F85A55" w:rsidRDefault="00F85A55" w:rsidP="00941DEC">
            <w:pPr>
              <w:pStyle w:val="Ttulo1"/>
              <w:rPr>
                <w:rFonts w:ascii="Stylus BT" w:hAnsi="Stylus BT"/>
                <w:sz w:val="24"/>
              </w:rPr>
            </w:pPr>
            <w:r>
              <w:rPr>
                <w:rFonts w:ascii="Stylus BT" w:hAnsi="Stylus BT"/>
                <w:sz w:val="24"/>
              </w:rPr>
              <w:t>Descripción</w:t>
            </w:r>
          </w:p>
        </w:tc>
        <w:tc>
          <w:tcPr>
            <w:tcW w:w="5763" w:type="dxa"/>
            <w:gridSpan w:val="2"/>
          </w:tcPr>
          <w:p w14:paraId="23AC0F0E" w14:textId="77777777" w:rsidR="00F85A55" w:rsidRDefault="00F85A55" w:rsidP="0002544B">
            <w:pPr>
              <w:autoSpaceDE w:val="0"/>
              <w:autoSpaceDN w:val="0"/>
              <w:adjustRightInd w:val="0"/>
              <w:rPr>
                <w:rFonts w:ascii="Stylus BT" w:hAnsi="Stylus BT"/>
              </w:rPr>
            </w:pPr>
            <w:r>
              <w:rPr>
                <w:rFonts w:ascii="Stylus BT" w:hAnsi="Stylus BT"/>
                <w:szCs w:val="20"/>
              </w:rPr>
              <w:t xml:space="preserve">El sistema deberá comportarse tal como se describe en el siguiente caso de uso cuando alguien desee </w:t>
            </w:r>
            <w:r w:rsidR="0002544B">
              <w:rPr>
                <w:rFonts w:ascii="Stylus BT" w:hAnsi="Stylus BT"/>
                <w:szCs w:val="20"/>
              </w:rPr>
              <w:t>cancelar una reserva</w:t>
            </w:r>
          </w:p>
        </w:tc>
      </w:tr>
      <w:tr w:rsidR="00F85A55" w14:paraId="1BDB7B0A" w14:textId="77777777" w:rsidTr="00941DEC">
        <w:trPr>
          <w:cantSplit/>
        </w:trPr>
        <w:tc>
          <w:tcPr>
            <w:tcW w:w="2881" w:type="dxa"/>
          </w:tcPr>
          <w:p w14:paraId="5C0C47F3" w14:textId="77777777" w:rsidR="00F85A55" w:rsidRDefault="00F85A55" w:rsidP="00941DEC">
            <w:pPr>
              <w:rPr>
                <w:rFonts w:ascii="Stylus BT" w:hAnsi="Stylus BT"/>
                <w:b/>
                <w:bCs/>
              </w:rPr>
            </w:pPr>
            <w:r>
              <w:rPr>
                <w:rFonts w:ascii="Stylus BT" w:hAnsi="Stylus BT"/>
                <w:b/>
                <w:bCs/>
              </w:rPr>
              <w:t>Precondición</w:t>
            </w:r>
          </w:p>
        </w:tc>
        <w:tc>
          <w:tcPr>
            <w:tcW w:w="5763" w:type="dxa"/>
            <w:gridSpan w:val="2"/>
          </w:tcPr>
          <w:p w14:paraId="5E31140F" w14:textId="77777777" w:rsidR="00F85A55" w:rsidRDefault="0002544B" w:rsidP="00941DEC">
            <w:pPr>
              <w:rPr>
                <w:rFonts w:ascii="Stylus BT" w:hAnsi="Stylus BT"/>
              </w:rPr>
            </w:pPr>
            <w:r>
              <w:rPr>
                <w:rFonts w:ascii="Stylus BT" w:hAnsi="Stylus BT"/>
                <w:szCs w:val="20"/>
              </w:rPr>
              <w:t>El cliente ha realizado una reserva</w:t>
            </w:r>
          </w:p>
        </w:tc>
      </w:tr>
      <w:tr w:rsidR="00F85A55" w14:paraId="38D56C5F" w14:textId="77777777" w:rsidTr="00941DEC">
        <w:trPr>
          <w:cantSplit/>
        </w:trPr>
        <w:tc>
          <w:tcPr>
            <w:tcW w:w="2881" w:type="dxa"/>
            <w:vMerge w:val="restart"/>
          </w:tcPr>
          <w:p w14:paraId="4E0BDE36" w14:textId="77777777" w:rsidR="00F85A55" w:rsidRDefault="00F85A55" w:rsidP="00941DEC">
            <w:pPr>
              <w:rPr>
                <w:rFonts w:ascii="Stylus BT" w:hAnsi="Stylus BT"/>
                <w:b/>
                <w:bCs/>
              </w:rPr>
            </w:pPr>
            <w:r>
              <w:rPr>
                <w:rFonts w:ascii="Stylus BT" w:hAnsi="Stylus BT"/>
                <w:b/>
                <w:bCs/>
              </w:rPr>
              <w:t>Secuencia</w:t>
            </w:r>
          </w:p>
          <w:p w14:paraId="3858A492" w14:textId="77777777" w:rsidR="00F85A55" w:rsidRDefault="00F85A55" w:rsidP="00941DEC">
            <w:pPr>
              <w:pStyle w:val="Ttulo1"/>
              <w:rPr>
                <w:rFonts w:ascii="Stylus BT" w:hAnsi="Stylus BT"/>
                <w:sz w:val="24"/>
              </w:rPr>
            </w:pPr>
            <w:r>
              <w:rPr>
                <w:rFonts w:ascii="Stylus BT" w:hAnsi="Stylus BT"/>
                <w:sz w:val="24"/>
              </w:rPr>
              <w:t>Normal</w:t>
            </w:r>
          </w:p>
        </w:tc>
        <w:tc>
          <w:tcPr>
            <w:tcW w:w="789" w:type="dxa"/>
          </w:tcPr>
          <w:p w14:paraId="3BAE3E8B" w14:textId="77777777" w:rsidR="00F85A55" w:rsidRDefault="00F85A55" w:rsidP="00941DEC">
            <w:pPr>
              <w:rPr>
                <w:rFonts w:ascii="Stylus BT" w:hAnsi="Stylus BT"/>
                <w:b/>
                <w:bCs/>
              </w:rPr>
            </w:pPr>
            <w:r>
              <w:rPr>
                <w:rFonts w:ascii="Stylus BT" w:hAnsi="Stylus BT"/>
                <w:b/>
                <w:bCs/>
              </w:rPr>
              <w:t>Paso</w:t>
            </w:r>
          </w:p>
        </w:tc>
        <w:tc>
          <w:tcPr>
            <w:tcW w:w="4974" w:type="dxa"/>
          </w:tcPr>
          <w:p w14:paraId="26A23B9B" w14:textId="77777777" w:rsidR="00F85A55" w:rsidRDefault="00F85A55" w:rsidP="00941DEC">
            <w:pPr>
              <w:rPr>
                <w:rFonts w:ascii="Stylus BT" w:hAnsi="Stylus BT"/>
                <w:b/>
                <w:bCs/>
              </w:rPr>
            </w:pPr>
            <w:r>
              <w:rPr>
                <w:rFonts w:ascii="Stylus BT" w:hAnsi="Stylus BT"/>
                <w:b/>
                <w:bCs/>
              </w:rPr>
              <w:t>Acción</w:t>
            </w:r>
          </w:p>
        </w:tc>
      </w:tr>
      <w:tr w:rsidR="00F85A55" w14:paraId="172BCA6C" w14:textId="77777777" w:rsidTr="00941DEC">
        <w:trPr>
          <w:cantSplit/>
        </w:trPr>
        <w:tc>
          <w:tcPr>
            <w:tcW w:w="2881" w:type="dxa"/>
            <w:vMerge/>
          </w:tcPr>
          <w:p w14:paraId="6EAB41CA" w14:textId="77777777" w:rsidR="00F85A55" w:rsidRDefault="00F85A55" w:rsidP="00941DEC">
            <w:pPr>
              <w:rPr>
                <w:rFonts w:ascii="Stylus BT" w:hAnsi="Stylus BT"/>
                <w:b/>
                <w:bCs/>
              </w:rPr>
            </w:pPr>
          </w:p>
        </w:tc>
        <w:tc>
          <w:tcPr>
            <w:tcW w:w="789" w:type="dxa"/>
          </w:tcPr>
          <w:p w14:paraId="3B07D4F3" w14:textId="77777777" w:rsidR="00F85A55" w:rsidRDefault="00F85A55" w:rsidP="00941DEC">
            <w:pPr>
              <w:jc w:val="center"/>
              <w:rPr>
                <w:rFonts w:ascii="Stylus BT" w:hAnsi="Stylus BT"/>
              </w:rPr>
            </w:pPr>
            <w:r>
              <w:rPr>
                <w:rFonts w:ascii="Stylus BT" w:hAnsi="Stylus BT"/>
              </w:rPr>
              <w:t>1</w:t>
            </w:r>
          </w:p>
        </w:tc>
        <w:tc>
          <w:tcPr>
            <w:tcW w:w="4974" w:type="dxa"/>
          </w:tcPr>
          <w:p w14:paraId="36813DC7" w14:textId="77777777" w:rsidR="00F85A55" w:rsidRDefault="00F85A55" w:rsidP="0002544B">
            <w:pPr>
              <w:rPr>
                <w:rFonts w:ascii="Stylus BT" w:hAnsi="Stylus BT"/>
              </w:rPr>
            </w:pPr>
            <w:r w:rsidRPr="000338CA">
              <w:rPr>
                <w:rFonts w:ascii="Stylus BT" w:hAnsi="Stylus BT"/>
                <w:szCs w:val="20"/>
                <w:u w:val="single"/>
              </w:rPr>
              <w:t xml:space="preserve">El empleado </w:t>
            </w:r>
            <w:r>
              <w:rPr>
                <w:rFonts w:ascii="Stylus BT" w:hAnsi="Stylus BT"/>
                <w:szCs w:val="20"/>
              </w:rPr>
              <w:t xml:space="preserve">ingresa a la </w:t>
            </w:r>
            <w:r w:rsidRPr="000338CA">
              <w:rPr>
                <w:rFonts w:ascii="Stylus BT" w:hAnsi="Stylus BT"/>
                <w:color w:val="943634" w:themeColor="accent2" w:themeShade="BF"/>
                <w:szCs w:val="20"/>
                <w:u w:val="single"/>
              </w:rPr>
              <w:t>opción de</w:t>
            </w:r>
            <w:r w:rsidR="0002544B" w:rsidRPr="000338CA">
              <w:rPr>
                <w:rFonts w:ascii="Stylus BT" w:hAnsi="Stylus BT"/>
                <w:color w:val="943634" w:themeColor="accent2" w:themeShade="BF"/>
                <w:szCs w:val="20"/>
                <w:u w:val="single"/>
              </w:rPr>
              <w:t xml:space="preserve"> reserva</w:t>
            </w:r>
          </w:p>
        </w:tc>
      </w:tr>
      <w:tr w:rsidR="00F85A55" w14:paraId="5F45AFC3" w14:textId="77777777" w:rsidTr="00941DEC">
        <w:trPr>
          <w:cantSplit/>
        </w:trPr>
        <w:tc>
          <w:tcPr>
            <w:tcW w:w="2881" w:type="dxa"/>
            <w:vMerge/>
          </w:tcPr>
          <w:p w14:paraId="06013D85" w14:textId="77777777" w:rsidR="00F85A55" w:rsidRDefault="00F85A55" w:rsidP="00941DEC">
            <w:pPr>
              <w:rPr>
                <w:rFonts w:ascii="Stylus BT" w:hAnsi="Stylus BT"/>
                <w:b/>
                <w:bCs/>
              </w:rPr>
            </w:pPr>
          </w:p>
        </w:tc>
        <w:tc>
          <w:tcPr>
            <w:tcW w:w="789" w:type="dxa"/>
          </w:tcPr>
          <w:p w14:paraId="78A1D834" w14:textId="77777777" w:rsidR="00F85A55" w:rsidRDefault="00F85A55" w:rsidP="00941DEC">
            <w:pPr>
              <w:jc w:val="center"/>
              <w:rPr>
                <w:rFonts w:ascii="Stylus BT" w:hAnsi="Stylus BT"/>
              </w:rPr>
            </w:pPr>
            <w:r>
              <w:rPr>
                <w:rFonts w:ascii="Stylus BT" w:hAnsi="Stylus BT"/>
              </w:rPr>
              <w:t>2</w:t>
            </w:r>
          </w:p>
        </w:tc>
        <w:tc>
          <w:tcPr>
            <w:tcW w:w="4974" w:type="dxa"/>
          </w:tcPr>
          <w:p w14:paraId="73F02844" w14:textId="77777777" w:rsidR="00F85A55" w:rsidRDefault="0002544B" w:rsidP="0002544B">
            <w:pPr>
              <w:rPr>
                <w:rFonts w:ascii="Stylus BT" w:hAnsi="Stylus BT"/>
              </w:rPr>
            </w:pPr>
            <w:r>
              <w:rPr>
                <w:rFonts w:ascii="Stylus BT" w:hAnsi="Stylus BT"/>
                <w:szCs w:val="20"/>
              </w:rPr>
              <w:t>El sistema muestra la agenda del día actual. También muestra la opción de desplazarse a un día en específico.</w:t>
            </w:r>
          </w:p>
        </w:tc>
      </w:tr>
      <w:tr w:rsidR="00F85A55" w14:paraId="214B494B" w14:textId="77777777" w:rsidTr="00941DEC">
        <w:trPr>
          <w:cantSplit/>
        </w:trPr>
        <w:tc>
          <w:tcPr>
            <w:tcW w:w="2881" w:type="dxa"/>
            <w:vMerge/>
          </w:tcPr>
          <w:p w14:paraId="0F74BDCF" w14:textId="77777777" w:rsidR="00F85A55" w:rsidRDefault="00F85A55" w:rsidP="00941DEC">
            <w:pPr>
              <w:rPr>
                <w:rFonts w:ascii="Stylus BT" w:hAnsi="Stylus BT"/>
                <w:b/>
                <w:bCs/>
              </w:rPr>
            </w:pPr>
          </w:p>
        </w:tc>
        <w:tc>
          <w:tcPr>
            <w:tcW w:w="789" w:type="dxa"/>
          </w:tcPr>
          <w:p w14:paraId="0CA26C3E" w14:textId="77777777" w:rsidR="00F85A55" w:rsidRDefault="00F85A55" w:rsidP="00941DEC">
            <w:pPr>
              <w:jc w:val="center"/>
              <w:rPr>
                <w:rFonts w:ascii="Stylus BT" w:hAnsi="Stylus BT"/>
              </w:rPr>
            </w:pPr>
            <w:r>
              <w:rPr>
                <w:rFonts w:ascii="Stylus BT" w:hAnsi="Stylus BT"/>
              </w:rPr>
              <w:t>3</w:t>
            </w:r>
          </w:p>
        </w:tc>
        <w:tc>
          <w:tcPr>
            <w:tcW w:w="4974" w:type="dxa"/>
          </w:tcPr>
          <w:p w14:paraId="4E1F4949" w14:textId="77777777" w:rsidR="00F85A55" w:rsidRDefault="00F85A55" w:rsidP="0002544B">
            <w:pPr>
              <w:rPr>
                <w:rFonts w:ascii="Stylus BT" w:hAnsi="Stylus BT"/>
              </w:rPr>
            </w:pPr>
            <w:r>
              <w:rPr>
                <w:rFonts w:ascii="Stylus BT" w:hAnsi="Stylus BT"/>
                <w:szCs w:val="20"/>
              </w:rPr>
              <w:t xml:space="preserve">El empleado del gimnasio </w:t>
            </w:r>
            <w:r w:rsidR="0002544B">
              <w:rPr>
                <w:rFonts w:ascii="Stylus BT" w:hAnsi="Stylus BT"/>
                <w:szCs w:val="20"/>
              </w:rPr>
              <w:t xml:space="preserve">busca la reserva del cliente en el </w:t>
            </w:r>
            <w:r w:rsidR="000338CA">
              <w:rPr>
                <w:rFonts w:ascii="Stylus BT" w:hAnsi="Stylus BT"/>
                <w:szCs w:val="20"/>
              </w:rPr>
              <w:t>día</w:t>
            </w:r>
            <w:r w:rsidR="0002544B">
              <w:rPr>
                <w:rFonts w:ascii="Stylus BT" w:hAnsi="Stylus BT"/>
                <w:szCs w:val="20"/>
              </w:rPr>
              <w:t xml:space="preserve"> especificado a la hora especificada y hace uso de la opción cancelar.</w:t>
            </w:r>
          </w:p>
        </w:tc>
      </w:tr>
      <w:tr w:rsidR="00F85A55" w14:paraId="6288D1C1" w14:textId="77777777" w:rsidTr="00941DEC">
        <w:trPr>
          <w:cantSplit/>
        </w:trPr>
        <w:tc>
          <w:tcPr>
            <w:tcW w:w="2881" w:type="dxa"/>
            <w:vMerge/>
          </w:tcPr>
          <w:p w14:paraId="60477891" w14:textId="77777777" w:rsidR="00F85A55" w:rsidRDefault="00F85A55" w:rsidP="00941DEC">
            <w:pPr>
              <w:rPr>
                <w:rFonts w:ascii="Stylus BT" w:hAnsi="Stylus BT"/>
                <w:b/>
                <w:bCs/>
              </w:rPr>
            </w:pPr>
          </w:p>
        </w:tc>
        <w:tc>
          <w:tcPr>
            <w:tcW w:w="789" w:type="dxa"/>
          </w:tcPr>
          <w:p w14:paraId="30E946F7" w14:textId="77777777" w:rsidR="00F85A55" w:rsidRDefault="00F85A55" w:rsidP="00941DEC">
            <w:pPr>
              <w:jc w:val="center"/>
              <w:rPr>
                <w:rFonts w:ascii="Stylus BT" w:hAnsi="Stylus BT"/>
              </w:rPr>
            </w:pPr>
            <w:r>
              <w:rPr>
                <w:rFonts w:ascii="Stylus BT" w:hAnsi="Stylus BT"/>
              </w:rPr>
              <w:t>4</w:t>
            </w:r>
          </w:p>
        </w:tc>
        <w:tc>
          <w:tcPr>
            <w:tcW w:w="4974" w:type="dxa"/>
          </w:tcPr>
          <w:p w14:paraId="005447FA" w14:textId="77777777" w:rsidR="00F85A55" w:rsidRDefault="00F85A55" w:rsidP="0002544B">
            <w:pPr>
              <w:rPr>
                <w:rFonts w:ascii="Stylus BT" w:hAnsi="Stylus BT"/>
                <w:szCs w:val="20"/>
              </w:rPr>
            </w:pPr>
            <w:r>
              <w:rPr>
                <w:rFonts w:ascii="Stylus BT" w:hAnsi="Stylus BT"/>
                <w:szCs w:val="20"/>
              </w:rPr>
              <w:t xml:space="preserve">El sistema </w:t>
            </w:r>
            <w:r w:rsidR="0002544B">
              <w:rPr>
                <w:rFonts w:ascii="Stylus BT" w:hAnsi="Stylus BT"/>
                <w:szCs w:val="20"/>
              </w:rPr>
              <w:t>valida que la hora de la cancelación sea mayor o igual a las horas determinadas en los parámetros para no descontar la sesión y cancela la sesión.</w:t>
            </w:r>
          </w:p>
          <w:p w14:paraId="3C59F7EB" w14:textId="77777777" w:rsidR="0002544B" w:rsidRDefault="0002544B" w:rsidP="0002544B">
            <w:pPr>
              <w:rPr>
                <w:rFonts w:ascii="Stylus BT" w:hAnsi="Stylus BT"/>
              </w:rPr>
            </w:pPr>
            <w:r>
              <w:rPr>
                <w:rFonts w:ascii="Stylus BT" w:hAnsi="Stylus BT"/>
                <w:szCs w:val="20"/>
              </w:rPr>
              <w:t>El sistema elimina de la agenda la reserva.</w:t>
            </w:r>
          </w:p>
        </w:tc>
      </w:tr>
      <w:tr w:rsidR="00F85A55" w14:paraId="31A7292C" w14:textId="77777777" w:rsidTr="00941DEC">
        <w:trPr>
          <w:cantSplit/>
        </w:trPr>
        <w:tc>
          <w:tcPr>
            <w:tcW w:w="2881" w:type="dxa"/>
            <w:vMerge/>
          </w:tcPr>
          <w:p w14:paraId="35E3CA1B" w14:textId="77777777" w:rsidR="00F85A55" w:rsidRDefault="00F85A55" w:rsidP="00941DEC">
            <w:pPr>
              <w:rPr>
                <w:rFonts w:ascii="Stylus BT" w:hAnsi="Stylus BT"/>
                <w:b/>
                <w:bCs/>
              </w:rPr>
            </w:pPr>
          </w:p>
        </w:tc>
        <w:tc>
          <w:tcPr>
            <w:tcW w:w="789" w:type="dxa"/>
          </w:tcPr>
          <w:p w14:paraId="7ECD4459" w14:textId="77777777" w:rsidR="00F85A55" w:rsidRDefault="00F85A55" w:rsidP="00941DEC">
            <w:pPr>
              <w:jc w:val="center"/>
              <w:rPr>
                <w:rFonts w:ascii="Stylus BT" w:hAnsi="Stylus BT"/>
              </w:rPr>
            </w:pPr>
            <w:r>
              <w:rPr>
                <w:rFonts w:ascii="Stylus BT" w:hAnsi="Stylus BT"/>
              </w:rPr>
              <w:t>5</w:t>
            </w:r>
          </w:p>
        </w:tc>
        <w:tc>
          <w:tcPr>
            <w:tcW w:w="4974" w:type="dxa"/>
          </w:tcPr>
          <w:p w14:paraId="23C402AB" w14:textId="77777777" w:rsidR="00F85A55" w:rsidRDefault="00F85A55" w:rsidP="0002544B">
            <w:pPr>
              <w:rPr>
                <w:rFonts w:ascii="Stylus BT" w:hAnsi="Stylus BT"/>
              </w:rPr>
            </w:pPr>
            <w:r>
              <w:rPr>
                <w:rFonts w:ascii="Stylus BT" w:hAnsi="Stylus BT"/>
                <w:szCs w:val="20"/>
              </w:rPr>
              <w:t xml:space="preserve">El empleado </w:t>
            </w:r>
            <w:r w:rsidR="0002544B">
              <w:rPr>
                <w:rFonts w:ascii="Stylus BT" w:hAnsi="Stylus BT"/>
                <w:szCs w:val="20"/>
              </w:rPr>
              <w:t>notifica al cliente que la sesión ha sido cancelada.</w:t>
            </w:r>
          </w:p>
        </w:tc>
      </w:tr>
      <w:tr w:rsidR="00F85A55" w14:paraId="6FDE5247" w14:textId="77777777" w:rsidTr="00941DEC">
        <w:trPr>
          <w:cantSplit/>
        </w:trPr>
        <w:tc>
          <w:tcPr>
            <w:tcW w:w="2881" w:type="dxa"/>
          </w:tcPr>
          <w:p w14:paraId="74E348A9" w14:textId="77777777" w:rsidR="00F85A55" w:rsidRDefault="00F85A55" w:rsidP="00941DEC">
            <w:pPr>
              <w:rPr>
                <w:rFonts w:ascii="Stylus BT" w:hAnsi="Stylus BT"/>
                <w:b/>
                <w:bCs/>
              </w:rPr>
            </w:pPr>
            <w:proofErr w:type="spellStart"/>
            <w:r>
              <w:rPr>
                <w:rFonts w:ascii="Stylus BT" w:hAnsi="Stylus BT"/>
                <w:b/>
                <w:bCs/>
              </w:rPr>
              <w:t>Postcondición</w:t>
            </w:r>
            <w:proofErr w:type="spellEnd"/>
          </w:p>
        </w:tc>
        <w:tc>
          <w:tcPr>
            <w:tcW w:w="5763" w:type="dxa"/>
            <w:gridSpan w:val="2"/>
          </w:tcPr>
          <w:p w14:paraId="4E6766C4" w14:textId="77777777" w:rsidR="00F85A55" w:rsidRDefault="00F85A55" w:rsidP="0002544B">
            <w:pPr>
              <w:rPr>
                <w:rFonts w:ascii="Stylus BT" w:hAnsi="Stylus BT"/>
              </w:rPr>
            </w:pPr>
            <w:r>
              <w:rPr>
                <w:rFonts w:ascii="Stylus BT" w:hAnsi="Stylus BT"/>
                <w:szCs w:val="20"/>
              </w:rPr>
              <w:t xml:space="preserve">El </w:t>
            </w:r>
            <w:r w:rsidR="0002544B">
              <w:rPr>
                <w:rFonts w:ascii="Stylus BT" w:hAnsi="Stylus BT"/>
                <w:szCs w:val="20"/>
              </w:rPr>
              <w:t>cliente cancela la reserva.</w:t>
            </w:r>
          </w:p>
        </w:tc>
      </w:tr>
      <w:tr w:rsidR="00F85A55" w14:paraId="347FED07" w14:textId="77777777" w:rsidTr="00941DEC">
        <w:trPr>
          <w:cantSplit/>
        </w:trPr>
        <w:tc>
          <w:tcPr>
            <w:tcW w:w="2881" w:type="dxa"/>
          </w:tcPr>
          <w:p w14:paraId="3F076F45" w14:textId="77777777" w:rsidR="00F85A55" w:rsidRDefault="00F85A55" w:rsidP="00941DEC">
            <w:pPr>
              <w:rPr>
                <w:rFonts w:ascii="Stylus BT" w:hAnsi="Stylus BT"/>
                <w:b/>
                <w:bCs/>
              </w:rPr>
            </w:pPr>
            <w:r>
              <w:rPr>
                <w:rFonts w:ascii="Stylus BT" w:hAnsi="Stylus BT"/>
                <w:b/>
                <w:bCs/>
              </w:rPr>
              <w:lastRenderedPageBreak/>
              <w:t>Excepciones</w:t>
            </w:r>
          </w:p>
        </w:tc>
        <w:tc>
          <w:tcPr>
            <w:tcW w:w="789" w:type="dxa"/>
          </w:tcPr>
          <w:p w14:paraId="1B447F1D" w14:textId="77777777" w:rsidR="00F85A55" w:rsidRDefault="00F85A55" w:rsidP="00941DEC">
            <w:pPr>
              <w:jc w:val="center"/>
              <w:rPr>
                <w:rFonts w:ascii="Stylus BT" w:hAnsi="Stylus BT"/>
              </w:rPr>
            </w:pPr>
            <w:r>
              <w:rPr>
                <w:rFonts w:ascii="Stylus BT" w:hAnsi="Stylus BT"/>
              </w:rPr>
              <w:t>3</w:t>
            </w:r>
          </w:p>
        </w:tc>
        <w:tc>
          <w:tcPr>
            <w:tcW w:w="4974" w:type="dxa"/>
          </w:tcPr>
          <w:p w14:paraId="2DCD353B" w14:textId="77777777" w:rsidR="00F85A55" w:rsidRDefault="00F85A55" w:rsidP="0002544B">
            <w:pPr>
              <w:autoSpaceDE w:val="0"/>
              <w:autoSpaceDN w:val="0"/>
              <w:adjustRightInd w:val="0"/>
              <w:rPr>
                <w:rFonts w:ascii="Stylus BT" w:hAnsi="Stylus BT"/>
              </w:rPr>
            </w:pPr>
            <w:r>
              <w:rPr>
                <w:rFonts w:ascii="Stylus BT" w:hAnsi="Stylus BT"/>
                <w:szCs w:val="20"/>
              </w:rPr>
              <w:t xml:space="preserve">Si el sistema detecta </w:t>
            </w:r>
            <w:r w:rsidR="0002544B">
              <w:rPr>
                <w:rFonts w:ascii="Stylus BT" w:hAnsi="Stylus BT"/>
                <w:szCs w:val="20"/>
              </w:rPr>
              <w:t>la hora de cancelación es menor que la establecida en los parámetros debe disminuir en 1 las sesiones que tenga el cliente en el plan. Es decir, lo marca como si hubiera asistido.</w:t>
            </w:r>
          </w:p>
        </w:tc>
      </w:tr>
    </w:tbl>
    <w:p w14:paraId="2AB50228" w14:textId="77777777" w:rsidR="00F85A55" w:rsidRDefault="00F85A55" w:rsidP="00953236">
      <w:pPr>
        <w:rPr>
          <w:lang w:eastAsia="en-US"/>
        </w:rPr>
      </w:pPr>
    </w:p>
    <w:p w14:paraId="7D207F7C" w14:textId="77777777" w:rsidR="0002544B" w:rsidRDefault="0002544B" w:rsidP="00953236">
      <w:pPr>
        <w:rPr>
          <w:lang w:eastAsia="en-US"/>
        </w:rPr>
      </w:pPr>
    </w:p>
    <w:p w14:paraId="62C7B8C6" w14:textId="77777777" w:rsidR="0002544B" w:rsidRDefault="0002544B" w:rsidP="00953236">
      <w:pPr>
        <w:rPr>
          <w:lang w:eastAsia="en-US"/>
        </w:rPr>
      </w:pPr>
    </w:p>
    <w:p w14:paraId="2308602B" w14:textId="77777777" w:rsidR="0002544B" w:rsidRDefault="0002544B" w:rsidP="00953236">
      <w:pPr>
        <w:rPr>
          <w:lang w:eastAsia="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881"/>
        <w:gridCol w:w="789"/>
        <w:gridCol w:w="4974"/>
      </w:tblGrid>
      <w:tr w:rsidR="0002544B" w14:paraId="7D81FEEF" w14:textId="77777777" w:rsidTr="00941DEC">
        <w:trPr>
          <w:cantSplit/>
        </w:trPr>
        <w:tc>
          <w:tcPr>
            <w:tcW w:w="2881" w:type="dxa"/>
          </w:tcPr>
          <w:p w14:paraId="135E1C1A" w14:textId="77777777" w:rsidR="0002544B" w:rsidRDefault="0002544B" w:rsidP="00941DEC">
            <w:pPr>
              <w:rPr>
                <w:rFonts w:ascii="Stylus BT" w:hAnsi="Stylus BT"/>
                <w:b/>
                <w:bCs/>
              </w:rPr>
            </w:pPr>
            <w:r>
              <w:rPr>
                <w:rFonts w:ascii="Stylus BT" w:hAnsi="Stylus BT"/>
                <w:b/>
                <w:bCs/>
              </w:rPr>
              <w:t>UC-005</w:t>
            </w:r>
          </w:p>
        </w:tc>
        <w:tc>
          <w:tcPr>
            <w:tcW w:w="5763" w:type="dxa"/>
            <w:gridSpan w:val="2"/>
          </w:tcPr>
          <w:p w14:paraId="1C68DA0E" w14:textId="77777777" w:rsidR="0002544B" w:rsidRDefault="0062352E" w:rsidP="00941DEC">
            <w:pPr>
              <w:pStyle w:val="Ttulo1"/>
              <w:rPr>
                <w:rFonts w:ascii="Stylus BT" w:hAnsi="Stylus BT"/>
                <w:sz w:val="24"/>
              </w:rPr>
            </w:pPr>
            <w:r>
              <w:rPr>
                <w:rFonts w:ascii="Stylus BT" w:hAnsi="Stylus BT"/>
                <w:sz w:val="24"/>
              </w:rPr>
              <w:t>Modificación de la Agenda</w:t>
            </w:r>
          </w:p>
        </w:tc>
      </w:tr>
      <w:tr w:rsidR="0002544B" w14:paraId="79C8255E" w14:textId="77777777" w:rsidTr="00941DEC">
        <w:trPr>
          <w:cantSplit/>
        </w:trPr>
        <w:tc>
          <w:tcPr>
            <w:tcW w:w="2881" w:type="dxa"/>
          </w:tcPr>
          <w:p w14:paraId="7F1E0B56" w14:textId="77777777" w:rsidR="0002544B" w:rsidRDefault="0002544B" w:rsidP="00941DEC">
            <w:pPr>
              <w:pStyle w:val="Ttulo1"/>
              <w:rPr>
                <w:rFonts w:ascii="Stylus BT" w:hAnsi="Stylus BT"/>
                <w:sz w:val="24"/>
              </w:rPr>
            </w:pPr>
            <w:r>
              <w:rPr>
                <w:rFonts w:ascii="Stylus BT" w:hAnsi="Stylus BT"/>
                <w:sz w:val="24"/>
              </w:rPr>
              <w:t>Descripción</w:t>
            </w:r>
          </w:p>
        </w:tc>
        <w:tc>
          <w:tcPr>
            <w:tcW w:w="5763" w:type="dxa"/>
            <w:gridSpan w:val="2"/>
          </w:tcPr>
          <w:p w14:paraId="3EA5CD77" w14:textId="77777777" w:rsidR="0002544B" w:rsidRDefault="0002544B" w:rsidP="0062352E">
            <w:pPr>
              <w:autoSpaceDE w:val="0"/>
              <w:autoSpaceDN w:val="0"/>
              <w:adjustRightInd w:val="0"/>
              <w:rPr>
                <w:rFonts w:ascii="Stylus BT" w:hAnsi="Stylus BT"/>
              </w:rPr>
            </w:pPr>
            <w:r>
              <w:rPr>
                <w:rFonts w:ascii="Stylus BT" w:hAnsi="Stylus BT"/>
                <w:szCs w:val="20"/>
              </w:rPr>
              <w:t xml:space="preserve">El sistema deberá comportarse tal como se describe en el siguiente caso de uso cuando </w:t>
            </w:r>
            <w:r w:rsidR="0062352E">
              <w:rPr>
                <w:rFonts w:ascii="Stylus BT" w:hAnsi="Stylus BT"/>
                <w:szCs w:val="20"/>
              </w:rPr>
              <w:t>un cliente desee aplazar una sesión.</w:t>
            </w:r>
          </w:p>
        </w:tc>
      </w:tr>
      <w:tr w:rsidR="0002544B" w14:paraId="7E848C64" w14:textId="77777777" w:rsidTr="00941DEC">
        <w:trPr>
          <w:cantSplit/>
        </w:trPr>
        <w:tc>
          <w:tcPr>
            <w:tcW w:w="2881" w:type="dxa"/>
          </w:tcPr>
          <w:p w14:paraId="0E4E90DF" w14:textId="77777777" w:rsidR="0002544B" w:rsidRDefault="0002544B" w:rsidP="00941DEC">
            <w:pPr>
              <w:rPr>
                <w:rFonts w:ascii="Stylus BT" w:hAnsi="Stylus BT"/>
                <w:b/>
                <w:bCs/>
              </w:rPr>
            </w:pPr>
            <w:r>
              <w:rPr>
                <w:rFonts w:ascii="Stylus BT" w:hAnsi="Stylus BT"/>
                <w:b/>
                <w:bCs/>
              </w:rPr>
              <w:t>Precondición</w:t>
            </w:r>
          </w:p>
        </w:tc>
        <w:tc>
          <w:tcPr>
            <w:tcW w:w="5763" w:type="dxa"/>
            <w:gridSpan w:val="2"/>
          </w:tcPr>
          <w:p w14:paraId="77186917" w14:textId="77777777" w:rsidR="0002544B" w:rsidRDefault="0002544B" w:rsidP="0062352E">
            <w:pPr>
              <w:rPr>
                <w:rFonts w:ascii="Stylus BT" w:hAnsi="Stylus BT"/>
              </w:rPr>
            </w:pPr>
            <w:r>
              <w:rPr>
                <w:rFonts w:ascii="Stylus BT" w:hAnsi="Stylus BT"/>
                <w:szCs w:val="20"/>
              </w:rPr>
              <w:t xml:space="preserve">El </w:t>
            </w:r>
            <w:r w:rsidR="0062352E">
              <w:rPr>
                <w:rFonts w:ascii="Stylus BT" w:hAnsi="Stylus BT"/>
                <w:szCs w:val="20"/>
              </w:rPr>
              <w:t>cliente ha realizado una reserva.</w:t>
            </w:r>
          </w:p>
        </w:tc>
      </w:tr>
      <w:tr w:rsidR="0002544B" w14:paraId="1CA4565A" w14:textId="77777777" w:rsidTr="00941DEC">
        <w:trPr>
          <w:cantSplit/>
        </w:trPr>
        <w:tc>
          <w:tcPr>
            <w:tcW w:w="2881" w:type="dxa"/>
            <w:vMerge w:val="restart"/>
          </w:tcPr>
          <w:p w14:paraId="3E0ACE0A" w14:textId="77777777" w:rsidR="0002544B" w:rsidRDefault="0002544B" w:rsidP="00941DEC">
            <w:pPr>
              <w:rPr>
                <w:rFonts w:ascii="Stylus BT" w:hAnsi="Stylus BT"/>
                <w:b/>
                <w:bCs/>
              </w:rPr>
            </w:pPr>
            <w:r>
              <w:rPr>
                <w:rFonts w:ascii="Stylus BT" w:hAnsi="Stylus BT"/>
                <w:b/>
                <w:bCs/>
              </w:rPr>
              <w:t>Secuencia</w:t>
            </w:r>
          </w:p>
          <w:p w14:paraId="3F8F3D42" w14:textId="77777777" w:rsidR="0002544B" w:rsidRDefault="0002544B" w:rsidP="00941DEC">
            <w:pPr>
              <w:pStyle w:val="Ttulo1"/>
              <w:rPr>
                <w:rFonts w:ascii="Stylus BT" w:hAnsi="Stylus BT"/>
                <w:sz w:val="24"/>
              </w:rPr>
            </w:pPr>
            <w:r>
              <w:rPr>
                <w:rFonts w:ascii="Stylus BT" w:hAnsi="Stylus BT"/>
                <w:sz w:val="24"/>
              </w:rPr>
              <w:t>Normal</w:t>
            </w:r>
          </w:p>
        </w:tc>
        <w:tc>
          <w:tcPr>
            <w:tcW w:w="789" w:type="dxa"/>
          </w:tcPr>
          <w:p w14:paraId="752DEED4" w14:textId="77777777" w:rsidR="0002544B" w:rsidRDefault="0002544B" w:rsidP="00941DEC">
            <w:pPr>
              <w:rPr>
                <w:rFonts w:ascii="Stylus BT" w:hAnsi="Stylus BT"/>
                <w:b/>
                <w:bCs/>
              </w:rPr>
            </w:pPr>
            <w:r>
              <w:rPr>
                <w:rFonts w:ascii="Stylus BT" w:hAnsi="Stylus BT"/>
                <w:b/>
                <w:bCs/>
              </w:rPr>
              <w:t>Paso</w:t>
            </w:r>
          </w:p>
        </w:tc>
        <w:tc>
          <w:tcPr>
            <w:tcW w:w="4974" w:type="dxa"/>
          </w:tcPr>
          <w:p w14:paraId="7E3043C2" w14:textId="77777777" w:rsidR="0002544B" w:rsidRDefault="0002544B" w:rsidP="00941DEC">
            <w:pPr>
              <w:rPr>
                <w:rFonts w:ascii="Stylus BT" w:hAnsi="Stylus BT"/>
                <w:b/>
                <w:bCs/>
              </w:rPr>
            </w:pPr>
            <w:r>
              <w:rPr>
                <w:rFonts w:ascii="Stylus BT" w:hAnsi="Stylus BT"/>
                <w:b/>
                <w:bCs/>
              </w:rPr>
              <w:t>Acción</w:t>
            </w:r>
          </w:p>
        </w:tc>
      </w:tr>
      <w:tr w:rsidR="0002544B" w14:paraId="5B06DAC1" w14:textId="77777777" w:rsidTr="00941DEC">
        <w:trPr>
          <w:cantSplit/>
        </w:trPr>
        <w:tc>
          <w:tcPr>
            <w:tcW w:w="2881" w:type="dxa"/>
            <w:vMerge/>
          </w:tcPr>
          <w:p w14:paraId="67916B52" w14:textId="77777777" w:rsidR="0002544B" w:rsidRDefault="0002544B" w:rsidP="00941DEC">
            <w:pPr>
              <w:rPr>
                <w:rFonts w:ascii="Stylus BT" w:hAnsi="Stylus BT"/>
                <w:b/>
                <w:bCs/>
              </w:rPr>
            </w:pPr>
          </w:p>
        </w:tc>
        <w:tc>
          <w:tcPr>
            <w:tcW w:w="789" w:type="dxa"/>
          </w:tcPr>
          <w:p w14:paraId="50CF2492" w14:textId="77777777" w:rsidR="0002544B" w:rsidRDefault="0002544B" w:rsidP="00941DEC">
            <w:pPr>
              <w:jc w:val="center"/>
              <w:rPr>
                <w:rFonts w:ascii="Stylus BT" w:hAnsi="Stylus BT"/>
              </w:rPr>
            </w:pPr>
            <w:r>
              <w:rPr>
                <w:rFonts w:ascii="Stylus BT" w:hAnsi="Stylus BT"/>
              </w:rPr>
              <w:t>1</w:t>
            </w:r>
          </w:p>
        </w:tc>
        <w:tc>
          <w:tcPr>
            <w:tcW w:w="4974" w:type="dxa"/>
          </w:tcPr>
          <w:p w14:paraId="35BAD194" w14:textId="77777777" w:rsidR="0002544B" w:rsidRDefault="0062352E" w:rsidP="00941DEC">
            <w:pPr>
              <w:rPr>
                <w:rFonts w:ascii="Stylus BT" w:hAnsi="Stylus BT"/>
              </w:rPr>
            </w:pPr>
            <w:r w:rsidRPr="00DA00AE">
              <w:rPr>
                <w:rFonts w:ascii="Stylus BT" w:hAnsi="Stylus BT"/>
                <w:szCs w:val="20"/>
                <w:u w:val="single"/>
              </w:rPr>
              <w:t>El empleado</w:t>
            </w:r>
            <w:r>
              <w:rPr>
                <w:rFonts w:ascii="Stylus BT" w:hAnsi="Stylus BT"/>
                <w:szCs w:val="20"/>
              </w:rPr>
              <w:t xml:space="preserve"> ingresa a la </w:t>
            </w:r>
            <w:r w:rsidRPr="00DA00AE">
              <w:rPr>
                <w:rFonts w:ascii="Stylus BT" w:hAnsi="Stylus BT"/>
                <w:color w:val="943634" w:themeColor="accent2" w:themeShade="BF"/>
                <w:szCs w:val="20"/>
                <w:u w:val="single"/>
              </w:rPr>
              <w:t>opción de reserva</w:t>
            </w:r>
          </w:p>
        </w:tc>
      </w:tr>
      <w:tr w:rsidR="0002544B" w14:paraId="378A1FF0" w14:textId="77777777" w:rsidTr="00941DEC">
        <w:trPr>
          <w:cantSplit/>
        </w:trPr>
        <w:tc>
          <w:tcPr>
            <w:tcW w:w="2881" w:type="dxa"/>
            <w:vMerge/>
          </w:tcPr>
          <w:p w14:paraId="3102FC99" w14:textId="77777777" w:rsidR="0002544B" w:rsidRDefault="0002544B" w:rsidP="00941DEC">
            <w:pPr>
              <w:rPr>
                <w:rFonts w:ascii="Stylus BT" w:hAnsi="Stylus BT"/>
                <w:b/>
                <w:bCs/>
              </w:rPr>
            </w:pPr>
          </w:p>
        </w:tc>
        <w:tc>
          <w:tcPr>
            <w:tcW w:w="789" w:type="dxa"/>
          </w:tcPr>
          <w:p w14:paraId="5AA1554B" w14:textId="77777777" w:rsidR="0002544B" w:rsidRDefault="0002544B" w:rsidP="00941DEC">
            <w:pPr>
              <w:jc w:val="center"/>
              <w:rPr>
                <w:rFonts w:ascii="Stylus BT" w:hAnsi="Stylus BT"/>
              </w:rPr>
            </w:pPr>
            <w:r>
              <w:rPr>
                <w:rFonts w:ascii="Stylus BT" w:hAnsi="Stylus BT"/>
              </w:rPr>
              <w:t>2</w:t>
            </w:r>
          </w:p>
        </w:tc>
        <w:tc>
          <w:tcPr>
            <w:tcW w:w="4974" w:type="dxa"/>
          </w:tcPr>
          <w:p w14:paraId="7A5204AB" w14:textId="77777777" w:rsidR="0002544B" w:rsidRDefault="0062352E" w:rsidP="00941DEC">
            <w:pPr>
              <w:rPr>
                <w:rFonts w:ascii="Stylus BT" w:hAnsi="Stylus BT"/>
              </w:rPr>
            </w:pPr>
            <w:r>
              <w:rPr>
                <w:rFonts w:ascii="Stylus BT" w:hAnsi="Stylus BT"/>
                <w:szCs w:val="20"/>
              </w:rPr>
              <w:t>El sistema muestra la agenda del día actual. También muestra la opción de desplazarse a un día en específico.</w:t>
            </w:r>
          </w:p>
        </w:tc>
      </w:tr>
      <w:tr w:rsidR="0002544B" w14:paraId="0C175223" w14:textId="77777777" w:rsidTr="00941DEC">
        <w:trPr>
          <w:cantSplit/>
        </w:trPr>
        <w:tc>
          <w:tcPr>
            <w:tcW w:w="2881" w:type="dxa"/>
            <w:vMerge/>
          </w:tcPr>
          <w:p w14:paraId="48F811EE" w14:textId="77777777" w:rsidR="0002544B" w:rsidRDefault="0002544B" w:rsidP="00941DEC">
            <w:pPr>
              <w:rPr>
                <w:rFonts w:ascii="Stylus BT" w:hAnsi="Stylus BT"/>
                <w:b/>
                <w:bCs/>
              </w:rPr>
            </w:pPr>
          </w:p>
        </w:tc>
        <w:tc>
          <w:tcPr>
            <w:tcW w:w="789" w:type="dxa"/>
          </w:tcPr>
          <w:p w14:paraId="6FD4A5D5" w14:textId="77777777" w:rsidR="0002544B" w:rsidRDefault="0002544B" w:rsidP="00941DEC">
            <w:pPr>
              <w:jc w:val="center"/>
              <w:rPr>
                <w:rFonts w:ascii="Stylus BT" w:hAnsi="Stylus BT"/>
              </w:rPr>
            </w:pPr>
            <w:r>
              <w:rPr>
                <w:rFonts w:ascii="Stylus BT" w:hAnsi="Stylus BT"/>
              </w:rPr>
              <w:t>3</w:t>
            </w:r>
          </w:p>
        </w:tc>
        <w:tc>
          <w:tcPr>
            <w:tcW w:w="4974" w:type="dxa"/>
          </w:tcPr>
          <w:p w14:paraId="4BEADC6E" w14:textId="77777777" w:rsidR="0002544B" w:rsidRDefault="0062352E" w:rsidP="0062352E">
            <w:pPr>
              <w:rPr>
                <w:rFonts w:ascii="Stylus BT" w:hAnsi="Stylus BT"/>
              </w:rPr>
            </w:pPr>
            <w:r>
              <w:rPr>
                <w:rFonts w:ascii="Stylus BT" w:hAnsi="Stylus BT"/>
                <w:szCs w:val="20"/>
              </w:rPr>
              <w:t xml:space="preserve">El empleado del gimnasio busca la reserva del cliente en el </w:t>
            </w:r>
            <w:r w:rsidR="00DA00AE">
              <w:rPr>
                <w:rFonts w:ascii="Stylus BT" w:hAnsi="Stylus BT"/>
                <w:szCs w:val="20"/>
              </w:rPr>
              <w:t>día</w:t>
            </w:r>
            <w:r>
              <w:rPr>
                <w:rFonts w:ascii="Stylus BT" w:hAnsi="Stylus BT"/>
                <w:szCs w:val="20"/>
              </w:rPr>
              <w:t xml:space="preserve"> especificado a la hora especificada y hace uso de la opción aplazar.</w:t>
            </w:r>
          </w:p>
        </w:tc>
      </w:tr>
      <w:tr w:rsidR="0002544B" w14:paraId="57E4C85F" w14:textId="77777777" w:rsidTr="00941DEC">
        <w:trPr>
          <w:cantSplit/>
        </w:trPr>
        <w:tc>
          <w:tcPr>
            <w:tcW w:w="2881" w:type="dxa"/>
            <w:vMerge/>
          </w:tcPr>
          <w:p w14:paraId="75B6CAF3" w14:textId="77777777" w:rsidR="0002544B" w:rsidRDefault="0002544B" w:rsidP="00941DEC">
            <w:pPr>
              <w:rPr>
                <w:rFonts w:ascii="Stylus BT" w:hAnsi="Stylus BT"/>
                <w:b/>
                <w:bCs/>
              </w:rPr>
            </w:pPr>
          </w:p>
        </w:tc>
        <w:tc>
          <w:tcPr>
            <w:tcW w:w="789" w:type="dxa"/>
          </w:tcPr>
          <w:p w14:paraId="0094BC00" w14:textId="77777777" w:rsidR="0002544B" w:rsidRDefault="0002544B" w:rsidP="00941DEC">
            <w:pPr>
              <w:jc w:val="center"/>
              <w:rPr>
                <w:rFonts w:ascii="Stylus BT" w:hAnsi="Stylus BT"/>
              </w:rPr>
            </w:pPr>
            <w:r>
              <w:rPr>
                <w:rFonts w:ascii="Stylus BT" w:hAnsi="Stylus BT"/>
              </w:rPr>
              <w:t>4</w:t>
            </w:r>
          </w:p>
        </w:tc>
        <w:tc>
          <w:tcPr>
            <w:tcW w:w="4974" w:type="dxa"/>
          </w:tcPr>
          <w:p w14:paraId="64FCF8E1" w14:textId="77777777" w:rsidR="0002544B" w:rsidRDefault="0002544B" w:rsidP="0062352E">
            <w:pPr>
              <w:rPr>
                <w:rFonts w:ascii="Stylus BT" w:hAnsi="Stylus BT"/>
              </w:rPr>
            </w:pPr>
            <w:r>
              <w:rPr>
                <w:rFonts w:ascii="Stylus BT" w:hAnsi="Stylus BT"/>
                <w:szCs w:val="20"/>
              </w:rPr>
              <w:t xml:space="preserve">El sistema </w:t>
            </w:r>
            <w:r w:rsidR="0062352E">
              <w:rPr>
                <w:rFonts w:ascii="Stylus BT" w:hAnsi="Stylus BT"/>
                <w:szCs w:val="20"/>
              </w:rPr>
              <w:t>despliega una ventana donde solicita la nueva fecha y hora para la sesión.</w:t>
            </w:r>
          </w:p>
        </w:tc>
      </w:tr>
      <w:tr w:rsidR="0002544B" w14:paraId="5B95E013" w14:textId="77777777" w:rsidTr="00941DEC">
        <w:trPr>
          <w:cantSplit/>
        </w:trPr>
        <w:tc>
          <w:tcPr>
            <w:tcW w:w="2881" w:type="dxa"/>
            <w:vMerge/>
          </w:tcPr>
          <w:p w14:paraId="7EE7DABF" w14:textId="77777777" w:rsidR="0002544B" w:rsidRDefault="0002544B" w:rsidP="00941DEC">
            <w:pPr>
              <w:rPr>
                <w:rFonts w:ascii="Stylus BT" w:hAnsi="Stylus BT"/>
                <w:b/>
                <w:bCs/>
              </w:rPr>
            </w:pPr>
          </w:p>
        </w:tc>
        <w:tc>
          <w:tcPr>
            <w:tcW w:w="789" w:type="dxa"/>
          </w:tcPr>
          <w:p w14:paraId="1FBFC35B" w14:textId="77777777" w:rsidR="0002544B" w:rsidRDefault="0002544B" w:rsidP="00941DEC">
            <w:pPr>
              <w:jc w:val="center"/>
              <w:rPr>
                <w:rFonts w:ascii="Stylus BT" w:hAnsi="Stylus BT"/>
              </w:rPr>
            </w:pPr>
            <w:r>
              <w:rPr>
                <w:rFonts w:ascii="Stylus BT" w:hAnsi="Stylus BT"/>
              </w:rPr>
              <w:t>5</w:t>
            </w:r>
          </w:p>
        </w:tc>
        <w:tc>
          <w:tcPr>
            <w:tcW w:w="4974" w:type="dxa"/>
          </w:tcPr>
          <w:p w14:paraId="1AB6382D" w14:textId="77777777" w:rsidR="0002544B" w:rsidRDefault="0002544B" w:rsidP="0062352E">
            <w:pPr>
              <w:rPr>
                <w:rFonts w:ascii="Stylus BT" w:hAnsi="Stylus BT"/>
              </w:rPr>
            </w:pPr>
            <w:r>
              <w:rPr>
                <w:rFonts w:ascii="Stylus BT" w:hAnsi="Stylus BT"/>
                <w:szCs w:val="20"/>
              </w:rPr>
              <w:t xml:space="preserve">El empleado </w:t>
            </w:r>
            <w:r w:rsidR="0062352E">
              <w:rPr>
                <w:rFonts w:ascii="Stylus BT" w:hAnsi="Stylus BT"/>
                <w:szCs w:val="20"/>
              </w:rPr>
              <w:t>ingresa la información solicitada.</w:t>
            </w:r>
          </w:p>
        </w:tc>
      </w:tr>
      <w:tr w:rsidR="0062352E" w14:paraId="464BD5A0" w14:textId="77777777" w:rsidTr="00941DEC">
        <w:trPr>
          <w:cantSplit/>
        </w:trPr>
        <w:tc>
          <w:tcPr>
            <w:tcW w:w="2881" w:type="dxa"/>
          </w:tcPr>
          <w:p w14:paraId="1FC22EEB" w14:textId="77777777" w:rsidR="0062352E" w:rsidRDefault="0062352E" w:rsidP="00941DEC">
            <w:pPr>
              <w:rPr>
                <w:rFonts w:ascii="Stylus BT" w:hAnsi="Stylus BT"/>
                <w:b/>
                <w:bCs/>
              </w:rPr>
            </w:pPr>
          </w:p>
        </w:tc>
        <w:tc>
          <w:tcPr>
            <w:tcW w:w="789" w:type="dxa"/>
          </w:tcPr>
          <w:p w14:paraId="778EA411" w14:textId="77777777" w:rsidR="0062352E" w:rsidRDefault="0062352E" w:rsidP="00941DEC">
            <w:pPr>
              <w:jc w:val="center"/>
              <w:rPr>
                <w:rFonts w:ascii="Stylus BT" w:hAnsi="Stylus BT"/>
              </w:rPr>
            </w:pPr>
            <w:r>
              <w:rPr>
                <w:rFonts w:ascii="Stylus BT" w:hAnsi="Stylus BT"/>
              </w:rPr>
              <w:t>6</w:t>
            </w:r>
          </w:p>
        </w:tc>
        <w:tc>
          <w:tcPr>
            <w:tcW w:w="4974" w:type="dxa"/>
          </w:tcPr>
          <w:p w14:paraId="363910F2" w14:textId="77777777" w:rsidR="0062352E" w:rsidRDefault="0062352E" w:rsidP="0062352E">
            <w:pPr>
              <w:rPr>
                <w:rFonts w:ascii="Stylus BT" w:hAnsi="Stylus BT"/>
                <w:szCs w:val="20"/>
              </w:rPr>
            </w:pPr>
            <w:r>
              <w:rPr>
                <w:rFonts w:ascii="Stylus BT" w:hAnsi="Stylus BT"/>
                <w:szCs w:val="20"/>
              </w:rPr>
              <w:t>El sistema valida disponibilidad y avisa al empleado.</w:t>
            </w:r>
          </w:p>
        </w:tc>
      </w:tr>
      <w:tr w:rsidR="0062352E" w14:paraId="6B4B2B72" w14:textId="77777777" w:rsidTr="00941DEC">
        <w:trPr>
          <w:cantSplit/>
        </w:trPr>
        <w:tc>
          <w:tcPr>
            <w:tcW w:w="2881" w:type="dxa"/>
          </w:tcPr>
          <w:p w14:paraId="664F406D" w14:textId="77777777" w:rsidR="0062352E" w:rsidRDefault="0062352E" w:rsidP="00941DEC">
            <w:pPr>
              <w:rPr>
                <w:rFonts w:ascii="Stylus BT" w:hAnsi="Stylus BT"/>
                <w:b/>
                <w:bCs/>
              </w:rPr>
            </w:pPr>
          </w:p>
        </w:tc>
        <w:tc>
          <w:tcPr>
            <w:tcW w:w="789" w:type="dxa"/>
          </w:tcPr>
          <w:p w14:paraId="0967859E" w14:textId="77777777" w:rsidR="0062352E" w:rsidRDefault="0062352E" w:rsidP="00941DEC">
            <w:pPr>
              <w:jc w:val="center"/>
              <w:rPr>
                <w:rFonts w:ascii="Stylus BT" w:hAnsi="Stylus BT"/>
              </w:rPr>
            </w:pPr>
            <w:r>
              <w:rPr>
                <w:rFonts w:ascii="Stylus BT" w:hAnsi="Stylus BT"/>
              </w:rPr>
              <w:t>7</w:t>
            </w:r>
          </w:p>
        </w:tc>
        <w:tc>
          <w:tcPr>
            <w:tcW w:w="4974" w:type="dxa"/>
          </w:tcPr>
          <w:p w14:paraId="637DC714" w14:textId="77777777" w:rsidR="0062352E" w:rsidRDefault="0062352E" w:rsidP="0062352E">
            <w:pPr>
              <w:rPr>
                <w:rFonts w:ascii="Stylus BT" w:hAnsi="Stylus BT"/>
                <w:szCs w:val="20"/>
              </w:rPr>
            </w:pPr>
            <w:r>
              <w:rPr>
                <w:rFonts w:ascii="Stylus BT" w:hAnsi="Stylus BT"/>
                <w:szCs w:val="20"/>
              </w:rPr>
              <w:t>La nueva sesión es marcada en la Agenda.</w:t>
            </w:r>
          </w:p>
        </w:tc>
      </w:tr>
      <w:tr w:rsidR="0002544B" w14:paraId="6C51BBFF" w14:textId="77777777" w:rsidTr="00941DEC">
        <w:trPr>
          <w:cantSplit/>
        </w:trPr>
        <w:tc>
          <w:tcPr>
            <w:tcW w:w="2881" w:type="dxa"/>
          </w:tcPr>
          <w:p w14:paraId="3DCEA4CF" w14:textId="77777777" w:rsidR="0002544B" w:rsidRDefault="0002544B" w:rsidP="00941DEC">
            <w:pPr>
              <w:rPr>
                <w:rFonts w:ascii="Stylus BT" w:hAnsi="Stylus BT"/>
                <w:b/>
                <w:bCs/>
              </w:rPr>
            </w:pPr>
            <w:proofErr w:type="spellStart"/>
            <w:r>
              <w:rPr>
                <w:rFonts w:ascii="Stylus BT" w:hAnsi="Stylus BT"/>
                <w:b/>
                <w:bCs/>
              </w:rPr>
              <w:t>Postcondición</w:t>
            </w:r>
            <w:proofErr w:type="spellEnd"/>
          </w:p>
        </w:tc>
        <w:tc>
          <w:tcPr>
            <w:tcW w:w="5763" w:type="dxa"/>
            <w:gridSpan w:val="2"/>
          </w:tcPr>
          <w:p w14:paraId="3B955E5C" w14:textId="77777777" w:rsidR="0002544B" w:rsidRDefault="0002544B" w:rsidP="0062352E">
            <w:pPr>
              <w:rPr>
                <w:rFonts w:ascii="Stylus BT" w:hAnsi="Stylus BT"/>
              </w:rPr>
            </w:pPr>
            <w:r>
              <w:rPr>
                <w:rFonts w:ascii="Stylus BT" w:hAnsi="Stylus BT"/>
                <w:szCs w:val="20"/>
              </w:rPr>
              <w:t xml:space="preserve">El </w:t>
            </w:r>
            <w:r w:rsidR="0062352E">
              <w:rPr>
                <w:rFonts w:ascii="Stylus BT" w:hAnsi="Stylus BT"/>
                <w:szCs w:val="20"/>
              </w:rPr>
              <w:t>cliente tiene la reserva en un horario nuevo.</w:t>
            </w:r>
          </w:p>
        </w:tc>
      </w:tr>
      <w:tr w:rsidR="0002544B" w14:paraId="620514F9" w14:textId="77777777" w:rsidTr="00941DEC">
        <w:trPr>
          <w:cantSplit/>
        </w:trPr>
        <w:tc>
          <w:tcPr>
            <w:tcW w:w="2881" w:type="dxa"/>
          </w:tcPr>
          <w:p w14:paraId="16A617E8" w14:textId="77777777" w:rsidR="0002544B" w:rsidRDefault="0002544B" w:rsidP="00941DEC">
            <w:pPr>
              <w:rPr>
                <w:rFonts w:ascii="Stylus BT" w:hAnsi="Stylus BT"/>
                <w:b/>
                <w:bCs/>
              </w:rPr>
            </w:pPr>
            <w:r>
              <w:rPr>
                <w:rFonts w:ascii="Stylus BT" w:hAnsi="Stylus BT"/>
                <w:b/>
                <w:bCs/>
              </w:rPr>
              <w:t>Excepciones</w:t>
            </w:r>
          </w:p>
        </w:tc>
        <w:tc>
          <w:tcPr>
            <w:tcW w:w="789" w:type="dxa"/>
          </w:tcPr>
          <w:p w14:paraId="7CEFD2E7" w14:textId="77777777" w:rsidR="0002544B" w:rsidRDefault="0062352E" w:rsidP="00941DEC">
            <w:pPr>
              <w:jc w:val="center"/>
              <w:rPr>
                <w:rFonts w:ascii="Stylus BT" w:hAnsi="Stylus BT"/>
              </w:rPr>
            </w:pPr>
            <w:r>
              <w:rPr>
                <w:rFonts w:ascii="Stylus BT" w:hAnsi="Stylus BT"/>
              </w:rPr>
              <w:t>4</w:t>
            </w:r>
          </w:p>
        </w:tc>
        <w:tc>
          <w:tcPr>
            <w:tcW w:w="4974" w:type="dxa"/>
          </w:tcPr>
          <w:p w14:paraId="177AEDE4" w14:textId="77777777" w:rsidR="0002544B" w:rsidRDefault="0002544B" w:rsidP="0062352E">
            <w:pPr>
              <w:autoSpaceDE w:val="0"/>
              <w:autoSpaceDN w:val="0"/>
              <w:adjustRightInd w:val="0"/>
              <w:rPr>
                <w:rFonts w:ascii="Stylus BT" w:hAnsi="Stylus BT"/>
              </w:rPr>
            </w:pPr>
            <w:r>
              <w:rPr>
                <w:rFonts w:ascii="Stylus BT" w:hAnsi="Stylus BT"/>
                <w:szCs w:val="20"/>
              </w:rPr>
              <w:t xml:space="preserve">Si el sistema detecta </w:t>
            </w:r>
            <w:r w:rsidR="0062352E">
              <w:rPr>
                <w:rFonts w:ascii="Stylus BT" w:hAnsi="Stylus BT"/>
                <w:szCs w:val="20"/>
              </w:rPr>
              <w:t>que no hay disponibilidad para esa hora da la opción al empleado de poner en espera al cliente o de ingresar un nuevo horario.</w:t>
            </w:r>
          </w:p>
        </w:tc>
      </w:tr>
    </w:tbl>
    <w:p w14:paraId="780289CB" w14:textId="77777777" w:rsidR="0002544B" w:rsidRPr="00953236" w:rsidRDefault="0002544B" w:rsidP="00953236">
      <w:pPr>
        <w:rPr>
          <w:lang w:eastAsia="en-US"/>
        </w:rPr>
      </w:pPr>
    </w:p>
    <w:p w14:paraId="146D1BD2" w14:textId="77777777" w:rsidR="007036AE" w:rsidRDefault="007036AE">
      <w:pPr>
        <w:pStyle w:val="infoblue0"/>
        <w:ind w:left="426" w:hanging="11"/>
        <w:jc w:val="both"/>
        <w:rPr>
          <w:bCs/>
          <w:lang w:val="es-CL"/>
        </w:rPr>
      </w:pPr>
    </w:p>
    <w:p w14:paraId="38D1107F" w14:textId="77777777" w:rsidR="0002544B" w:rsidRDefault="0002544B">
      <w:pPr>
        <w:pStyle w:val="infoblue0"/>
        <w:ind w:left="426" w:hanging="11"/>
        <w:jc w:val="both"/>
        <w:rPr>
          <w:bCs/>
          <w:lang w:val="es-CL"/>
        </w:rPr>
      </w:pPr>
    </w:p>
    <w:p w14:paraId="47729D5F" w14:textId="77777777" w:rsidR="00320CDE" w:rsidRDefault="00320CDE">
      <w:pPr>
        <w:pStyle w:val="infoblue0"/>
        <w:ind w:left="426" w:hanging="11"/>
        <w:jc w:val="both"/>
        <w:rPr>
          <w:bCs/>
          <w:lang w:val="es-CL"/>
        </w:rPr>
      </w:pPr>
    </w:p>
    <w:p w14:paraId="130C190F" w14:textId="77777777" w:rsidR="00320CDE" w:rsidRDefault="00320CDE">
      <w:pPr>
        <w:pStyle w:val="infoblue0"/>
        <w:ind w:left="426" w:hanging="11"/>
        <w:jc w:val="both"/>
        <w:rPr>
          <w:bCs/>
          <w:lang w:val="es-CL"/>
        </w:rPr>
      </w:pPr>
    </w:p>
    <w:p w14:paraId="522A1C3B" w14:textId="77777777" w:rsidR="00320CDE" w:rsidRDefault="00320CDE">
      <w:pPr>
        <w:pStyle w:val="infoblue0"/>
        <w:ind w:left="426" w:hanging="11"/>
        <w:jc w:val="both"/>
        <w:rPr>
          <w:bCs/>
          <w:lang w:val="es-CL"/>
        </w:rPr>
      </w:pPr>
    </w:p>
    <w:p w14:paraId="3489DDB9" w14:textId="77777777" w:rsidR="00320CDE" w:rsidRDefault="00320CDE">
      <w:pPr>
        <w:pStyle w:val="infoblue0"/>
        <w:ind w:left="426" w:hanging="11"/>
        <w:jc w:val="both"/>
        <w:rPr>
          <w:bCs/>
          <w:lang w:val="es-CL"/>
        </w:rPr>
      </w:pPr>
    </w:p>
    <w:p w14:paraId="280BD754" w14:textId="77777777" w:rsidR="00320CDE" w:rsidRDefault="00320CDE">
      <w:pPr>
        <w:pStyle w:val="infoblue0"/>
        <w:ind w:left="426" w:hanging="11"/>
        <w:jc w:val="both"/>
        <w:rPr>
          <w:bCs/>
          <w:lang w:val="es-CL"/>
        </w:rPr>
      </w:pPr>
    </w:p>
    <w:p w14:paraId="6950722D" w14:textId="77777777" w:rsidR="00320CDE" w:rsidRDefault="00320CDE">
      <w:pPr>
        <w:pStyle w:val="infoblue0"/>
        <w:ind w:left="426" w:hanging="11"/>
        <w:jc w:val="both"/>
        <w:rPr>
          <w:bCs/>
          <w:lang w:val="es-CL"/>
        </w:rPr>
      </w:pPr>
    </w:p>
    <w:p w14:paraId="4E391F2F" w14:textId="77777777" w:rsidR="00320CDE" w:rsidRDefault="00320CDE">
      <w:pPr>
        <w:pStyle w:val="infoblue0"/>
        <w:ind w:left="426" w:hanging="11"/>
        <w:jc w:val="both"/>
        <w:rPr>
          <w:bCs/>
          <w:lang w:val="es-CL"/>
        </w:rPr>
      </w:pPr>
    </w:p>
    <w:p w14:paraId="006E2B10" w14:textId="77777777" w:rsidR="00320CDE" w:rsidRDefault="00320CDE">
      <w:pPr>
        <w:pStyle w:val="infoblue0"/>
        <w:ind w:left="426" w:hanging="11"/>
        <w:jc w:val="both"/>
        <w:rPr>
          <w:bCs/>
          <w:lang w:val="es-CL"/>
        </w:rPr>
      </w:pPr>
    </w:p>
    <w:p w14:paraId="1D76C840" w14:textId="77777777" w:rsidR="00320CDE" w:rsidRDefault="00320CDE">
      <w:pPr>
        <w:pStyle w:val="infoblue0"/>
        <w:ind w:left="426" w:hanging="11"/>
        <w:jc w:val="both"/>
        <w:rPr>
          <w:bCs/>
          <w:lang w:val="es-CL"/>
        </w:rPr>
      </w:pPr>
    </w:p>
    <w:p w14:paraId="70ED0502" w14:textId="77777777" w:rsidR="00320CDE" w:rsidRDefault="00320CDE">
      <w:pPr>
        <w:pStyle w:val="infoblue0"/>
        <w:ind w:left="426" w:hanging="11"/>
        <w:jc w:val="both"/>
        <w:rPr>
          <w:bCs/>
          <w:lang w:val="es-CL"/>
        </w:rPr>
      </w:pPr>
    </w:p>
    <w:p w14:paraId="4FE60730" w14:textId="77777777" w:rsidR="00320CDE" w:rsidRDefault="00320CDE">
      <w:pPr>
        <w:pStyle w:val="infoblue0"/>
        <w:ind w:left="426" w:hanging="11"/>
        <w:jc w:val="both"/>
        <w:rPr>
          <w:bCs/>
          <w:lang w:val="es-CL"/>
        </w:rPr>
      </w:pPr>
    </w:p>
    <w:p w14:paraId="46AE9C6C" w14:textId="77777777" w:rsidR="0002544B" w:rsidRDefault="0002544B">
      <w:pPr>
        <w:pStyle w:val="infoblue0"/>
        <w:ind w:left="426" w:hanging="11"/>
        <w:jc w:val="both"/>
        <w:rPr>
          <w:bCs/>
          <w:lang w:val="es-CL"/>
        </w:rPr>
      </w:pPr>
    </w:p>
    <w:p w14:paraId="33B3A8DC" w14:textId="77777777" w:rsidR="007036AE" w:rsidRDefault="007036AE">
      <w:pPr>
        <w:pStyle w:val="Ttulo2"/>
        <w:numPr>
          <w:ilvl w:val="1"/>
          <w:numId w:val="12"/>
        </w:numPr>
        <w:spacing w:before="120" w:line="240" w:lineRule="atLeast"/>
        <w:ind w:left="578" w:hanging="578"/>
        <w:jc w:val="both"/>
        <w:rPr>
          <w:rFonts w:ascii="Verdana" w:hAnsi="Verdana"/>
          <w:lang w:val="es-CL"/>
        </w:rPr>
      </w:pPr>
      <w:bookmarkStart w:id="10" w:name="_Toc59606340"/>
      <w:bookmarkStart w:id="11" w:name="_Toc133312092"/>
      <w:r>
        <w:rPr>
          <w:rFonts w:ascii="Verdana" w:hAnsi="Verdana"/>
          <w:lang w:val="es-CL"/>
        </w:rPr>
        <w:lastRenderedPageBreak/>
        <w:t>Requerimientos Funcionales</w:t>
      </w:r>
      <w:bookmarkEnd w:id="10"/>
      <w:bookmarkEnd w:id="11"/>
    </w:p>
    <w:p w14:paraId="0E61E0A8" w14:textId="77777777" w:rsidR="00C10A8F" w:rsidRDefault="00C10A8F" w:rsidP="00C10A8F">
      <w:pPr>
        <w:rPr>
          <w:lang w:val="es-CL" w:eastAsia="en-US"/>
        </w:rPr>
      </w:pPr>
    </w:p>
    <w:tbl>
      <w:tblPr>
        <w:tblStyle w:val="Tablaconcuadrcula"/>
        <w:tblW w:w="0" w:type="auto"/>
        <w:tblBorders>
          <w:top w:val="single" w:sz="4" w:space="0" w:color="008000"/>
          <w:left w:val="single" w:sz="4" w:space="0" w:color="008000"/>
          <w:bottom w:val="single" w:sz="4" w:space="0" w:color="008000"/>
          <w:right w:val="single" w:sz="4" w:space="0" w:color="008000"/>
          <w:insideH w:val="single" w:sz="4" w:space="0" w:color="008000"/>
          <w:insideV w:val="single" w:sz="4" w:space="0" w:color="008000"/>
        </w:tblBorders>
        <w:tblLook w:val="04A0" w:firstRow="1" w:lastRow="0" w:firstColumn="1" w:lastColumn="0" w:noHBand="0" w:noVBand="1"/>
      </w:tblPr>
      <w:tblGrid>
        <w:gridCol w:w="1370"/>
        <w:gridCol w:w="7608"/>
      </w:tblGrid>
      <w:tr w:rsidR="00C10A8F" w14:paraId="5F5CA710" w14:textId="77777777" w:rsidTr="00E0698C">
        <w:tc>
          <w:tcPr>
            <w:tcW w:w="1370" w:type="dxa"/>
          </w:tcPr>
          <w:p w14:paraId="5BF4539D" w14:textId="77777777" w:rsidR="00C10A8F" w:rsidRPr="00E0698C" w:rsidRDefault="00C10A8F" w:rsidP="00C10A8F">
            <w:pPr>
              <w:rPr>
                <w:b/>
                <w:color w:val="008000"/>
                <w:lang w:val="es-CL" w:eastAsia="en-US"/>
              </w:rPr>
            </w:pPr>
            <w:r w:rsidRPr="00E0698C">
              <w:rPr>
                <w:b/>
                <w:color w:val="008000"/>
                <w:lang w:val="es-CL" w:eastAsia="en-US"/>
              </w:rPr>
              <w:t>RF001</w:t>
            </w:r>
          </w:p>
        </w:tc>
        <w:tc>
          <w:tcPr>
            <w:tcW w:w="7608" w:type="dxa"/>
          </w:tcPr>
          <w:p w14:paraId="47388BEC" w14:textId="77777777" w:rsidR="00C10A8F" w:rsidRPr="00E0698C" w:rsidRDefault="00C10A8F" w:rsidP="00C10A8F">
            <w:pPr>
              <w:rPr>
                <w:b/>
                <w:color w:val="008000"/>
                <w:lang w:val="es-CL" w:eastAsia="en-US"/>
              </w:rPr>
            </w:pPr>
            <w:r w:rsidRPr="00E0698C">
              <w:rPr>
                <w:b/>
                <w:color w:val="008000"/>
                <w:lang w:val="es-CL" w:eastAsia="en-US"/>
              </w:rPr>
              <w:t>Crear Cliente</w:t>
            </w:r>
          </w:p>
        </w:tc>
      </w:tr>
      <w:tr w:rsidR="00C10A8F" w14:paraId="69BEA9C2" w14:textId="77777777" w:rsidTr="00E0698C">
        <w:tc>
          <w:tcPr>
            <w:tcW w:w="1370" w:type="dxa"/>
          </w:tcPr>
          <w:p w14:paraId="0081F1D9" w14:textId="77777777" w:rsidR="00C10A8F" w:rsidRDefault="00C10A8F" w:rsidP="00C10A8F">
            <w:pPr>
              <w:rPr>
                <w:lang w:val="es-CL" w:eastAsia="en-US"/>
              </w:rPr>
            </w:pPr>
            <w:r>
              <w:rPr>
                <w:lang w:val="es-CL" w:eastAsia="en-US"/>
              </w:rPr>
              <w:t>Descripción</w:t>
            </w:r>
          </w:p>
        </w:tc>
        <w:tc>
          <w:tcPr>
            <w:tcW w:w="7608" w:type="dxa"/>
          </w:tcPr>
          <w:p w14:paraId="1427CDED" w14:textId="77777777" w:rsidR="00375FBB" w:rsidRDefault="00C10A8F" w:rsidP="00941DEC">
            <w:pPr>
              <w:rPr>
                <w:lang w:val="es-CL" w:eastAsia="en-US"/>
              </w:rPr>
            </w:pPr>
            <w:r>
              <w:rPr>
                <w:lang w:val="es-CL" w:eastAsia="en-US"/>
              </w:rPr>
              <w:t>El sistema deberá permitir al usuario crear clientes con la siguiente información:</w:t>
            </w:r>
          </w:p>
          <w:p w14:paraId="5613CA80" w14:textId="77777777" w:rsidR="00375FBB" w:rsidRDefault="00C10A8F" w:rsidP="00375FBB">
            <w:pPr>
              <w:pStyle w:val="Prrafodelista"/>
              <w:numPr>
                <w:ilvl w:val="0"/>
                <w:numId w:val="26"/>
              </w:numPr>
              <w:rPr>
                <w:lang w:val="es-CL" w:eastAsia="en-US"/>
              </w:rPr>
            </w:pPr>
            <w:r w:rsidRPr="00375FBB">
              <w:rPr>
                <w:lang w:val="es-CL" w:eastAsia="en-US"/>
              </w:rPr>
              <w:t>Nombre</w:t>
            </w:r>
          </w:p>
          <w:p w14:paraId="504C67D4" w14:textId="77777777" w:rsidR="00375FBB" w:rsidRDefault="00C10A8F" w:rsidP="00375FBB">
            <w:pPr>
              <w:pStyle w:val="Prrafodelista"/>
              <w:numPr>
                <w:ilvl w:val="0"/>
                <w:numId w:val="26"/>
              </w:numPr>
              <w:rPr>
                <w:lang w:val="es-CL" w:eastAsia="en-US"/>
              </w:rPr>
            </w:pPr>
            <w:r w:rsidRPr="00375FBB">
              <w:rPr>
                <w:lang w:val="es-CL" w:eastAsia="en-US"/>
              </w:rPr>
              <w:t>Apellido</w:t>
            </w:r>
          </w:p>
          <w:p w14:paraId="1E381193" w14:textId="77777777" w:rsidR="00375FBB" w:rsidRDefault="00C10A8F" w:rsidP="00375FBB">
            <w:pPr>
              <w:pStyle w:val="Prrafodelista"/>
              <w:numPr>
                <w:ilvl w:val="0"/>
                <w:numId w:val="26"/>
              </w:numPr>
              <w:rPr>
                <w:lang w:val="es-CL" w:eastAsia="en-US"/>
              </w:rPr>
            </w:pPr>
            <w:r w:rsidRPr="00375FBB">
              <w:rPr>
                <w:lang w:val="es-CL" w:eastAsia="en-US"/>
              </w:rPr>
              <w:t>Cedula</w:t>
            </w:r>
          </w:p>
          <w:p w14:paraId="6806FAE8" w14:textId="77777777" w:rsidR="00375FBB" w:rsidRDefault="00C10A8F" w:rsidP="00375FBB">
            <w:pPr>
              <w:pStyle w:val="Prrafodelista"/>
              <w:numPr>
                <w:ilvl w:val="0"/>
                <w:numId w:val="26"/>
              </w:numPr>
              <w:rPr>
                <w:lang w:val="es-CL" w:eastAsia="en-US"/>
              </w:rPr>
            </w:pPr>
            <w:r w:rsidRPr="00375FBB">
              <w:rPr>
                <w:lang w:val="es-CL" w:eastAsia="en-US"/>
              </w:rPr>
              <w:t>Telefono</w:t>
            </w:r>
          </w:p>
          <w:p w14:paraId="6ED4938F" w14:textId="77777777" w:rsidR="00375FBB" w:rsidRDefault="00C10A8F" w:rsidP="00375FBB">
            <w:pPr>
              <w:pStyle w:val="Prrafodelista"/>
              <w:numPr>
                <w:ilvl w:val="0"/>
                <w:numId w:val="26"/>
              </w:numPr>
              <w:rPr>
                <w:lang w:val="es-CL" w:eastAsia="en-US"/>
              </w:rPr>
            </w:pPr>
            <w:r w:rsidRPr="00375FBB">
              <w:rPr>
                <w:lang w:val="es-CL" w:eastAsia="en-US"/>
              </w:rPr>
              <w:t>Direccion</w:t>
            </w:r>
          </w:p>
          <w:p w14:paraId="6C2DC9C3" w14:textId="77777777" w:rsidR="00375FBB" w:rsidRDefault="00C10A8F" w:rsidP="00375FBB">
            <w:pPr>
              <w:pStyle w:val="Prrafodelista"/>
              <w:numPr>
                <w:ilvl w:val="0"/>
                <w:numId w:val="26"/>
              </w:numPr>
              <w:rPr>
                <w:lang w:val="es-CL" w:eastAsia="en-US"/>
              </w:rPr>
            </w:pPr>
            <w:r w:rsidRPr="00375FBB">
              <w:rPr>
                <w:lang w:val="es-CL" w:eastAsia="en-US"/>
              </w:rPr>
              <w:t>Email</w:t>
            </w:r>
          </w:p>
          <w:p w14:paraId="33A21E93" w14:textId="77777777" w:rsidR="00375FBB" w:rsidRDefault="00C10A8F" w:rsidP="00375FBB">
            <w:pPr>
              <w:pStyle w:val="Prrafodelista"/>
              <w:numPr>
                <w:ilvl w:val="0"/>
                <w:numId w:val="26"/>
              </w:numPr>
              <w:rPr>
                <w:lang w:val="es-CL" w:eastAsia="en-US"/>
              </w:rPr>
            </w:pPr>
            <w:r w:rsidRPr="00375FBB">
              <w:rPr>
                <w:lang w:val="es-CL" w:eastAsia="en-US"/>
              </w:rPr>
              <w:t>Celular</w:t>
            </w:r>
          </w:p>
          <w:p w14:paraId="6D7BB40F" w14:textId="77777777" w:rsidR="00375FBB" w:rsidRDefault="00C10A8F" w:rsidP="00375FBB">
            <w:pPr>
              <w:pStyle w:val="Prrafodelista"/>
              <w:numPr>
                <w:ilvl w:val="0"/>
                <w:numId w:val="26"/>
              </w:numPr>
              <w:rPr>
                <w:lang w:val="es-CL" w:eastAsia="en-US"/>
              </w:rPr>
            </w:pPr>
            <w:r w:rsidRPr="00375FBB">
              <w:rPr>
                <w:lang w:val="es-CL" w:eastAsia="en-US"/>
              </w:rPr>
              <w:t>Telefono Empresa</w:t>
            </w:r>
          </w:p>
          <w:p w14:paraId="3DB7884E" w14:textId="77777777" w:rsidR="00375FBB" w:rsidRDefault="00C10A8F" w:rsidP="00375FBB">
            <w:pPr>
              <w:pStyle w:val="Prrafodelista"/>
              <w:numPr>
                <w:ilvl w:val="0"/>
                <w:numId w:val="26"/>
              </w:numPr>
              <w:rPr>
                <w:lang w:val="es-CL" w:eastAsia="en-US"/>
              </w:rPr>
            </w:pPr>
            <w:r w:rsidRPr="00375FBB">
              <w:rPr>
                <w:lang w:val="es-CL" w:eastAsia="en-US"/>
              </w:rPr>
              <w:t>Empresa</w:t>
            </w:r>
          </w:p>
          <w:p w14:paraId="44F4DEB2" w14:textId="77777777" w:rsidR="00C10A8F" w:rsidRDefault="00C10A8F" w:rsidP="00375FBB">
            <w:pPr>
              <w:pStyle w:val="Prrafodelista"/>
              <w:numPr>
                <w:ilvl w:val="0"/>
                <w:numId w:val="26"/>
              </w:numPr>
              <w:rPr>
                <w:lang w:val="es-CL" w:eastAsia="en-US"/>
              </w:rPr>
            </w:pPr>
            <w:r w:rsidRPr="00375FBB">
              <w:rPr>
                <w:lang w:val="es-CL" w:eastAsia="en-US"/>
              </w:rPr>
              <w:t>Cargo</w:t>
            </w:r>
          </w:p>
          <w:p w14:paraId="01101BA6" w14:textId="77777777" w:rsidR="00375FBB" w:rsidRDefault="00375FBB" w:rsidP="00375FBB">
            <w:pPr>
              <w:pStyle w:val="Prrafodelista"/>
              <w:numPr>
                <w:ilvl w:val="0"/>
                <w:numId w:val="26"/>
              </w:numPr>
              <w:rPr>
                <w:lang w:val="es-CL" w:eastAsia="en-US"/>
              </w:rPr>
            </w:pPr>
            <w:r>
              <w:rPr>
                <w:lang w:val="es-CL" w:eastAsia="en-US"/>
              </w:rPr>
              <w:t>Fotografia</w:t>
            </w:r>
          </w:p>
          <w:p w14:paraId="62015FA2" w14:textId="77777777" w:rsidR="00375FBB" w:rsidRPr="00375FBB" w:rsidRDefault="00375FBB" w:rsidP="00375FBB">
            <w:pPr>
              <w:pStyle w:val="Prrafodelista"/>
              <w:numPr>
                <w:ilvl w:val="0"/>
                <w:numId w:val="26"/>
              </w:numPr>
              <w:rPr>
                <w:lang w:val="es-CL" w:eastAsia="en-US"/>
              </w:rPr>
            </w:pPr>
            <w:r>
              <w:rPr>
                <w:lang w:val="es-CL" w:eastAsia="en-US"/>
              </w:rPr>
              <w:t>Sede en la que se inscribio</w:t>
            </w:r>
          </w:p>
        </w:tc>
      </w:tr>
    </w:tbl>
    <w:p w14:paraId="52836FF6" w14:textId="77777777" w:rsidR="00C10A8F" w:rsidRDefault="00C10A8F" w:rsidP="00C10A8F">
      <w:pPr>
        <w:rPr>
          <w:lang w:val="es-CL" w:eastAsia="en-US"/>
        </w:rPr>
      </w:pPr>
    </w:p>
    <w:tbl>
      <w:tblPr>
        <w:tblStyle w:val="Tablaconcuadrcula"/>
        <w:tblW w:w="0" w:type="auto"/>
        <w:tblBorders>
          <w:top w:val="single" w:sz="4" w:space="0" w:color="008000"/>
          <w:left w:val="single" w:sz="4" w:space="0" w:color="008000"/>
          <w:bottom w:val="single" w:sz="4" w:space="0" w:color="008000"/>
          <w:right w:val="single" w:sz="4" w:space="0" w:color="008000"/>
          <w:insideH w:val="single" w:sz="4" w:space="0" w:color="008000"/>
          <w:insideV w:val="single" w:sz="4" w:space="0" w:color="008000"/>
        </w:tblBorders>
        <w:tblLook w:val="04A0" w:firstRow="1" w:lastRow="0" w:firstColumn="1" w:lastColumn="0" w:noHBand="0" w:noVBand="1"/>
      </w:tblPr>
      <w:tblGrid>
        <w:gridCol w:w="1370"/>
        <w:gridCol w:w="7608"/>
      </w:tblGrid>
      <w:tr w:rsidR="00320CDE" w14:paraId="20F43D1E" w14:textId="77777777" w:rsidTr="00E0698C">
        <w:tc>
          <w:tcPr>
            <w:tcW w:w="1370" w:type="dxa"/>
          </w:tcPr>
          <w:p w14:paraId="176B0D35" w14:textId="77777777" w:rsidR="00320CDE" w:rsidRPr="00E0698C" w:rsidRDefault="00320CDE" w:rsidP="000338CA">
            <w:pPr>
              <w:rPr>
                <w:b/>
                <w:color w:val="008000"/>
                <w:lang w:val="es-CL" w:eastAsia="en-US"/>
              </w:rPr>
            </w:pPr>
            <w:r w:rsidRPr="00E0698C">
              <w:rPr>
                <w:b/>
                <w:color w:val="008000"/>
                <w:lang w:val="es-CL" w:eastAsia="en-US"/>
              </w:rPr>
              <w:t>RF002</w:t>
            </w:r>
          </w:p>
        </w:tc>
        <w:tc>
          <w:tcPr>
            <w:tcW w:w="7608" w:type="dxa"/>
          </w:tcPr>
          <w:p w14:paraId="00E65FC2" w14:textId="77777777" w:rsidR="00320CDE" w:rsidRPr="00E0698C" w:rsidRDefault="00320CDE" w:rsidP="00320CDE">
            <w:pPr>
              <w:rPr>
                <w:b/>
                <w:color w:val="008000"/>
                <w:lang w:val="es-CL" w:eastAsia="en-US"/>
              </w:rPr>
            </w:pPr>
            <w:r w:rsidRPr="00E0698C">
              <w:rPr>
                <w:b/>
                <w:color w:val="008000"/>
                <w:lang w:val="es-CL" w:eastAsia="en-US"/>
              </w:rPr>
              <w:t>Crear Plan</w:t>
            </w:r>
          </w:p>
        </w:tc>
      </w:tr>
      <w:tr w:rsidR="00320CDE" w14:paraId="17724566" w14:textId="77777777" w:rsidTr="00E0698C">
        <w:tc>
          <w:tcPr>
            <w:tcW w:w="1370" w:type="dxa"/>
          </w:tcPr>
          <w:p w14:paraId="54D95EBF" w14:textId="77777777" w:rsidR="00320CDE" w:rsidRDefault="00320CDE" w:rsidP="000338CA">
            <w:pPr>
              <w:rPr>
                <w:lang w:val="es-CL" w:eastAsia="en-US"/>
              </w:rPr>
            </w:pPr>
            <w:r>
              <w:rPr>
                <w:lang w:val="es-CL" w:eastAsia="en-US"/>
              </w:rPr>
              <w:t>Descripción</w:t>
            </w:r>
          </w:p>
        </w:tc>
        <w:tc>
          <w:tcPr>
            <w:tcW w:w="7608" w:type="dxa"/>
          </w:tcPr>
          <w:p w14:paraId="3214A93B" w14:textId="77777777" w:rsidR="00320CDE" w:rsidRDefault="00320CDE" w:rsidP="00536CEC">
            <w:pPr>
              <w:rPr>
                <w:lang w:val="es-CL" w:eastAsia="en-US"/>
              </w:rPr>
            </w:pPr>
            <w:r>
              <w:rPr>
                <w:lang w:val="es-CL" w:eastAsia="en-US"/>
              </w:rPr>
              <w:t xml:space="preserve">El sistema deberá permitir al usuario crear y configurar los planes que maneja el gimnasio. Para crear el plan el sistema debe almacenar la siguiente información: </w:t>
            </w:r>
          </w:p>
          <w:p w14:paraId="5DAD0483" w14:textId="77777777" w:rsidR="00536CEC" w:rsidRDefault="00536CEC" w:rsidP="00536CEC">
            <w:pPr>
              <w:pStyle w:val="Prrafodelista"/>
              <w:numPr>
                <w:ilvl w:val="0"/>
                <w:numId w:val="18"/>
              </w:numPr>
              <w:rPr>
                <w:lang w:val="es-CL" w:eastAsia="en-US"/>
              </w:rPr>
            </w:pPr>
            <w:r>
              <w:rPr>
                <w:lang w:val="es-CL" w:eastAsia="en-US"/>
              </w:rPr>
              <w:t>Nombre</w:t>
            </w:r>
          </w:p>
          <w:p w14:paraId="51930BC0" w14:textId="77777777" w:rsidR="00536CEC" w:rsidRDefault="00536CEC" w:rsidP="00536CEC">
            <w:pPr>
              <w:pStyle w:val="Prrafodelista"/>
              <w:numPr>
                <w:ilvl w:val="0"/>
                <w:numId w:val="18"/>
              </w:numPr>
              <w:rPr>
                <w:lang w:val="es-CL" w:eastAsia="en-US"/>
              </w:rPr>
            </w:pPr>
            <w:r>
              <w:rPr>
                <w:lang w:val="es-CL" w:eastAsia="en-US"/>
              </w:rPr>
              <w:t>Descripcion</w:t>
            </w:r>
          </w:p>
          <w:p w14:paraId="1136AFC0" w14:textId="77777777" w:rsidR="00536CEC" w:rsidRDefault="00536CEC" w:rsidP="00536CEC">
            <w:pPr>
              <w:pStyle w:val="Prrafodelista"/>
              <w:numPr>
                <w:ilvl w:val="0"/>
                <w:numId w:val="18"/>
              </w:numPr>
              <w:rPr>
                <w:lang w:val="es-CL" w:eastAsia="en-US"/>
              </w:rPr>
            </w:pPr>
            <w:r>
              <w:rPr>
                <w:lang w:val="es-CL" w:eastAsia="en-US"/>
              </w:rPr>
              <w:t>Horario (Rango de horas en las que puede asistir una persona, ej: 10:00 am hasta 17:00 pm)</w:t>
            </w:r>
          </w:p>
          <w:p w14:paraId="7A011AE9" w14:textId="77777777" w:rsidR="00536CEC" w:rsidRPr="00536CEC" w:rsidRDefault="00536CEC" w:rsidP="00536CEC">
            <w:pPr>
              <w:pStyle w:val="Prrafodelista"/>
              <w:numPr>
                <w:ilvl w:val="0"/>
                <w:numId w:val="18"/>
              </w:numPr>
              <w:rPr>
                <w:lang w:val="es-CL" w:eastAsia="en-US"/>
              </w:rPr>
            </w:pPr>
            <w:r>
              <w:rPr>
                <w:lang w:val="es-CL" w:eastAsia="en-US"/>
              </w:rPr>
              <w:t>Restricciones de Edad (Ej: Este plan solo lo pueden coger personas menores de 26 años)</w:t>
            </w:r>
          </w:p>
        </w:tc>
      </w:tr>
    </w:tbl>
    <w:p w14:paraId="15DD0B23" w14:textId="77777777" w:rsidR="00320CDE" w:rsidRDefault="00320CDE" w:rsidP="00C10A8F">
      <w:pPr>
        <w:rPr>
          <w:lang w:val="es-CL" w:eastAsia="en-US"/>
        </w:rPr>
      </w:pPr>
    </w:p>
    <w:tbl>
      <w:tblPr>
        <w:tblStyle w:val="Tablaconcuadrcula"/>
        <w:tblW w:w="0" w:type="auto"/>
        <w:tblBorders>
          <w:top w:val="single" w:sz="4" w:space="0" w:color="008000"/>
          <w:left w:val="single" w:sz="4" w:space="0" w:color="008000"/>
          <w:bottom w:val="single" w:sz="4" w:space="0" w:color="008000"/>
          <w:right w:val="single" w:sz="4" w:space="0" w:color="008000"/>
          <w:insideH w:val="single" w:sz="4" w:space="0" w:color="008000"/>
          <w:insideV w:val="single" w:sz="4" w:space="0" w:color="008000"/>
        </w:tblBorders>
        <w:tblLook w:val="04A0" w:firstRow="1" w:lastRow="0" w:firstColumn="1" w:lastColumn="0" w:noHBand="0" w:noVBand="1"/>
      </w:tblPr>
      <w:tblGrid>
        <w:gridCol w:w="1370"/>
        <w:gridCol w:w="7608"/>
      </w:tblGrid>
      <w:tr w:rsidR="00320CDE" w14:paraId="139EB8C5" w14:textId="77777777" w:rsidTr="00E0698C">
        <w:tc>
          <w:tcPr>
            <w:tcW w:w="1370" w:type="dxa"/>
          </w:tcPr>
          <w:p w14:paraId="5C00F037" w14:textId="77777777" w:rsidR="00320CDE" w:rsidRPr="00E0698C" w:rsidRDefault="00320CDE" w:rsidP="000338CA">
            <w:pPr>
              <w:rPr>
                <w:b/>
                <w:color w:val="008000"/>
                <w:lang w:val="es-CL" w:eastAsia="en-US"/>
              </w:rPr>
            </w:pPr>
            <w:r w:rsidRPr="00E0698C">
              <w:rPr>
                <w:b/>
                <w:color w:val="008000"/>
                <w:lang w:val="es-CL" w:eastAsia="en-US"/>
              </w:rPr>
              <w:t>RF003</w:t>
            </w:r>
          </w:p>
        </w:tc>
        <w:tc>
          <w:tcPr>
            <w:tcW w:w="7608" w:type="dxa"/>
          </w:tcPr>
          <w:p w14:paraId="2B0C5828" w14:textId="77777777" w:rsidR="00320CDE" w:rsidRPr="00E0698C" w:rsidRDefault="00D43F14" w:rsidP="000338CA">
            <w:pPr>
              <w:rPr>
                <w:b/>
                <w:color w:val="008000"/>
                <w:lang w:val="es-CL" w:eastAsia="en-US"/>
              </w:rPr>
            </w:pPr>
            <w:r w:rsidRPr="00E0698C">
              <w:rPr>
                <w:b/>
                <w:color w:val="008000"/>
                <w:lang w:val="es-CL" w:eastAsia="en-US"/>
              </w:rPr>
              <w:t>Configuración</w:t>
            </w:r>
            <w:r w:rsidR="00320CDE" w:rsidRPr="00E0698C">
              <w:rPr>
                <w:b/>
                <w:color w:val="008000"/>
                <w:lang w:val="es-CL" w:eastAsia="en-US"/>
              </w:rPr>
              <w:t xml:space="preserve"> tipo de Plan</w:t>
            </w:r>
          </w:p>
        </w:tc>
      </w:tr>
      <w:tr w:rsidR="00320CDE" w14:paraId="6E77D595" w14:textId="77777777" w:rsidTr="00E0698C">
        <w:tc>
          <w:tcPr>
            <w:tcW w:w="1370" w:type="dxa"/>
          </w:tcPr>
          <w:p w14:paraId="4B2326EC" w14:textId="77777777" w:rsidR="00320CDE" w:rsidRDefault="00320CDE" w:rsidP="000338CA">
            <w:pPr>
              <w:rPr>
                <w:lang w:val="es-CL" w:eastAsia="en-US"/>
              </w:rPr>
            </w:pPr>
            <w:r>
              <w:rPr>
                <w:lang w:val="es-CL" w:eastAsia="en-US"/>
              </w:rPr>
              <w:t>Descripción</w:t>
            </w:r>
          </w:p>
        </w:tc>
        <w:tc>
          <w:tcPr>
            <w:tcW w:w="7608" w:type="dxa"/>
          </w:tcPr>
          <w:p w14:paraId="1E98FEE8" w14:textId="77777777" w:rsidR="00320CDE" w:rsidRDefault="00320CDE" w:rsidP="00320CDE">
            <w:pPr>
              <w:rPr>
                <w:lang w:val="es-CL" w:eastAsia="en-US"/>
              </w:rPr>
            </w:pPr>
            <w:r>
              <w:rPr>
                <w:lang w:val="es-CL" w:eastAsia="en-US"/>
              </w:rPr>
              <w:t>El sistema deberá permitir al usuario configurar el tipo de plan al momento de la creación del plan. Existen dos tipos de planes</w:t>
            </w:r>
            <w:r w:rsidR="00536CEC">
              <w:rPr>
                <w:lang w:val="es-CL" w:eastAsia="en-US"/>
              </w:rPr>
              <w:t>: Todos los días (Este tipo de plan maneja periodos de tiempo: mensual, bimestral, trimestral,semestral, etc) y por sesiones</w:t>
            </w:r>
          </w:p>
        </w:tc>
      </w:tr>
    </w:tbl>
    <w:p w14:paraId="0649A407" w14:textId="77777777" w:rsidR="00320CDE" w:rsidRDefault="00320CDE" w:rsidP="00C10A8F">
      <w:pPr>
        <w:rPr>
          <w:lang w:val="es-CL" w:eastAsia="en-US"/>
        </w:rPr>
      </w:pPr>
    </w:p>
    <w:tbl>
      <w:tblPr>
        <w:tblStyle w:val="Tablaconcuadrcula"/>
        <w:tblW w:w="0" w:type="auto"/>
        <w:tblBorders>
          <w:top w:val="single" w:sz="4" w:space="0" w:color="008000"/>
          <w:left w:val="single" w:sz="4" w:space="0" w:color="008000"/>
          <w:bottom w:val="single" w:sz="4" w:space="0" w:color="008000"/>
          <w:right w:val="single" w:sz="4" w:space="0" w:color="008000"/>
          <w:insideH w:val="single" w:sz="4" w:space="0" w:color="008000"/>
          <w:insideV w:val="single" w:sz="4" w:space="0" w:color="008000"/>
        </w:tblBorders>
        <w:tblLook w:val="04A0" w:firstRow="1" w:lastRow="0" w:firstColumn="1" w:lastColumn="0" w:noHBand="0" w:noVBand="1"/>
      </w:tblPr>
      <w:tblGrid>
        <w:gridCol w:w="1370"/>
        <w:gridCol w:w="7608"/>
      </w:tblGrid>
      <w:tr w:rsidR="00536CEC" w14:paraId="027ACF6D" w14:textId="77777777" w:rsidTr="0036156F">
        <w:tc>
          <w:tcPr>
            <w:tcW w:w="1370" w:type="dxa"/>
          </w:tcPr>
          <w:p w14:paraId="52264D6D" w14:textId="77777777" w:rsidR="00536CEC" w:rsidRPr="0036156F" w:rsidRDefault="00536CEC" w:rsidP="000338CA">
            <w:pPr>
              <w:rPr>
                <w:b/>
                <w:color w:val="008000"/>
                <w:lang w:val="es-CL" w:eastAsia="en-US"/>
              </w:rPr>
            </w:pPr>
            <w:r w:rsidRPr="0036156F">
              <w:rPr>
                <w:b/>
                <w:color w:val="008000"/>
                <w:lang w:val="es-CL" w:eastAsia="en-US"/>
              </w:rPr>
              <w:t>RF004</w:t>
            </w:r>
          </w:p>
        </w:tc>
        <w:tc>
          <w:tcPr>
            <w:tcW w:w="7608" w:type="dxa"/>
          </w:tcPr>
          <w:p w14:paraId="227520DF" w14:textId="77777777" w:rsidR="00536CEC" w:rsidRPr="0036156F" w:rsidRDefault="00D43F14" w:rsidP="00536CEC">
            <w:pPr>
              <w:rPr>
                <w:b/>
                <w:color w:val="008000"/>
                <w:lang w:val="es-CL" w:eastAsia="en-US"/>
              </w:rPr>
            </w:pPr>
            <w:r w:rsidRPr="0036156F">
              <w:rPr>
                <w:b/>
                <w:color w:val="008000"/>
                <w:lang w:val="es-CL" w:eastAsia="en-US"/>
              </w:rPr>
              <w:t>Configuración</w:t>
            </w:r>
            <w:r w:rsidR="00536CEC" w:rsidRPr="0036156F">
              <w:rPr>
                <w:b/>
                <w:color w:val="008000"/>
                <w:lang w:val="es-CL" w:eastAsia="en-US"/>
              </w:rPr>
              <w:t xml:space="preserve"> Productos por Plan</w:t>
            </w:r>
          </w:p>
        </w:tc>
      </w:tr>
      <w:tr w:rsidR="00536CEC" w14:paraId="3F5FB00E" w14:textId="77777777" w:rsidTr="0036156F">
        <w:tc>
          <w:tcPr>
            <w:tcW w:w="1370" w:type="dxa"/>
          </w:tcPr>
          <w:p w14:paraId="3C7435DB" w14:textId="77777777" w:rsidR="00536CEC" w:rsidRDefault="00536CEC" w:rsidP="000338CA">
            <w:pPr>
              <w:rPr>
                <w:lang w:val="es-CL" w:eastAsia="en-US"/>
              </w:rPr>
            </w:pPr>
            <w:r>
              <w:rPr>
                <w:lang w:val="es-CL" w:eastAsia="en-US"/>
              </w:rPr>
              <w:t>Descripción</w:t>
            </w:r>
          </w:p>
        </w:tc>
        <w:tc>
          <w:tcPr>
            <w:tcW w:w="7608" w:type="dxa"/>
          </w:tcPr>
          <w:p w14:paraId="5142E14F" w14:textId="77777777" w:rsidR="00536CEC" w:rsidRDefault="00536CEC" w:rsidP="00536CEC">
            <w:pPr>
              <w:rPr>
                <w:lang w:val="es-CL" w:eastAsia="en-US"/>
              </w:rPr>
            </w:pPr>
            <w:r>
              <w:rPr>
                <w:lang w:val="es-CL" w:eastAsia="en-US"/>
              </w:rPr>
              <w:t xml:space="preserve">El sistema deberá permitir al usuario configurar los productos asociados a un plan. El sistema deberá almacenar la siguiente información: </w:t>
            </w:r>
          </w:p>
          <w:p w14:paraId="0DCA80E0" w14:textId="77777777" w:rsidR="00536CEC" w:rsidRDefault="00536CEC" w:rsidP="00536CEC">
            <w:pPr>
              <w:pStyle w:val="Prrafodelista"/>
              <w:numPr>
                <w:ilvl w:val="0"/>
                <w:numId w:val="17"/>
              </w:numPr>
              <w:rPr>
                <w:lang w:val="es-CL" w:eastAsia="en-US"/>
              </w:rPr>
            </w:pPr>
            <w:r>
              <w:rPr>
                <w:lang w:val="es-CL" w:eastAsia="en-US"/>
              </w:rPr>
              <w:t>Tipo de Plan (Todos los días o Por Sesiones)</w:t>
            </w:r>
          </w:p>
          <w:p w14:paraId="2CBEB771" w14:textId="77777777" w:rsidR="00536CEC" w:rsidRDefault="00536CEC" w:rsidP="00536CEC">
            <w:pPr>
              <w:pStyle w:val="Prrafodelista"/>
              <w:numPr>
                <w:ilvl w:val="0"/>
                <w:numId w:val="17"/>
              </w:numPr>
              <w:rPr>
                <w:lang w:val="es-CL" w:eastAsia="en-US"/>
              </w:rPr>
            </w:pPr>
            <w:r>
              <w:rPr>
                <w:lang w:val="es-CL" w:eastAsia="en-US"/>
              </w:rPr>
              <w:t>Numero de Sesiones (Si el tipo de plan es Todos Los días, este numero de sesiones sera el equivalente cuando el usuario no asista a un numero de sesiones determinadas</w:t>
            </w:r>
          </w:p>
          <w:p w14:paraId="2B902805" w14:textId="77777777" w:rsidR="00536CEC" w:rsidRDefault="00536CEC" w:rsidP="00536CEC">
            <w:pPr>
              <w:pStyle w:val="Prrafodelista"/>
              <w:numPr>
                <w:ilvl w:val="0"/>
                <w:numId w:val="17"/>
              </w:numPr>
              <w:rPr>
                <w:lang w:val="es-CL" w:eastAsia="en-US"/>
              </w:rPr>
            </w:pPr>
            <w:r>
              <w:rPr>
                <w:lang w:val="es-CL" w:eastAsia="en-US"/>
              </w:rPr>
              <w:t>Precio</w:t>
            </w:r>
          </w:p>
          <w:p w14:paraId="545C039C" w14:textId="77777777" w:rsidR="00536CEC" w:rsidRDefault="00536CEC" w:rsidP="00536CEC">
            <w:pPr>
              <w:pStyle w:val="Prrafodelista"/>
              <w:numPr>
                <w:ilvl w:val="0"/>
                <w:numId w:val="17"/>
              </w:numPr>
              <w:rPr>
                <w:lang w:val="es-CL" w:eastAsia="en-US"/>
              </w:rPr>
            </w:pPr>
            <w:r>
              <w:rPr>
                <w:lang w:val="es-CL" w:eastAsia="en-US"/>
              </w:rPr>
              <w:t>Precio por pago en Efectivo</w:t>
            </w:r>
          </w:p>
          <w:p w14:paraId="69034F90" w14:textId="77777777" w:rsidR="00536CEC" w:rsidRDefault="00536CEC" w:rsidP="00536CEC">
            <w:pPr>
              <w:pStyle w:val="Prrafodelista"/>
              <w:numPr>
                <w:ilvl w:val="0"/>
                <w:numId w:val="17"/>
              </w:numPr>
              <w:rPr>
                <w:lang w:val="es-CL" w:eastAsia="en-US"/>
              </w:rPr>
            </w:pPr>
            <w:r>
              <w:rPr>
                <w:lang w:val="es-CL" w:eastAsia="en-US"/>
              </w:rPr>
              <w:t>Vencimiento (dado en días)</w:t>
            </w:r>
          </w:p>
          <w:p w14:paraId="3F1023A0" w14:textId="77777777" w:rsidR="00536CEC" w:rsidRDefault="00536CEC" w:rsidP="00536CEC">
            <w:pPr>
              <w:pStyle w:val="Prrafodelista"/>
              <w:numPr>
                <w:ilvl w:val="0"/>
                <w:numId w:val="17"/>
              </w:numPr>
              <w:rPr>
                <w:lang w:val="es-CL" w:eastAsia="en-US"/>
              </w:rPr>
            </w:pPr>
            <w:r>
              <w:rPr>
                <w:lang w:val="es-CL" w:eastAsia="en-US"/>
              </w:rPr>
              <w:t>Porcentaje de descuento por fidelizacion</w:t>
            </w:r>
          </w:p>
          <w:p w14:paraId="69338292" w14:textId="77777777" w:rsidR="00536CEC" w:rsidRDefault="00536CEC" w:rsidP="00536CEC">
            <w:pPr>
              <w:pStyle w:val="Prrafodelista"/>
              <w:numPr>
                <w:ilvl w:val="0"/>
                <w:numId w:val="17"/>
              </w:numPr>
              <w:rPr>
                <w:lang w:val="es-CL" w:eastAsia="en-US"/>
              </w:rPr>
            </w:pPr>
            <w:r>
              <w:rPr>
                <w:lang w:val="es-CL" w:eastAsia="en-US"/>
              </w:rPr>
              <w:t>Fidelizacion (Es un numero de paquetes comprados que indica cuando se le puede aplicar el descuento).</w:t>
            </w:r>
          </w:p>
          <w:p w14:paraId="782505E2" w14:textId="77777777" w:rsidR="00536CEC" w:rsidRPr="00536CEC" w:rsidRDefault="00536CEC" w:rsidP="00536CEC">
            <w:pPr>
              <w:pStyle w:val="Prrafodelista"/>
              <w:rPr>
                <w:lang w:val="es-CL" w:eastAsia="en-US"/>
              </w:rPr>
            </w:pPr>
          </w:p>
        </w:tc>
      </w:tr>
    </w:tbl>
    <w:p w14:paraId="54F1D3CA" w14:textId="77777777" w:rsidR="00536CEC" w:rsidRDefault="00536CEC" w:rsidP="00C10A8F">
      <w:pPr>
        <w:rPr>
          <w:lang w:val="es-CL" w:eastAsia="en-US"/>
        </w:rPr>
      </w:pPr>
    </w:p>
    <w:p w14:paraId="5C56C9E4" w14:textId="77777777" w:rsidR="00375FBB" w:rsidRDefault="00375FBB" w:rsidP="00C10A8F">
      <w:pPr>
        <w:rPr>
          <w:lang w:val="es-CL" w:eastAsia="en-US"/>
        </w:rPr>
      </w:pPr>
    </w:p>
    <w:p w14:paraId="088C240C" w14:textId="77777777" w:rsidR="00320CDE" w:rsidRDefault="00320CDE" w:rsidP="00C10A8F">
      <w:pPr>
        <w:rPr>
          <w:lang w:val="es-CL" w:eastAsia="en-US"/>
        </w:rPr>
      </w:pPr>
    </w:p>
    <w:tbl>
      <w:tblPr>
        <w:tblStyle w:val="Tablaconcuadrcula"/>
        <w:tblW w:w="0" w:type="auto"/>
        <w:tblLook w:val="04A0" w:firstRow="1" w:lastRow="0" w:firstColumn="1" w:lastColumn="0" w:noHBand="0" w:noVBand="1"/>
      </w:tblPr>
      <w:tblGrid>
        <w:gridCol w:w="1370"/>
        <w:gridCol w:w="7608"/>
      </w:tblGrid>
      <w:tr w:rsidR="00941DEC" w14:paraId="6D564B50" w14:textId="77777777" w:rsidTr="00941DEC">
        <w:tc>
          <w:tcPr>
            <w:tcW w:w="1370" w:type="dxa"/>
          </w:tcPr>
          <w:p w14:paraId="034F8946" w14:textId="77777777" w:rsidR="00941DEC" w:rsidRPr="00320CDE" w:rsidRDefault="00941DEC" w:rsidP="00941DEC">
            <w:pPr>
              <w:rPr>
                <w:b/>
                <w:lang w:val="es-CL" w:eastAsia="en-US"/>
              </w:rPr>
            </w:pPr>
            <w:r w:rsidRPr="00320CDE">
              <w:rPr>
                <w:b/>
                <w:lang w:val="es-CL" w:eastAsia="en-US"/>
              </w:rPr>
              <w:t>RF00</w:t>
            </w:r>
            <w:r w:rsidR="00D43F14">
              <w:rPr>
                <w:b/>
                <w:lang w:val="es-CL" w:eastAsia="en-US"/>
              </w:rPr>
              <w:t>5</w:t>
            </w:r>
          </w:p>
        </w:tc>
        <w:tc>
          <w:tcPr>
            <w:tcW w:w="7608" w:type="dxa"/>
          </w:tcPr>
          <w:p w14:paraId="1D51FCA7" w14:textId="77777777" w:rsidR="00941DEC" w:rsidRPr="00320CDE" w:rsidRDefault="00D43F14" w:rsidP="00941DEC">
            <w:pPr>
              <w:rPr>
                <w:b/>
                <w:lang w:val="es-CL" w:eastAsia="en-US"/>
              </w:rPr>
            </w:pPr>
            <w:r>
              <w:rPr>
                <w:b/>
                <w:lang w:val="es-CL" w:eastAsia="en-US"/>
              </w:rPr>
              <w:t>Configurar</w:t>
            </w:r>
            <w:r w:rsidR="00941DEC" w:rsidRPr="00320CDE">
              <w:rPr>
                <w:b/>
                <w:lang w:val="es-CL" w:eastAsia="en-US"/>
              </w:rPr>
              <w:t xml:space="preserve"> Agenda</w:t>
            </w:r>
          </w:p>
        </w:tc>
      </w:tr>
      <w:tr w:rsidR="00941DEC" w14:paraId="0E30DC7E" w14:textId="77777777" w:rsidTr="00941DEC">
        <w:tc>
          <w:tcPr>
            <w:tcW w:w="1370" w:type="dxa"/>
          </w:tcPr>
          <w:p w14:paraId="22943932" w14:textId="77777777" w:rsidR="00941DEC" w:rsidRDefault="00941DEC" w:rsidP="00941DEC">
            <w:pPr>
              <w:rPr>
                <w:lang w:val="es-CL" w:eastAsia="en-US"/>
              </w:rPr>
            </w:pPr>
            <w:r>
              <w:rPr>
                <w:lang w:val="es-CL" w:eastAsia="en-US"/>
              </w:rPr>
              <w:t>Descripción</w:t>
            </w:r>
          </w:p>
        </w:tc>
        <w:tc>
          <w:tcPr>
            <w:tcW w:w="7608" w:type="dxa"/>
          </w:tcPr>
          <w:p w14:paraId="2B62F3D4" w14:textId="77777777" w:rsidR="00941DEC" w:rsidRDefault="00941DEC" w:rsidP="00941DEC">
            <w:pPr>
              <w:rPr>
                <w:lang w:val="es-CL" w:eastAsia="en-US"/>
              </w:rPr>
            </w:pPr>
            <w:r>
              <w:rPr>
                <w:lang w:val="es-CL" w:eastAsia="en-US"/>
              </w:rPr>
              <w:t>El sistema deberá permitir al usuario configurar la agenda de reservas de maquinas. El usuario debe poder configurar las horas y el numero de maquinas que hay disponibles en cada sede para agendar.</w:t>
            </w:r>
            <w:r w:rsidR="00375FBB">
              <w:rPr>
                <w:lang w:val="es-CL" w:eastAsia="en-US"/>
              </w:rPr>
              <w:t xml:space="preserve"> </w:t>
            </w:r>
            <w:r w:rsidR="00375FBB" w:rsidRPr="00DA00AE">
              <w:rPr>
                <w:u w:val="single"/>
                <w:lang w:val="es-CL" w:eastAsia="en-US"/>
              </w:rPr>
              <w:t>Existe una agenda por cada sede.</w:t>
            </w:r>
          </w:p>
        </w:tc>
      </w:tr>
    </w:tbl>
    <w:p w14:paraId="03878466" w14:textId="77777777" w:rsidR="00941DEC" w:rsidRDefault="00941DEC" w:rsidP="00C10A8F">
      <w:pPr>
        <w:rPr>
          <w:lang w:val="es-CL" w:eastAsia="en-US"/>
        </w:rPr>
      </w:pPr>
    </w:p>
    <w:p w14:paraId="00EF007F" w14:textId="77777777" w:rsidR="00D43F14" w:rsidRDefault="00D43F14" w:rsidP="00C10A8F">
      <w:pPr>
        <w:rPr>
          <w:lang w:val="es-CL" w:eastAsia="en-US"/>
        </w:rPr>
      </w:pPr>
    </w:p>
    <w:p w14:paraId="6BF2A788" w14:textId="77777777" w:rsidR="00D43F14" w:rsidRDefault="00D43F14" w:rsidP="00C10A8F">
      <w:pPr>
        <w:rPr>
          <w:lang w:val="es-CL" w:eastAsia="en-US"/>
        </w:rPr>
      </w:pPr>
    </w:p>
    <w:tbl>
      <w:tblPr>
        <w:tblStyle w:val="Tablaconcuadrcula"/>
        <w:tblW w:w="0" w:type="auto"/>
        <w:tblLook w:val="04A0" w:firstRow="1" w:lastRow="0" w:firstColumn="1" w:lastColumn="0" w:noHBand="0" w:noVBand="1"/>
      </w:tblPr>
      <w:tblGrid>
        <w:gridCol w:w="1370"/>
        <w:gridCol w:w="7608"/>
      </w:tblGrid>
      <w:tr w:rsidR="00941DEC" w14:paraId="20BB4369" w14:textId="77777777" w:rsidTr="00941DEC">
        <w:tc>
          <w:tcPr>
            <w:tcW w:w="1370" w:type="dxa"/>
          </w:tcPr>
          <w:p w14:paraId="5711EA5E" w14:textId="77777777" w:rsidR="00941DEC" w:rsidRPr="00320CDE" w:rsidRDefault="00941DEC" w:rsidP="00941DEC">
            <w:pPr>
              <w:rPr>
                <w:b/>
                <w:lang w:val="es-CL" w:eastAsia="en-US"/>
              </w:rPr>
            </w:pPr>
            <w:r w:rsidRPr="00320CDE">
              <w:rPr>
                <w:b/>
                <w:lang w:val="es-CL" w:eastAsia="en-US"/>
              </w:rPr>
              <w:t>RF00</w:t>
            </w:r>
            <w:r w:rsidR="00D43F14">
              <w:rPr>
                <w:b/>
                <w:lang w:val="es-CL" w:eastAsia="en-US"/>
              </w:rPr>
              <w:t>6</w:t>
            </w:r>
          </w:p>
        </w:tc>
        <w:tc>
          <w:tcPr>
            <w:tcW w:w="7608" w:type="dxa"/>
          </w:tcPr>
          <w:p w14:paraId="6558F4FC" w14:textId="77777777" w:rsidR="00941DEC" w:rsidRPr="00320CDE" w:rsidRDefault="00941DEC" w:rsidP="00941DEC">
            <w:pPr>
              <w:rPr>
                <w:b/>
                <w:lang w:val="es-CL" w:eastAsia="en-US"/>
              </w:rPr>
            </w:pPr>
            <w:r w:rsidRPr="00320CDE">
              <w:rPr>
                <w:b/>
                <w:lang w:val="es-CL" w:eastAsia="en-US"/>
              </w:rPr>
              <w:t>Reservar Maquina</w:t>
            </w:r>
          </w:p>
        </w:tc>
      </w:tr>
      <w:tr w:rsidR="00941DEC" w14:paraId="2083C33A" w14:textId="77777777" w:rsidTr="00941DEC">
        <w:tc>
          <w:tcPr>
            <w:tcW w:w="1370" w:type="dxa"/>
          </w:tcPr>
          <w:p w14:paraId="4B15E125" w14:textId="77777777" w:rsidR="00941DEC" w:rsidRDefault="00941DEC" w:rsidP="00941DEC">
            <w:pPr>
              <w:rPr>
                <w:lang w:val="es-CL" w:eastAsia="en-US"/>
              </w:rPr>
            </w:pPr>
            <w:r>
              <w:rPr>
                <w:lang w:val="es-CL" w:eastAsia="en-US"/>
              </w:rPr>
              <w:t>Descripción</w:t>
            </w:r>
          </w:p>
        </w:tc>
        <w:tc>
          <w:tcPr>
            <w:tcW w:w="7608" w:type="dxa"/>
          </w:tcPr>
          <w:p w14:paraId="216B25A8" w14:textId="77777777" w:rsidR="00D43F14" w:rsidRDefault="00941DEC" w:rsidP="00D43F14">
            <w:pPr>
              <w:rPr>
                <w:lang w:val="es-CL" w:eastAsia="en-US"/>
              </w:rPr>
            </w:pPr>
            <w:r>
              <w:rPr>
                <w:lang w:val="es-CL" w:eastAsia="en-US"/>
              </w:rPr>
              <w:t xml:space="preserve">El sistema deberá permitir al usuario realizar una reserva de una maquina. Se debe tener en cuenta que </w:t>
            </w:r>
            <w:r w:rsidR="00320CDE">
              <w:rPr>
                <w:lang w:val="es-CL" w:eastAsia="en-US"/>
              </w:rPr>
              <w:t>la reserva solo se puede realizar dentro del horario establecido en el plan.</w:t>
            </w:r>
            <w:r w:rsidR="00D43F14">
              <w:rPr>
                <w:lang w:val="es-CL" w:eastAsia="en-US"/>
              </w:rPr>
              <w:t xml:space="preserve"> </w:t>
            </w:r>
          </w:p>
          <w:p w14:paraId="26905003" w14:textId="77777777" w:rsidR="00D43F14" w:rsidRDefault="00D43F14" w:rsidP="00D43F14">
            <w:pPr>
              <w:rPr>
                <w:lang w:val="es-CL" w:eastAsia="en-US"/>
              </w:rPr>
            </w:pPr>
            <w:r>
              <w:rPr>
                <w:lang w:val="es-CL" w:eastAsia="en-US"/>
              </w:rPr>
              <w:t>En la casilla donde queda la reserva (hora vs maquina), debe quedar la siguiente información:</w:t>
            </w:r>
          </w:p>
          <w:p w14:paraId="095A3C7D" w14:textId="77777777" w:rsidR="00941DEC" w:rsidRDefault="00D43F14" w:rsidP="00D43F14">
            <w:pPr>
              <w:pStyle w:val="Prrafodelista"/>
              <w:numPr>
                <w:ilvl w:val="0"/>
                <w:numId w:val="21"/>
              </w:numPr>
              <w:rPr>
                <w:lang w:val="es-CL" w:eastAsia="en-US"/>
              </w:rPr>
            </w:pPr>
            <w:r>
              <w:rPr>
                <w:lang w:val="es-CL" w:eastAsia="en-US"/>
              </w:rPr>
              <w:t>Nombre y Apellido de quien reserva</w:t>
            </w:r>
          </w:p>
          <w:p w14:paraId="65CF4021" w14:textId="77777777" w:rsidR="00D43F14" w:rsidRPr="00D43F14" w:rsidRDefault="00D43F14" w:rsidP="00D43F14">
            <w:pPr>
              <w:pStyle w:val="Prrafodelista"/>
              <w:numPr>
                <w:ilvl w:val="0"/>
                <w:numId w:val="21"/>
              </w:numPr>
              <w:rPr>
                <w:lang w:val="es-CL" w:eastAsia="en-US"/>
              </w:rPr>
            </w:pPr>
            <w:r>
              <w:rPr>
                <w:lang w:val="es-CL" w:eastAsia="en-US"/>
              </w:rPr>
              <w:t>Plan</w:t>
            </w:r>
          </w:p>
          <w:p w14:paraId="5ADC1F15" w14:textId="77777777" w:rsidR="00D43F14" w:rsidRDefault="00D43F14" w:rsidP="00D43F14">
            <w:pPr>
              <w:rPr>
                <w:lang w:val="es-CL" w:eastAsia="en-US"/>
              </w:rPr>
            </w:pPr>
            <w:r>
              <w:rPr>
                <w:u w:val="single"/>
                <w:lang w:val="es-CL" w:eastAsia="en-US"/>
              </w:rPr>
              <w:t>Consideraciones:</w:t>
            </w:r>
          </w:p>
          <w:p w14:paraId="49A15473" w14:textId="77777777" w:rsidR="00D43F14" w:rsidRPr="00D43F14" w:rsidRDefault="00D43F14" w:rsidP="00D43F14">
            <w:pPr>
              <w:pStyle w:val="Prrafodelista"/>
              <w:numPr>
                <w:ilvl w:val="0"/>
                <w:numId w:val="20"/>
              </w:numPr>
              <w:rPr>
                <w:lang w:val="es-CL" w:eastAsia="en-US"/>
              </w:rPr>
            </w:pPr>
            <w:r>
              <w:rPr>
                <w:lang w:val="es-CL" w:eastAsia="en-US"/>
              </w:rPr>
              <w:t xml:space="preserve">Un Cliente puede realizar una reserva si tiene el plan vencido y dice que va a pagar el dia que va a ir a la sesión. En la agenda esta reserva se debe pintar de color </w:t>
            </w:r>
            <w:r w:rsidRPr="00D43F14">
              <w:rPr>
                <w:color w:val="FF0000"/>
                <w:lang w:val="es-CL" w:eastAsia="en-US"/>
              </w:rPr>
              <w:t>ROJO</w:t>
            </w:r>
            <w:r>
              <w:rPr>
                <w:color w:val="FF0000"/>
                <w:lang w:val="es-CL" w:eastAsia="en-US"/>
              </w:rPr>
              <w:t>.</w:t>
            </w:r>
          </w:p>
          <w:p w14:paraId="4D31A83A" w14:textId="77777777" w:rsidR="00D43F14" w:rsidRPr="00D43F14" w:rsidRDefault="00D43F14" w:rsidP="00D43F14">
            <w:pPr>
              <w:pStyle w:val="Prrafodelista"/>
              <w:numPr>
                <w:ilvl w:val="0"/>
                <w:numId w:val="20"/>
              </w:numPr>
              <w:rPr>
                <w:lang w:val="es-CL" w:eastAsia="en-US"/>
              </w:rPr>
            </w:pPr>
            <w:r>
              <w:rPr>
                <w:lang w:val="es-CL" w:eastAsia="en-US"/>
              </w:rPr>
              <w:t xml:space="preserve">Un cliente puede realizar una reserva en un horario diferente establecido en su plan. En la agenda esta reserva se debe pintar de color </w:t>
            </w:r>
            <w:r w:rsidRPr="00D43F14">
              <w:rPr>
                <w:color w:val="FFC000"/>
                <w:lang w:val="es-CL" w:eastAsia="en-US"/>
              </w:rPr>
              <w:t>AMARILLO</w:t>
            </w:r>
            <w:r>
              <w:rPr>
                <w:color w:val="FFC000"/>
                <w:lang w:val="es-CL" w:eastAsia="en-US"/>
              </w:rPr>
              <w:t>.</w:t>
            </w:r>
          </w:p>
          <w:p w14:paraId="050F9ADB" w14:textId="77777777" w:rsidR="00D43F14" w:rsidRPr="00D43F14" w:rsidRDefault="00D43F14" w:rsidP="00D43F14">
            <w:pPr>
              <w:pStyle w:val="Prrafodelista"/>
              <w:numPr>
                <w:ilvl w:val="0"/>
                <w:numId w:val="20"/>
              </w:numPr>
              <w:rPr>
                <w:lang w:val="es-CL" w:eastAsia="en-US"/>
              </w:rPr>
            </w:pPr>
            <w:r>
              <w:rPr>
                <w:lang w:val="es-CL" w:eastAsia="en-US"/>
              </w:rPr>
              <w:t xml:space="preserve">Se puede realizar una reserva para una cortesía. En la agenda esta reserva debe mostrar el teléfono de la persona que asiste y se debe pintar de color </w:t>
            </w:r>
            <w:r w:rsidRPr="00D43F14">
              <w:rPr>
                <w:color w:val="548DD4" w:themeColor="text2" w:themeTint="99"/>
                <w:lang w:val="es-CL" w:eastAsia="en-US"/>
              </w:rPr>
              <w:t>AZUL</w:t>
            </w:r>
            <w:r>
              <w:rPr>
                <w:color w:val="548DD4" w:themeColor="text2" w:themeTint="99"/>
                <w:lang w:val="es-CL" w:eastAsia="en-US"/>
              </w:rPr>
              <w:t>.</w:t>
            </w:r>
          </w:p>
          <w:p w14:paraId="42B4789C" w14:textId="77777777" w:rsidR="00D43F14" w:rsidRPr="00D43F14" w:rsidRDefault="00D43F14" w:rsidP="00D43F14">
            <w:pPr>
              <w:pStyle w:val="Prrafodelista"/>
              <w:numPr>
                <w:ilvl w:val="0"/>
                <w:numId w:val="20"/>
              </w:numPr>
              <w:rPr>
                <w:lang w:val="es-CL" w:eastAsia="en-US"/>
              </w:rPr>
            </w:pPr>
            <w:r>
              <w:rPr>
                <w:lang w:val="es-CL" w:eastAsia="en-US"/>
              </w:rPr>
              <w:t xml:space="preserve">Un cliente que ya estuvo con una cortesía, pero que no ha comprado un plan y que va a pagar el dia de la sesión, puede hacer la reserva de una maquina, y debe aparecer también de color </w:t>
            </w:r>
            <w:r w:rsidRPr="00D43F14">
              <w:rPr>
                <w:color w:val="548DD4" w:themeColor="text2" w:themeTint="99"/>
                <w:lang w:val="es-CL" w:eastAsia="en-US"/>
              </w:rPr>
              <w:t>AZUL</w:t>
            </w:r>
            <w:r>
              <w:rPr>
                <w:color w:val="548DD4" w:themeColor="text2" w:themeTint="99"/>
                <w:lang w:val="es-CL" w:eastAsia="en-US"/>
              </w:rPr>
              <w:t>.</w:t>
            </w:r>
          </w:p>
        </w:tc>
      </w:tr>
    </w:tbl>
    <w:p w14:paraId="79E557A4" w14:textId="77777777" w:rsidR="00941DEC" w:rsidRDefault="00941DEC" w:rsidP="00C10A8F">
      <w:pPr>
        <w:rPr>
          <w:lang w:val="es-CL" w:eastAsia="en-US"/>
        </w:rPr>
      </w:pPr>
    </w:p>
    <w:p w14:paraId="6E602B08" w14:textId="77777777" w:rsidR="00D43F14" w:rsidRDefault="00D43F14" w:rsidP="00C10A8F">
      <w:pPr>
        <w:rPr>
          <w:lang w:val="es-CL" w:eastAsia="en-US"/>
        </w:rPr>
      </w:pPr>
    </w:p>
    <w:p w14:paraId="7A5FC6DE" w14:textId="77777777" w:rsidR="00D43F14" w:rsidRDefault="00D43F14" w:rsidP="00C10A8F">
      <w:pPr>
        <w:rPr>
          <w:lang w:val="es-CL" w:eastAsia="en-US"/>
        </w:rPr>
      </w:pPr>
    </w:p>
    <w:tbl>
      <w:tblPr>
        <w:tblStyle w:val="Tablaconcuadrcula"/>
        <w:tblW w:w="0" w:type="auto"/>
        <w:tblLook w:val="04A0" w:firstRow="1" w:lastRow="0" w:firstColumn="1" w:lastColumn="0" w:noHBand="0" w:noVBand="1"/>
      </w:tblPr>
      <w:tblGrid>
        <w:gridCol w:w="1370"/>
        <w:gridCol w:w="7608"/>
      </w:tblGrid>
      <w:tr w:rsidR="00320CDE" w14:paraId="12D8817F" w14:textId="77777777" w:rsidTr="000338CA">
        <w:tc>
          <w:tcPr>
            <w:tcW w:w="1370" w:type="dxa"/>
          </w:tcPr>
          <w:p w14:paraId="475D2151" w14:textId="77777777" w:rsidR="00320CDE" w:rsidRPr="00320CDE" w:rsidRDefault="00320CDE" w:rsidP="000338CA">
            <w:pPr>
              <w:rPr>
                <w:b/>
                <w:lang w:val="es-CL" w:eastAsia="en-US"/>
              </w:rPr>
            </w:pPr>
            <w:r>
              <w:rPr>
                <w:b/>
                <w:lang w:val="es-CL" w:eastAsia="en-US"/>
              </w:rPr>
              <w:t>RF00</w:t>
            </w:r>
            <w:r w:rsidR="00D43F14">
              <w:rPr>
                <w:b/>
                <w:lang w:val="es-CL" w:eastAsia="en-US"/>
              </w:rPr>
              <w:t>8</w:t>
            </w:r>
          </w:p>
        </w:tc>
        <w:tc>
          <w:tcPr>
            <w:tcW w:w="7608" w:type="dxa"/>
          </w:tcPr>
          <w:p w14:paraId="5AD40534" w14:textId="77777777" w:rsidR="00320CDE" w:rsidRPr="00320CDE" w:rsidRDefault="00B03998" w:rsidP="000338CA">
            <w:pPr>
              <w:rPr>
                <w:b/>
                <w:lang w:val="es-CL" w:eastAsia="en-US"/>
              </w:rPr>
            </w:pPr>
            <w:r>
              <w:rPr>
                <w:b/>
                <w:lang w:val="es-CL" w:eastAsia="en-US"/>
              </w:rPr>
              <w:t>Reservar Maquina Cortesia</w:t>
            </w:r>
          </w:p>
        </w:tc>
      </w:tr>
      <w:tr w:rsidR="00320CDE" w14:paraId="0B2397AD" w14:textId="77777777" w:rsidTr="000338CA">
        <w:tc>
          <w:tcPr>
            <w:tcW w:w="1370" w:type="dxa"/>
          </w:tcPr>
          <w:p w14:paraId="16ECA44E" w14:textId="77777777" w:rsidR="00320CDE" w:rsidRDefault="00320CDE" w:rsidP="000338CA">
            <w:pPr>
              <w:rPr>
                <w:lang w:val="es-CL" w:eastAsia="en-US"/>
              </w:rPr>
            </w:pPr>
            <w:r>
              <w:rPr>
                <w:lang w:val="es-CL" w:eastAsia="en-US"/>
              </w:rPr>
              <w:t>Descripción</w:t>
            </w:r>
          </w:p>
        </w:tc>
        <w:tc>
          <w:tcPr>
            <w:tcW w:w="7608" w:type="dxa"/>
          </w:tcPr>
          <w:p w14:paraId="0F67FC89" w14:textId="77777777" w:rsidR="00B03998" w:rsidRDefault="00320CDE" w:rsidP="00B03998">
            <w:pPr>
              <w:rPr>
                <w:lang w:val="es-CL" w:eastAsia="en-US"/>
              </w:rPr>
            </w:pPr>
            <w:r>
              <w:rPr>
                <w:lang w:val="es-CL" w:eastAsia="en-US"/>
              </w:rPr>
              <w:t xml:space="preserve">El sistema deberá permitir al usuario </w:t>
            </w:r>
            <w:r w:rsidR="00B03998">
              <w:rPr>
                <w:lang w:val="es-CL" w:eastAsia="en-US"/>
              </w:rPr>
              <w:t>hacer una reserva para una persona que tenga una cortesía. Antes de realizar la reserva el sistema deberá almacenar la siguiente información de la persona para realizar telemercadeo:</w:t>
            </w:r>
          </w:p>
          <w:p w14:paraId="234FD017" w14:textId="77777777" w:rsidR="00320CDE" w:rsidRDefault="00B03998" w:rsidP="00B03998">
            <w:pPr>
              <w:pStyle w:val="Prrafodelista"/>
              <w:numPr>
                <w:ilvl w:val="0"/>
                <w:numId w:val="22"/>
              </w:numPr>
              <w:rPr>
                <w:lang w:val="es-CL" w:eastAsia="en-US"/>
              </w:rPr>
            </w:pPr>
            <w:r>
              <w:rPr>
                <w:lang w:val="es-CL" w:eastAsia="en-US"/>
              </w:rPr>
              <w:t>Nombre y Apellido</w:t>
            </w:r>
          </w:p>
          <w:p w14:paraId="47EEBE4C" w14:textId="77777777" w:rsidR="00B03998" w:rsidRDefault="00B03998" w:rsidP="00B03998">
            <w:pPr>
              <w:pStyle w:val="Prrafodelista"/>
              <w:numPr>
                <w:ilvl w:val="0"/>
                <w:numId w:val="22"/>
              </w:numPr>
              <w:rPr>
                <w:lang w:val="es-CL" w:eastAsia="en-US"/>
              </w:rPr>
            </w:pPr>
            <w:r>
              <w:rPr>
                <w:lang w:val="es-CL" w:eastAsia="en-US"/>
              </w:rPr>
              <w:t>Telefono</w:t>
            </w:r>
          </w:p>
          <w:p w14:paraId="2D074F70" w14:textId="77777777" w:rsidR="00B03998" w:rsidRDefault="00B03998" w:rsidP="00B03998">
            <w:pPr>
              <w:pStyle w:val="Prrafodelista"/>
              <w:numPr>
                <w:ilvl w:val="0"/>
                <w:numId w:val="22"/>
              </w:numPr>
              <w:rPr>
                <w:lang w:val="es-CL" w:eastAsia="en-US"/>
              </w:rPr>
            </w:pPr>
            <w:r>
              <w:rPr>
                <w:lang w:val="es-CL" w:eastAsia="en-US"/>
              </w:rPr>
              <w:t>Email</w:t>
            </w:r>
          </w:p>
          <w:p w14:paraId="0C7F4FC3" w14:textId="77777777" w:rsidR="00B03998" w:rsidRPr="00B03998" w:rsidRDefault="00B03998" w:rsidP="00B03998">
            <w:pPr>
              <w:rPr>
                <w:lang w:val="es-CL" w:eastAsia="en-US"/>
              </w:rPr>
            </w:pPr>
            <w:r>
              <w:rPr>
                <w:lang w:val="es-CL" w:eastAsia="en-US"/>
              </w:rPr>
              <w:t>Despues de ingresar la información, se debe poder realizar la reserva</w:t>
            </w:r>
          </w:p>
        </w:tc>
      </w:tr>
    </w:tbl>
    <w:p w14:paraId="6F7E8549" w14:textId="77777777" w:rsidR="00320CDE" w:rsidRDefault="00320CDE" w:rsidP="00C10A8F">
      <w:pPr>
        <w:rPr>
          <w:lang w:val="es-CL" w:eastAsia="en-US"/>
        </w:rPr>
      </w:pPr>
    </w:p>
    <w:p w14:paraId="63CC3F9F" w14:textId="77777777" w:rsidR="0035327E" w:rsidRDefault="0035327E" w:rsidP="00C10A8F">
      <w:pPr>
        <w:rPr>
          <w:lang w:val="es-CL" w:eastAsia="en-US"/>
        </w:rPr>
      </w:pPr>
    </w:p>
    <w:p w14:paraId="2DB1AB94" w14:textId="77777777" w:rsidR="0035327E" w:rsidRDefault="0035327E" w:rsidP="00C10A8F">
      <w:pPr>
        <w:rPr>
          <w:lang w:val="es-CL" w:eastAsia="en-US"/>
        </w:rPr>
      </w:pPr>
    </w:p>
    <w:tbl>
      <w:tblPr>
        <w:tblStyle w:val="Tablaconcuadrcula"/>
        <w:tblW w:w="0" w:type="auto"/>
        <w:tblLook w:val="04A0" w:firstRow="1" w:lastRow="0" w:firstColumn="1" w:lastColumn="0" w:noHBand="0" w:noVBand="1"/>
      </w:tblPr>
      <w:tblGrid>
        <w:gridCol w:w="1370"/>
        <w:gridCol w:w="7608"/>
      </w:tblGrid>
      <w:tr w:rsidR="0035327E" w14:paraId="7DDC279A" w14:textId="77777777" w:rsidTr="000338CA">
        <w:tc>
          <w:tcPr>
            <w:tcW w:w="1370" w:type="dxa"/>
          </w:tcPr>
          <w:p w14:paraId="14100710" w14:textId="77777777" w:rsidR="0035327E" w:rsidRPr="00320CDE" w:rsidRDefault="0035327E" w:rsidP="000338CA">
            <w:pPr>
              <w:rPr>
                <w:b/>
                <w:lang w:val="es-CL" w:eastAsia="en-US"/>
              </w:rPr>
            </w:pPr>
            <w:r>
              <w:rPr>
                <w:b/>
                <w:lang w:val="es-CL" w:eastAsia="en-US"/>
              </w:rPr>
              <w:t>RF09</w:t>
            </w:r>
          </w:p>
        </w:tc>
        <w:tc>
          <w:tcPr>
            <w:tcW w:w="7608" w:type="dxa"/>
          </w:tcPr>
          <w:p w14:paraId="45EBB06D" w14:textId="77777777" w:rsidR="0035327E" w:rsidRPr="00320CDE" w:rsidRDefault="0035327E" w:rsidP="000338CA">
            <w:pPr>
              <w:rPr>
                <w:b/>
                <w:lang w:val="es-CL" w:eastAsia="en-US"/>
              </w:rPr>
            </w:pPr>
            <w:r>
              <w:rPr>
                <w:b/>
                <w:lang w:val="es-CL" w:eastAsia="en-US"/>
              </w:rPr>
              <w:t xml:space="preserve">Modificar Agenda </w:t>
            </w:r>
          </w:p>
        </w:tc>
      </w:tr>
      <w:tr w:rsidR="0035327E" w14:paraId="58723D40" w14:textId="77777777" w:rsidTr="000338CA">
        <w:tc>
          <w:tcPr>
            <w:tcW w:w="1370" w:type="dxa"/>
          </w:tcPr>
          <w:p w14:paraId="01E82F44" w14:textId="77777777" w:rsidR="0035327E" w:rsidRDefault="0035327E" w:rsidP="000338CA">
            <w:pPr>
              <w:rPr>
                <w:lang w:val="es-CL" w:eastAsia="en-US"/>
              </w:rPr>
            </w:pPr>
            <w:r>
              <w:rPr>
                <w:lang w:val="es-CL" w:eastAsia="en-US"/>
              </w:rPr>
              <w:t>Descripción</w:t>
            </w:r>
          </w:p>
        </w:tc>
        <w:tc>
          <w:tcPr>
            <w:tcW w:w="7608" w:type="dxa"/>
          </w:tcPr>
          <w:p w14:paraId="436A01F8" w14:textId="77777777" w:rsidR="0035327E" w:rsidRPr="00DA00AE" w:rsidRDefault="0035327E" w:rsidP="000338CA">
            <w:pPr>
              <w:rPr>
                <w:u w:val="single"/>
                <w:lang w:val="es-CL" w:eastAsia="en-US"/>
              </w:rPr>
            </w:pPr>
            <w:r>
              <w:rPr>
                <w:lang w:val="es-CL" w:eastAsia="en-US"/>
              </w:rPr>
              <w:t xml:space="preserve">El sistema deberá permitir al usuario modificar la agenda en caso de que un cliente decida cambiar el horario de una sesión ya agendada. </w:t>
            </w:r>
            <w:r w:rsidRPr="00DA00AE">
              <w:rPr>
                <w:u w:val="single"/>
                <w:lang w:val="es-CL" w:eastAsia="en-US"/>
              </w:rPr>
              <w:t>Estos cambios solo se permiten dos veces por dia.</w:t>
            </w:r>
          </w:p>
          <w:p w14:paraId="54DA5EC3" w14:textId="77777777" w:rsidR="0035327E" w:rsidRPr="00375FBB" w:rsidRDefault="0035327E" w:rsidP="000338CA">
            <w:pPr>
              <w:pStyle w:val="Prrafodelista"/>
              <w:rPr>
                <w:lang w:val="es-CL" w:eastAsia="en-US"/>
              </w:rPr>
            </w:pPr>
          </w:p>
        </w:tc>
      </w:tr>
      <w:tr w:rsidR="0035327E" w14:paraId="7549635D" w14:textId="77777777" w:rsidTr="0035327E">
        <w:tc>
          <w:tcPr>
            <w:tcW w:w="1370" w:type="dxa"/>
          </w:tcPr>
          <w:p w14:paraId="31A494FF" w14:textId="77777777" w:rsidR="0035327E" w:rsidRPr="00320CDE" w:rsidRDefault="0035327E" w:rsidP="000338CA">
            <w:pPr>
              <w:rPr>
                <w:b/>
                <w:lang w:val="es-CL" w:eastAsia="en-US"/>
              </w:rPr>
            </w:pPr>
            <w:r>
              <w:rPr>
                <w:b/>
                <w:lang w:val="es-CL" w:eastAsia="en-US"/>
              </w:rPr>
              <w:lastRenderedPageBreak/>
              <w:t>RF010</w:t>
            </w:r>
          </w:p>
        </w:tc>
        <w:tc>
          <w:tcPr>
            <w:tcW w:w="7608" w:type="dxa"/>
          </w:tcPr>
          <w:p w14:paraId="11F4BED3" w14:textId="77777777" w:rsidR="0035327E" w:rsidRPr="00320CDE" w:rsidRDefault="0035327E" w:rsidP="000338CA">
            <w:pPr>
              <w:rPr>
                <w:b/>
                <w:lang w:val="es-CL" w:eastAsia="en-US"/>
              </w:rPr>
            </w:pPr>
            <w:r>
              <w:rPr>
                <w:b/>
                <w:lang w:val="es-CL" w:eastAsia="en-US"/>
              </w:rPr>
              <w:t>Poner en Espera un cliente</w:t>
            </w:r>
          </w:p>
        </w:tc>
      </w:tr>
      <w:tr w:rsidR="0035327E" w14:paraId="7288B9FC" w14:textId="77777777" w:rsidTr="0035327E">
        <w:tc>
          <w:tcPr>
            <w:tcW w:w="1370" w:type="dxa"/>
          </w:tcPr>
          <w:p w14:paraId="1B75E844" w14:textId="77777777" w:rsidR="0035327E" w:rsidRDefault="0035327E" w:rsidP="000338CA">
            <w:pPr>
              <w:rPr>
                <w:lang w:val="es-CL" w:eastAsia="en-US"/>
              </w:rPr>
            </w:pPr>
            <w:r>
              <w:rPr>
                <w:lang w:val="es-CL" w:eastAsia="en-US"/>
              </w:rPr>
              <w:t>Descripción</w:t>
            </w:r>
          </w:p>
        </w:tc>
        <w:tc>
          <w:tcPr>
            <w:tcW w:w="7608" w:type="dxa"/>
          </w:tcPr>
          <w:p w14:paraId="155C2763" w14:textId="77777777" w:rsidR="0035327E" w:rsidRPr="00375FBB" w:rsidRDefault="0035327E" w:rsidP="000338CA">
            <w:pPr>
              <w:rPr>
                <w:lang w:val="es-CL" w:eastAsia="en-US"/>
              </w:rPr>
            </w:pPr>
            <w:r>
              <w:rPr>
                <w:lang w:val="es-CL" w:eastAsia="en-US"/>
              </w:rPr>
              <w:t>El sistema deberá permitir al usuario poner en una lista de espera a un cliente que desee reservar una maquina en una horario que ya este ocupado. Esta lista de espera deberá tener la hora en la que el cliente desee realizar la sesión.</w:t>
            </w:r>
          </w:p>
          <w:p w14:paraId="0B5FBAAA" w14:textId="77777777" w:rsidR="0035327E" w:rsidRPr="00375FBB" w:rsidRDefault="0035327E" w:rsidP="000338CA">
            <w:pPr>
              <w:pStyle w:val="Prrafodelista"/>
              <w:rPr>
                <w:lang w:val="es-CL" w:eastAsia="en-US"/>
              </w:rPr>
            </w:pPr>
          </w:p>
        </w:tc>
      </w:tr>
    </w:tbl>
    <w:p w14:paraId="0253FB87" w14:textId="77777777" w:rsidR="0035327E" w:rsidRDefault="0035327E" w:rsidP="00C10A8F">
      <w:pPr>
        <w:rPr>
          <w:lang w:val="es-CL" w:eastAsia="en-US"/>
        </w:rPr>
      </w:pPr>
    </w:p>
    <w:p w14:paraId="6AE50AA2" w14:textId="77777777" w:rsidR="0035327E" w:rsidRDefault="0035327E" w:rsidP="00C10A8F">
      <w:pPr>
        <w:rPr>
          <w:lang w:val="es-CL" w:eastAsia="en-US"/>
        </w:rPr>
      </w:pPr>
    </w:p>
    <w:tbl>
      <w:tblPr>
        <w:tblStyle w:val="Tablaconcuadrcula"/>
        <w:tblW w:w="0" w:type="auto"/>
        <w:tblLook w:val="04A0" w:firstRow="1" w:lastRow="0" w:firstColumn="1" w:lastColumn="0" w:noHBand="0" w:noVBand="1"/>
      </w:tblPr>
      <w:tblGrid>
        <w:gridCol w:w="1370"/>
        <w:gridCol w:w="7608"/>
      </w:tblGrid>
      <w:tr w:rsidR="00B03998" w14:paraId="40AC1C58" w14:textId="77777777" w:rsidTr="000338CA">
        <w:tc>
          <w:tcPr>
            <w:tcW w:w="1370" w:type="dxa"/>
          </w:tcPr>
          <w:p w14:paraId="6FD5E994" w14:textId="77777777" w:rsidR="00B03998" w:rsidRPr="00320CDE" w:rsidRDefault="00B03998" w:rsidP="000338CA">
            <w:pPr>
              <w:rPr>
                <w:b/>
                <w:lang w:val="es-CL" w:eastAsia="en-US"/>
              </w:rPr>
            </w:pPr>
            <w:r>
              <w:rPr>
                <w:b/>
                <w:lang w:val="es-CL" w:eastAsia="en-US"/>
              </w:rPr>
              <w:t>RF0</w:t>
            </w:r>
            <w:r w:rsidR="0035327E">
              <w:rPr>
                <w:b/>
                <w:lang w:val="es-CL" w:eastAsia="en-US"/>
              </w:rPr>
              <w:t>11</w:t>
            </w:r>
          </w:p>
        </w:tc>
        <w:tc>
          <w:tcPr>
            <w:tcW w:w="7608" w:type="dxa"/>
          </w:tcPr>
          <w:p w14:paraId="7C6EC5ED" w14:textId="77777777" w:rsidR="00B03998" w:rsidRPr="00320CDE" w:rsidRDefault="00B03998" w:rsidP="000338CA">
            <w:pPr>
              <w:rPr>
                <w:b/>
                <w:lang w:val="es-CL" w:eastAsia="en-US"/>
              </w:rPr>
            </w:pPr>
            <w:r>
              <w:rPr>
                <w:b/>
                <w:lang w:val="es-CL" w:eastAsia="en-US"/>
              </w:rPr>
              <w:t>Cancelar Reserva</w:t>
            </w:r>
          </w:p>
        </w:tc>
      </w:tr>
      <w:tr w:rsidR="00B03998" w14:paraId="48F6EEA6" w14:textId="77777777" w:rsidTr="000338CA">
        <w:tc>
          <w:tcPr>
            <w:tcW w:w="1370" w:type="dxa"/>
          </w:tcPr>
          <w:p w14:paraId="25C83091" w14:textId="77777777" w:rsidR="00B03998" w:rsidRDefault="00B03998" w:rsidP="000338CA">
            <w:pPr>
              <w:rPr>
                <w:lang w:val="es-CL" w:eastAsia="en-US"/>
              </w:rPr>
            </w:pPr>
            <w:r>
              <w:rPr>
                <w:lang w:val="es-CL" w:eastAsia="en-US"/>
              </w:rPr>
              <w:t>Descripción</w:t>
            </w:r>
          </w:p>
        </w:tc>
        <w:tc>
          <w:tcPr>
            <w:tcW w:w="7608" w:type="dxa"/>
          </w:tcPr>
          <w:p w14:paraId="0BFBE0ED" w14:textId="77777777" w:rsidR="00B03998" w:rsidRDefault="00B03998" w:rsidP="00B03998">
            <w:pPr>
              <w:rPr>
                <w:lang w:val="es-CL" w:eastAsia="en-US"/>
              </w:rPr>
            </w:pPr>
            <w:r>
              <w:rPr>
                <w:lang w:val="es-CL" w:eastAsia="en-US"/>
              </w:rPr>
              <w:t>El sistema deberá permitir al usuario cancelar una reserva con las siguientes condiciones:</w:t>
            </w:r>
          </w:p>
          <w:p w14:paraId="58F0AB0E" w14:textId="77777777" w:rsidR="00B03998" w:rsidRDefault="00B03998" w:rsidP="00B03998">
            <w:pPr>
              <w:pStyle w:val="Prrafodelista"/>
              <w:numPr>
                <w:ilvl w:val="0"/>
                <w:numId w:val="23"/>
              </w:numPr>
              <w:rPr>
                <w:lang w:val="es-CL" w:eastAsia="en-US"/>
              </w:rPr>
            </w:pPr>
            <w:r>
              <w:rPr>
                <w:lang w:val="es-CL" w:eastAsia="en-US"/>
              </w:rPr>
              <w:t>Si  la cancelación se realiza dentro de limite de horas establecido en el sistema (3 Horas antes del inicio de la sesión), el sistema no deberá descontar una sesión del plan al usuario</w:t>
            </w:r>
          </w:p>
          <w:p w14:paraId="23DF1274" w14:textId="77777777" w:rsidR="00B03998" w:rsidRDefault="00B03998" w:rsidP="00B03998">
            <w:pPr>
              <w:pStyle w:val="Prrafodelista"/>
              <w:numPr>
                <w:ilvl w:val="0"/>
                <w:numId w:val="23"/>
              </w:numPr>
              <w:rPr>
                <w:lang w:val="es-CL" w:eastAsia="en-US"/>
              </w:rPr>
            </w:pPr>
            <w:r>
              <w:rPr>
                <w:lang w:val="es-CL" w:eastAsia="en-US"/>
              </w:rPr>
              <w:t>Si la cancelación se realiza después del límite establecido de horas, el sistema deberá descontar una sesión del plan del usuario.</w:t>
            </w:r>
          </w:p>
          <w:p w14:paraId="3FD3A1DD" w14:textId="77777777" w:rsidR="00B03998" w:rsidRDefault="00B03998" w:rsidP="00B03998">
            <w:pPr>
              <w:rPr>
                <w:u w:val="single"/>
                <w:lang w:val="es-CL" w:eastAsia="en-US"/>
              </w:rPr>
            </w:pPr>
            <w:r w:rsidRPr="00B03998">
              <w:rPr>
                <w:u w:val="single"/>
                <w:lang w:val="es-CL" w:eastAsia="en-US"/>
              </w:rPr>
              <w:t>Consideraciones</w:t>
            </w:r>
            <w:r>
              <w:rPr>
                <w:u w:val="single"/>
                <w:lang w:val="es-CL" w:eastAsia="en-US"/>
              </w:rPr>
              <w:t>:</w:t>
            </w:r>
          </w:p>
          <w:p w14:paraId="34F57E31" w14:textId="77777777" w:rsidR="00B03998" w:rsidRPr="00B03998" w:rsidRDefault="00B03998" w:rsidP="00375FBB">
            <w:pPr>
              <w:pStyle w:val="Prrafodelista"/>
              <w:numPr>
                <w:ilvl w:val="0"/>
                <w:numId w:val="24"/>
              </w:numPr>
              <w:rPr>
                <w:lang w:val="es-CL" w:eastAsia="en-US"/>
              </w:rPr>
            </w:pPr>
            <w:r>
              <w:rPr>
                <w:lang w:val="es-CL" w:eastAsia="en-US"/>
              </w:rPr>
              <w:t xml:space="preserve">Si el usuario posee un plan de tipo TODOS LOS DIAS, el sistema deberá cambiarlo a un plan de tipo Por Sesiones en el momento en que complete </w:t>
            </w:r>
            <w:r w:rsidR="00375FBB">
              <w:rPr>
                <w:lang w:val="es-CL" w:eastAsia="en-US"/>
              </w:rPr>
              <w:t>3 Inasistencia a 3 sesiones ya agendadas.</w:t>
            </w:r>
            <w:r w:rsidR="00375FBB" w:rsidRPr="00B03998">
              <w:rPr>
                <w:lang w:val="es-CL" w:eastAsia="en-US"/>
              </w:rPr>
              <w:t xml:space="preserve"> </w:t>
            </w:r>
          </w:p>
        </w:tc>
      </w:tr>
    </w:tbl>
    <w:p w14:paraId="442E2FC5" w14:textId="77777777" w:rsidR="00B03998" w:rsidRDefault="00B03998" w:rsidP="00C10A8F">
      <w:pPr>
        <w:rPr>
          <w:lang w:val="es-CL" w:eastAsia="en-US"/>
        </w:rPr>
      </w:pPr>
    </w:p>
    <w:p w14:paraId="3AEB6DC3" w14:textId="77777777" w:rsidR="00375FBB" w:rsidRDefault="00375FBB" w:rsidP="00C10A8F">
      <w:pPr>
        <w:rPr>
          <w:lang w:val="es-CL" w:eastAsia="en-US"/>
        </w:rPr>
      </w:pPr>
    </w:p>
    <w:p w14:paraId="74DE9978" w14:textId="77777777" w:rsidR="00375FBB" w:rsidRDefault="00375FBB" w:rsidP="00C10A8F">
      <w:pPr>
        <w:rPr>
          <w:lang w:val="es-CL" w:eastAsia="en-US"/>
        </w:rPr>
      </w:pPr>
    </w:p>
    <w:tbl>
      <w:tblPr>
        <w:tblStyle w:val="Tablaconcuadrcula"/>
        <w:tblW w:w="0" w:type="auto"/>
        <w:tblBorders>
          <w:top w:val="single" w:sz="4" w:space="0" w:color="008000"/>
          <w:left w:val="single" w:sz="4" w:space="0" w:color="008000"/>
          <w:bottom w:val="single" w:sz="4" w:space="0" w:color="008000"/>
          <w:right w:val="single" w:sz="4" w:space="0" w:color="008000"/>
          <w:insideH w:val="single" w:sz="4" w:space="0" w:color="008000"/>
          <w:insideV w:val="single" w:sz="4" w:space="0" w:color="008000"/>
        </w:tblBorders>
        <w:tblLook w:val="04A0" w:firstRow="1" w:lastRow="0" w:firstColumn="1" w:lastColumn="0" w:noHBand="0" w:noVBand="1"/>
      </w:tblPr>
      <w:tblGrid>
        <w:gridCol w:w="1370"/>
        <w:gridCol w:w="7608"/>
      </w:tblGrid>
      <w:tr w:rsidR="00375FBB" w14:paraId="1BA34499" w14:textId="77777777" w:rsidTr="00E0698C">
        <w:tc>
          <w:tcPr>
            <w:tcW w:w="1370" w:type="dxa"/>
          </w:tcPr>
          <w:p w14:paraId="1AB28350" w14:textId="77777777" w:rsidR="00375FBB" w:rsidRPr="00E0698C" w:rsidRDefault="00375FBB" w:rsidP="00375FBB">
            <w:pPr>
              <w:rPr>
                <w:b/>
                <w:color w:val="008000"/>
                <w:lang w:val="es-CL" w:eastAsia="en-US"/>
              </w:rPr>
            </w:pPr>
            <w:r w:rsidRPr="00E0698C">
              <w:rPr>
                <w:b/>
                <w:color w:val="008000"/>
                <w:lang w:val="es-CL" w:eastAsia="en-US"/>
              </w:rPr>
              <w:t>RF01</w:t>
            </w:r>
            <w:r w:rsidR="0035327E" w:rsidRPr="00E0698C">
              <w:rPr>
                <w:b/>
                <w:color w:val="008000"/>
                <w:lang w:val="es-CL" w:eastAsia="en-US"/>
              </w:rPr>
              <w:t>2</w:t>
            </w:r>
          </w:p>
        </w:tc>
        <w:tc>
          <w:tcPr>
            <w:tcW w:w="7608" w:type="dxa"/>
          </w:tcPr>
          <w:p w14:paraId="4D644B22" w14:textId="77777777" w:rsidR="00375FBB" w:rsidRPr="00E0698C" w:rsidRDefault="00375FBB" w:rsidP="000338CA">
            <w:pPr>
              <w:rPr>
                <w:b/>
                <w:color w:val="008000"/>
                <w:lang w:val="es-CL" w:eastAsia="en-US"/>
              </w:rPr>
            </w:pPr>
            <w:r w:rsidRPr="00E0698C">
              <w:rPr>
                <w:b/>
                <w:color w:val="008000"/>
                <w:lang w:val="es-CL" w:eastAsia="en-US"/>
              </w:rPr>
              <w:t>CRUD de Sedes</w:t>
            </w:r>
          </w:p>
        </w:tc>
      </w:tr>
      <w:tr w:rsidR="00375FBB" w14:paraId="5CDD4882" w14:textId="77777777" w:rsidTr="00E0698C">
        <w:tc>
          <w:tcPr>
            <w:tcW w:w="1370" w:type="dxa"/>
          </w:tcPr>
          <w:p w14:paraId="618B74FA" w14:textId="77777777" w:rsidR="00375FBB" w:rsidRDefault="00375FBB" w:rsidP="000338CA">
            <w:pPr>
              <w:rPr>
                <w:lang w:val="es-CL" w:eastAsia="en-US"/>
              </w:rPr>
            </w:pPr>
            <w:r>
              <w:rPr>
                <w:lang w:val="es-CL" w:eastAsia="en-US"/>
              </w:rPr>
              <w:t>Descripción</w:t>
            </w:r>
          </w:p>
        </w:tc>
        <w:tc>
          <w:tcPr>
            <w:tcW w:w="7608" w:type="dxa"/>
          </w:tcPr>
          <w:p w14:paraId="3E137B07" w14:textId="77777777" w:rsidR="00375FBB" w:rsidRDefault="00375FBB" w:rsidP="00375FBB">
            <w:pPr>
              <w:rPr>
                <w:lang w:val="es-CL" w:eastAsia="en-US"/>
              </w:rPr>
            </w:pPr>
            <w:r>
              <w:rPr>
                <w:lang w:val="es-CL" w:eastAsia="en-US"/>
              </w:rPr>
              <w:t>El sistema deberá permitir al usuario hacer las operaciones CRUD sobre una sede. La información al momento de crear la sede es la siguiente:</w:t>
            </w:r>
          </w:p>
          <w:p w14:paraId="0C639E14" w14:textId="77777777" w:rsidR="00375FBB" w:rsidRDefault="00375FBB" w:rsidP="00375FBB">
            <w:pPr>
              <w:pStyle w:val="Prrafodelista"/>
              <w:numPr>
                <w:ilvl w:val="0"/>
                <w:numId w:val="25"/>
              </w:numPr>
              <w:rPr>
                <w:lang w:val="es-CL" w:eastAsia="en-US"/>
              </w:rPr>
            </w:pPr>
            <w:r>
              <w:rPr>
                <w:lang w:val="es-CL" w:eastAsia="en-US"/>
              </w:rPr>
              <w:t>Nombre</w:t>
            </w:r>
          </w:p>
          <w:p w14:paraId="64B41345" w14:textId="77777777" w:rsidR="00375FBB" w:rsidRDefault="00375FBB" w:rsidP="00375FBB">
            <w:pPr>
              <w:pStyle w:val="Prrafodelista"/>
              <w:numPr>
                <w:ilvl w:val="0"/>
                <w:numId w:val="25"/>
              </w:numPr>
              <w:rPr>
                <w:lang w:val="es-CL" w:eastAsia="en-US"/>
              </w:rPr>
            </w:pPr>
            <w:r>
              <w:rPr>
                <w:lang w:val="es-CL" w:eastAsia="en-US"/>
              </w:rPr>
              <w:t>Dirección</w:t>
            </w:r>
          </w:p>
          <w:p w14:paraId="6B542C22" w14:textId="77777777" w:rsidR="00375FBB" w:rsidRDefault="00375FBB" w:rsidP="00375FBB">
            <w:pPr>
              <w:pStyle w:val="Prrafodelista"/>
              <w:numPr>
                <w:ilvl w:val="0"/>
                <w:numId w:val="25"/>
              </w:numPr>
              <w:rPr>
                <w:lang w:val="es-CL" w:eastAsia="en-US"/>
              </w:rPr>
            </w:pPr>
            <w:r>
              <w:rPr>
                <w:lang w:val="es-CL" w:eastAsia="en-US"/>
              </w:rPr>
              <w:t>Teléfono</w:t>
            </w:r>
          </w:p>
          <w:p w14:paraId="172E0E0A" w14:textId="77777777" w:rsidR="00375FBB" w:rsidRPr="00375FBB" w:rsidRDefault="00375FBB" w:rsidP="00375FBB">
            <w:pPr>
              <w:pStyle w:val="Prrafodelista"/>
              <w:rPr>
                <w:lang w:val="es-CL" w:eastAsia="en-US"/>
              </w:rPr>
            </w:pPr>
          </w:p>
        </w:tc>
      </w:tr>
    </w:tbl>
    <w:p w14:paraId="303389E1" w14:textId="77777777" w:rsidR="00375FBB" w:rsidRDefault="00375FBB" w:rsidP="00C10A8F">
      <w:pPr>
        <w:rPr>
          <w:lang w:val="es-CL" w:eastAsia="en-US"/>
        </w:rPr>
      </w:pPr>
    </w:p>
    <w:tbl>
      <w:tblPr>
        <w:tblStyle w:val="Tablaconcuadrcula"/>
        <w:tblW w:w="0" w:type="auto"/>
        <w:tblBorders>
          <w:top w:val="single" w:sz="4" w:space="0" w:color="008000"/>
          <w:left w:val="single" w:sz="4" w:space="0" w:color="008000"/>
          <w:bottom w:val="single" w:sz="4" w:space="0" w:color="008000"/>
          <w:right w:val="single" w:sz="4" w:space="0" w:color="008000"/>
          <w:insideH w:val="single" w:sz="4" w:space="0" w:color="008000"/>
          <w:insideV w:val="single" w:sz="4" w:space="0" w:color="008000"/>
        </w:tblBorders>
        <w:tblLook w:val="04A0" w:firstRow="1" w:lastRow="0" w:firstColumn="1" w:lastColumn="0" w:noHBand="0" w:noVBand="1"/>
      </w:tblPr>
      <w:tblGrid>
        <w:gridCol w:w="1370"/>
        <w:gridCol w:w="7608"/>
      </w:tblGrid>
      <w:tr w:rsidR="00375FBB" w14:paraId="15E0879C" w14:textId="77777777" w:rsidTr="00E0698C">
        <w:tc>
          <w:tcPr>
            <w:tcW w:w="1370" w:type="dxa"/>
          </w:tcPr>
          <w:p w14:paraId="443D50BC" w14:textId="77777777" w:rsidR="00375FBB" w:rsidRPr="00E0698C" w:rsidRDefault="00375FBB" w:rsidP="000338CA">
            <w:pPr>
              <w:rPr>
                <w:b/>
                <w:color w:val="008000"/>
                <w:lang w:val="es-CL" w:eastAsia="en-US"/>
              </w:rPr>
            </w:pPr>
            <w:r w:rsidRPr="00E0698C">
              <w:rPr>
                <w:b/>
                <w:color w:val="008000"/>
                <w:lang w:val="es-CL" w:eastAsia="en-US"/>
              </w:rPr>
              <w:t>RF01</w:t>
            </w:r>
            <w:r w:rsidR="0035327E" w:rsidRPr="00E0698C">
              <w:rPr>
                <w:b/>
                <w:color w:val="008000"/>
                <w:lang w:val="es-CL" w:eastAsia="en-US"/>
              </w:rPr>
              <w:t>3</w:t>
            </w:r>
          </w:p>
        </w:tc>
        <w:tc>
          <w:tcPr>
            <w:tcW w:w="7608" w:type="dxa"/>
          </w:tcPr>
          <w:p w14:paraId="7F4F0785" w14:textId="77777777" w:rsidR="00375FBB" w:rsidRPr="00E0698C" w:rsidRDefault="00375FBB" w:rsidP="00375FBB">
            <w:pPr>
              <w:rPr>
                <w:b/>
                <w:color w:val="008000"/>
                <w:lang w:val="es-CL" w:eastAsia="en-US"/>
              </w:rPr>
            </w:pPr>
            <w:r w:rsidRPr="00E0698C">
              <w:rPr>
                <w:b/>
                <w:color w:val="008000"/>
                <w:lang w:val="es-CL" w:eastAsia="en-US"/>
              </w:rPr>
              <w:t>CRUD de Empleados</w:t>
            </w:r>
          </w:p>
        </w:tc>
      </w:tr>
      <w:tr w:rsidR="00375FBB" w14:paraId="0BAC4B2D" w14:textId="77777777" w:rsidTr="00E0698C">
        <w:tc>
          <w:tcPr>
            <w:tcW w:w="1370" w:type="dxa"/>
          </w:tcPr>
          <w:p w14:paraId="61BF1CC0" w14:textId="77777777" w:rsidR="00375FBB" w:rsidRDefault="00375FBB" w:rsidP="000338CA">
            <w:pPr>
              <w:rPr>
                <w:lang w:val="es-CL" w:eastAsia="en-US"/>
              </w:rPr>
            </w:pPr>
            <w:r>
              <w:rPr>
                <w:lang w:val="es-CL" w:eastAsia="en-US"/>
              </w:rPr>
              <w:t>Descripción</w:t>
            </w:r>
          </w:p>
        </w:tc>
        <w:tc>
          <w:tcPr>
            <w:tcW w:w="7608" w:type="dxa"/>
          </w:tcPr>
          <w:p w14:paraId="7BBECA9D" w14:textId="77777777" w:rsidR="00375FBB" w:rsidRDefault="00375FBB" w:rsidP="000338CA">
            <w:pPr>
              <w:rPr>
                <w:lang w:val="es-CL" w:eastAsia="en-US"/>
              </w:rPr>
            </w:pPr>
            <w:r>
              <w:rPr>
                <w:lang w:val="es-CL" w:eastAsia="en-US"/>
              </w:rPr>
              <w:t>El sistema deberá permitir al usuario hacer las operaciones CRUD sobre los empleados del gimansio. La información al momento de crear los empleados es la siguiente:</w:t>
            </w:r>
          </w:p>
          <w:p w14:paraId="616FD335" w14:textId="77777777" w:rsidR="00375FBB" w:rsidRDefault="00375FBB" w:rsidP="000338CA">
            <w:pPr>
              <w:pStyle w:val="Prrafodelista"/>
              <w:numPr>
                <w:ilvl w:val="0"/>
                <w:numId w:val="25"/>
              </w:numPr>
              <w:rPr>
                <w:lang w:val="es-CL" w:eastAsia="en-US"/>
              </w:rPr>
            </w:pPr>
            <w:r>
              <w:rPr>
                <w:lang w:val="es-CL" w:eastAsia="en-US"/>
              </w:rPr>
              <w:t>Nombre y Apellido</w:t>
            </w:r>
          </w:p>
          <w:p w14:paraId="1A0680EE" w14:textId="77777777" w:rsidR="00375FBB" w:rsidRDefault="00375FBB" w:rsidP="000338CA">
            <w:pPr>
              <w:pStyle w:val="Prrafodelista"/>
              <w:numPr>
                <w:ilvl w:val="0"/>
                <w:numId w:val="25"/>
              </w:numPr>
              <w:rPr>
                <w:lang w:val="es-CL" w:eastAsia="en-US"/>
              </w:rPr>
            </w:pPr>
            <w:r>
              <w:rPr>
                <w:lang w:val="es-CL" w:eastAsia="en-US"/>
              </w:rPr>
              <w:t>Dirección</w:t>
            </w:r>
          </w:p>
          <w:p w14:paraId="068CFACA" w14:textId="77777777" w:rsidR="00375FBB" w:rsidRDefault="00375FBB" w:rsidP="000338CA">
            <w:pPr>
              <w:pStyle w:val="Prrafodelista"/>
              <w:numPr>
                <w:ilvl w:val="0"/>
                <w:numId w:val="25"/>
              </w:numPr>
              <w:rPr>
                <w:lang w:val="es-CL" w:eastAsia="en-US"/>
              </w:rPr>
            </w:pPr>
            <w:r>
              <w:rPr>
                <w:lang w:val="es-CL" w:eastAsia="en-US"/>
              </w:rPr>
              <w:t>Teléfono</w:t>
            </w:r>
          </w:p>
          <w:p w14:paraId="697DC011" w14:textId="77777777" w:rsidR="00375FBB" w:rsidRDefault="00375FBB" w:rsidP="000338CA">
            <w:pPr>
              <w:pStyle w:val="Prrafodelista"/>
              <w:numPr>
                <w:ilvl w:val="0"/>
                <w:numId w:val="25"/>
              </w:numPr>
              <w:rPr>
                <w:lang w:val="es-CL" w:eastAsia="en-US"/>
              </w:rPr>
            </w:pPr>
            <w:r>
              <w:rPr>
                <w:lang w:val="es-CL" w:eastAsia="en-US"/>
              </w:rPr>
              <w:t>Sede asociada</w:t>
            </w:r>
          </w:p>
          <w:p w14:paraId="183E3E38" w14:textId="77777777" w:rsidR="00375FBB" w:rsidRDefault="00375FBB" w:rsidP="000338CA">
            <w:pPr>
              <w:pStyle w:val="Prrafodelista"/>
              <w:numPr>
                <w:ilvl w:val="0"/>
                <w:numId w:val="25"/>
              </w:numPr>
              <w:rPr>
                <w:lang w:val="es-CL" w:eastAsia="en-US"/>
              </w:rPr>
            </w:pPr>
            <w:r>
              <w:rPr>
                <w:lang w:val="es-CL" w:eastAsia="en-US"/>
              </w:rPr>
              <w:t>Teléfono Celular</w:t>
            </w:r>
          </w:p>
          <w:p w14:paraId="26E5AF5B" w14:textId="77777777" w:rsidR="00375FBB" w:rsidRDefault="00375FBB" w:rsidP="000338CA">
            <w:pPr>
              <w:pStyle w:val="Prrafodelista"/>
              <w:numPr>
                <w:ilvl w:val="0"/>
                <w:numId w:val="25"/>
              </w:numPr>
              <w:rPr>
                <w:lang w:val="es-CL" w:eastAsia="en-US"/>
              </w:rPr>
            </w:pPr>
            <w:r>
              <w:rPr>
                <w:lang w:val="es-CL" w:eastAsia="en-US"/>
              </w:rPr>
              <w:t>Fotografía</w:t>
            </w:r>
          </w:p>
          <w:p w14:paraId="5484F4B3" w14:textId="77777777" w:rsidR="00375FBB" w:rsidRPr="00375FBB" w:rsidRDefault="00375FBB" w:rsidP="000338CA">
            <w:pPr>
              <w:pStyle w:val="Prrafodelista"/>
              <w:rPr>
                <w:lang w:val="es-CL" w:eastAsia="en-US"/>
              </w:rPr>
            </w:pPr>
          </w:p>
        </w:tc>
      </w:tr>
    </w:tbl>
    <w:p w14:paraId="6BCCB026" w14:textId="77777777" w:rsidR="00375FBB" w:rsidRDefault="00375FBB" w:rsidP="00C10A8F">
      <w:pPr>
        <w:rPr>
          <w:lang w:val="es-CL" w:eastAsia="en-US"/>
        </w:rPr>
      </w:pPr>
    </w:p>
    <w:p w14:paraId="268E817D" w14:textId="77777777" w:rsidR="0035327E" w:rsidRDefault="0035327E" w:rsidP="00C10A8F">
      <w:pPr>
        <w:rPr>
          <w:lang w:val="es-CL" w:eastAsia="en-US"/>
        </w:rPr>
      </w:pPr>
    </w:p>
    <w:p w14:paraId="440A709A" w14:textId="77777777" w:rsidR="0035327E" w:rsidRDefault="0035327E" w:rsidP="00C10A8F">
      <w:pPr>
        <w:rPr>
          <w:lang w:val="es-CL" w:eastAsia="en-US"/>
        </w:rPr>
      </w:pPr>
    </w:p>
    <w:p w14:paraId="5F8E95C4" w14:textId="77777777" w:rsidR="0035327E" w:rsidRDefault="0035327E" w:rsidP="00C10A8F">
      <w:pPr>
        <w:rPr>
          <w:lang w:val="es-CL" w:eastAsia="en-US"/>
        </w:rPr>
      </w:pPr>
    </w:p>
    <w:p w14:paraId="7C146787" w14:textId="77777777" w:rsidR="0035327E" w:rsidRDefault="0035327E" w:rsidP="00C10A8F">
      <w:pPr>
        <w:rPr>
          <w:lang w:val="es-CL" w:eastAsia="en-US"/>
        </w:rPr>
      </w:pPr>
    </w:p>
    <w:p w14:paraId="35D49264" w14:textId="77777777" w:rsidR="0035327E" w:rsidRDefault="0035327E" w:rsidP="00C10A8F">
      <w:pPr>
        <w:rPr>
          <w:lang w:val="es-CL" w:eastAsia="en-US"/>
        </w:rPr>
      </w:pPr>
    </w:p>
    <w:p w14:paraId="3700D2FB" w14:textId="77777777" w:rsidR="0035327E" w:rsidRDefault="0035327E" w:rsidP="00C10A8F">
      <w:pPr>
        <w:rPr>
          <w:lang w:val="es-CL" w:eastAsia="en-US"/>
        </w:rPr>
      </w:pPr>
    </w:p>
    <w:p w14:paraId="35AABA0E" w14:textId="77777777" w:rsidR="0035327E" w:rsidRDefault="0035327E" w:rsidP="00C10A8F">
      <w:pPr>
        <w:rPr>
          <w:lang w:val="es-CL" w:eastAsia="en-US"/>
        </w:rPr>
      </w:pPr>
    </w:p>
    <w:tbl>
      <w:tblPr>
        <w:tblStyle w:val="Tablaconcuadrcula"/>
        <w:tblW w:w="0" w:type="auto"/>
        <w:tblBorders>
          <w:top w:val="single" w:sz="4" w:space="0" w:color="008000"/>
          <w:left w:val="single" w:sz="4" w:space="0" w:color="008000"/>
          <w:bottom w:val="single" w:sz="4" w:space="0" w:color="008000"/>
          <w:right w:val="single" w:sz="4" w:space="0" w:color="008000"/>
          <w:insideH w:val="single" w:sz="4" w:space="0" w:color="008000"/>
          <w:insideV w:val="single" w:sz="4" w:space="0" w:color="008000"/>
        </w:tblBorders>
        <w:tblLook w:val="04A0" w:firstRow="1" w:lastRow="0" w:firstColumn="1" w:lastColumn="0" w:noHBand="0" w:noVBand="1"/>
      </w:tblPr>
      <w:tblGrid>
        <w:gridCol w:w="1370"/>
        <w:gridCol w:w="7608"/>
      </w:tblGrid>
      <w:tr w:rsidR="00375FBB" w14:paraId="76888DDB" w14:textId="77777777" w:rsidTr="00CD1E11">
        <w:tc>
          <w:tcPr>
            <w:tcW w:w="1370" w:type="dxa"/>
          </w:tcPr>
          <w:p w14:paraId="71B080E0" w14:textId="77777777" w:rsidR="00375FBB" w:rsidRPr="00CD1E11" w:rsidRDefault="00375FBB" w:rsidP="000338CA">
            <w:pPr>
              <w:rPr>
                <w:b/>
                <w:color w:val="008000"/>
                <w:lang w:val="es-CL" w:eastAsia="en-US"/>
              </w:rPr>
            </w:pPr>
            <w:r w:rsidRPr="00CD1E11">
              <w:rPr>
                <w:b/>
                <w:color w:val="008000"/>
                <w:lang w:val="es-CL" w:eastAsia="en-US"/>
              </w:rPr>
              <w:lastRenderedPageBreak/>
              <w:t>RF01</w:t>
            </w:r>
            <w:r w:rsidR="0035327E" w:rsidRPr="00CD1E11">
              <w:rPr>
                <w:b/>
                <w:color w:val="008000"/>
                <w:lang w:val="es-CL" w:eastAsia="en-US"/>
              </w:rPr>
              <w:t>4</w:t>
            </w:r>
          </w:p>
        </w:tc>
        <w:tc>
          <w:tcPr>
            <w:tcW w:w="7608" w:type="dxa"/>
          </w:tcPr>
          <w:p w14:paraId="1B4D10C1" w14:textId="77777777" w:rsidR="00375FBB" w:rsidRPr="00CD1E11" w:rsidRDefault="00375FBB" w:rsidP="000338CA">
            <w:pPr>
              <w:rPr>
                <w:b/>
                <w:color w:val="008000"/>
                <w:lang w:val="es-CL" w:eastAsia="en-US"/>
              </w:rPr>
            </w:pPr>
            <w:r w:rsidRPr="00CD1E11">
              <w:rPr>
                <w:b/>
                <w:color w:val="008000"/>
                <w:lang w:val="es-CL" w:eastAsia="en-US"/>
              </w:rPr>
              <w:t>Historial de planes</w:t>
            </w:r>
          </w:p>
        </w:tc>
      </w:tr>
      <w:tr w:rsidR="00375FBB" w14:paraId="18CBD996" w14:textId="77777777" w:rsidTr="00CD1E11">
        <w:tc>
          <w:tcPr>
            <w:tcW w:w="1370" w:type="dxa"/>
          </w:tcPr>
          <w:p w14:paraId="6FB71147" w14:textId="77777777" w:rsidR="00375FBB" w:rsidRDefault="00375FBB" w:rsidP="000338CA">
            <w:pPr>
              <w:rPr>
                <w:lang w:val="es-CL" w:eastAsia="en-US"/>
              </w:rPr>
            </w:pPr>
            <w:r>
              <w:rPr>
                <w:lang w:val="es-CL" w:eastAsia="en-US"/>
              </w:rPr>
              <w:t>Descripción</w:t>
            </w:r>
          </w:p>
        </w:tc>
        <w:tc>
          <w:tcPr>
            <w:tcW w:w="7608" w:type="dxa"/>
          </w:tcPr>
          <w:p w14:paraId="5D1EC169" w14:textId="77777777" w:rsidR="00375FBB" w:rsidRDefault="00375FBB" w:rsidP="00375FBB">
            <w:pPr>
              <w:rPr>
                <w:lang w:val="es-CL" w:eastAsia="en-US"/>
              </w:rPr>
            </w:pPr>
            <w:r>
              <w:rPr>
                <w:lang w:val="es-CL" w:eastAsia="en-US"/>
              </w:rPr>
              <w:t>El sistema deberá llevar un historial de los planes que han comprado los clientes, este historial deberá llevar la siguiente información:</w:t>
            </w:r>
          </w:p>
          <w:p w14:paraId="7FEEB348" w14:textId="77777777" w:rsidR="00375FBB" w:rsidRDefault="00375FBB" w:rsidP="00375FBB">
            <w:pPr>
              <w:pStyle w:val="Prrafodelista"/>
              <w:numPr>
                <w:ilvl w:val="0"/>
                <w:numId w:val="27"/>
              </w:numPr>
              <w:rPr>
                <w:lang w:val="es-CL" w:eastAsia="en-US"/>
              </w:rPr>
            </w:pPr>
            <w:r>
              <w:rPr>
                <w:lang w:val="es-CL" w:eastAsia="en-US"/>
              </w:rPr>
              <w:t>Nombre del Plan</w:t>
            </w:r>
          </w:p>
          <w:p w14:paraId="0360BEB5" w14:textId="77777777" w:rsidR="00375FBB" w:rsidRDefault="00375FBB" w:rsidP="00375FBB">
            <w:pPr>
              <w:pStyle w:val="Prrafodelista"/>
              <w:numPr>
                <w:ilvl w:val="0"/>
                <w:numId w:val="27"/>
              </w:numPr>
              <w:rPr>
                <w:lang w:val="es-CL" w:eastAsia="en-US"/>
              </w:rPr>
            </w:pPr>
            <w:r>
              <w:rPr>
                <w:lang w:val="es-CL" w:eastAsia="en-US"/>
              </w:rPr>
              <w:t>Numero de sesiones restantes</w:t>
            </w:r>
          </w:p>
          <w:p w14:paraId="3180C872" w14:textId="77777777" w:rsidR="00375FBB" w:rsidRDefault="00375FBB" w:rsidP="00375FBB">
            <w:pPr>
              <w:pStyle w:val="Prrafodelista"/>
              <w:numPr>
                <w:ilvl w:val="0"/>
                <w:numId w:val="27"/>
              </w:numPr>
              <w:rPr>
                <w:lang w:val="es-CL" w:eastAsia="en-US"/>
              </w:rPr>
            </w:pPr>
            <w:r>
              <w:rPr>
                <w:lang w:val="es-CL" w:eastAsia="en-US"/>
              </w:rPr>
              <w:t>Fecha ultima sesión</w:t>
            </w:r>
          </w:p>
          <w:p w14:paraId="34969B13" w14:textId="77777777" w:rsidR="00375FBB" w:rsidRDefault="00375FBB" w:rsidP="00375FBB">
            <w:pPr>
              <w:pStyle w:val="Prrafodelista"/>
              <w:numPr>
                <w:ilvl w:val="0"/>
                <w:numId w:val="27"/>
              </w:numPr>
              <w:rPr>
                <w:lang w:val="es-CL" w:eastAsia="en-US"/>
              </w:rPr>
            </w:pPr>
            <w:r>
              <w:rPr>
                <w:lang w:val="es-CL" w:eastAsia="en-US"/>
              </w:rPr>
              <w:t>Fecha de inicio del plan</w:t>
            </w:r>
          </w:p>
          <w:p w14:paraId="10C803B1" w14:textId="77777777" w:rsidR="00375FBB" w:rsidRDefault="00375FBB" w:rsidP="00375FBB">
            <w:pPr>
              <w:pStyle w:val="Prrafodelista"/>
              <w:numPr>
                <w:ilvl w:val="0"/>
                <w:numId w:val="27"/>
              </w:numPr>
              <w:rPr>
                <w:lang w:val="es-CL" w:eastAsia="en-US"/>
              </w:rPr>
            </w:pPr>
            <w:r>
              <w:rPr>
                <w:lang w:val="es-CL" w:eastAsia="en-US"/>
              </w:rPr>
              <w:t>Fecha de vencimiento del plan</w:t>
            </w:r>
          </w:p>
          <w:p w14:paraId="64426455" w14:textId="77777777" w:rsidR="00375FBB" w:rsidRPr="00375FBB" w:rsidRDefault="00375FBB" w:rsidP="00375FBB">
            <w:pPr>
              <w:pStyle w:val="Prrafodelista"/>
              <w:numPr>
                <w:ilvl w:val="0"/>
                <w:numId w:val="27"/>
              </w:numPr>
              <w:rPr>
                <w:lang w:val="es-CL" w:eastAsia="en-US"/>
              </w:rPr>
            </w:pPr>
            <w:r>
              <w:rPr>
                <w:lang w:val="es-CL" w:eastAsia="en-US"/>
              </w:rPr>
              <w:t>Plan Vencido? (Este debe ser un booleano para conocer cual es el plan que tiene actualmente)</w:t>
            </w:r>
          </w:p>
          <w:p w14:paraId="620FF236" w14:textId="77777777" w:rsidR="00375FBB" w:rsidRPr="00375FBB" w:rsidRDefault="00375FBB" w:rsidP="000338CA">
            <w:pPr>
              <w:pStyle w:val="Prrafodelista"/>
              <w:rPr>
                <w:lang w:val="es-CL" w:eastAsia="en-US"/>
              </w:rPr>
            </w:pPr>
          </w:p>
        </w:tc>
      </w:tr>
    </w:tbl>
    <w:p w14:paraId="5F670C68" w14:textId="77777777" w:rsidR="00375FBB" w:rsidRDefault="00375FBB" w:rsidP="00C10A8F">
      <w:pPr>
        <w:rPr>
          <w:lang w:val="es-CL" w:eastAsia="en-US"/>
        </w:rPr>
      </w:pPr>
    </w:p>
    <w:tbl>
      <w:tblPr>
        <w:tblStyle w:val="Tablaconcuadrcula"/>
        <w:tblW w:w="0" w:type="auto"/>
        <w:tblLook w:val="04A0" w:firstRow="1" w:lastRow="0" w:firstColumn="1" w:lastColumn="0" w:noHBand="0" w:noVBand="1"/>
      </w:tblPr>
      <w:tblGrid>
        <w:gridCol w:w="1370"/>
        <w:gridCol w:w="7608"/>
      </w:tblGrid>
      <w:tr w:rsidR="00375FBB" w14:paraId="5F7983FE" w14:textId="77777777" w:rsidTr="000338CA">
        <w:tc>
          <w:tcPr>
            <w:tcW w:w="1370" w:type="dxa"/>
          </w:tcPr>
          <w:p w14:paraId="0F53E579" w14:textId="77777777" w:rsidR="00375FBB" w:rsidRPr="00320CDE" w:rsidRDefault="00375FBB" w:rsidP="000338CA">
            <w:pPr>
              <w:rPr>
                <w:b/>
                <w:lang w:val="es-CL" w:eastAsia="en-US"/>
              </w:rPr>
            </w:pPr>
            <w:r>
              <w:rPr>
                <w:b/>
                <w:lang w:val="es-CL" w:eastAsia="en-US"/>
              </w:rPr>
              <w:t>RF01</w:t>
            </w:r>
            <w:r w:rsidR="0035327E">
              <w:rPr>
                <w:b/>
                <w:lang w:val="es-CL" w:eastAsia="en-US"/>
              </w:rPr>
              <w:t>5</w:t>
            </w:r>
          </w:p>
        </w:tc>
        <w:tc>
          <w:tcPr>
            <w:tcW w:w="7608" w:type="dxa"/>
          </w:tcPr>
          <w:p w14:paraId="209717D2" w14:textId="77777777" w:rsidR="00375FBB" w:rsidRPr="00320CDE" w:rsidRDefault="00375FBB" w:rsidP="000338CA">
            <w:pPr>
              <w:rPr>
                <w:b/>
                <w:lang w:val="es-CL" w:eastAsia="en-US"/>
              </w:rPr>
            </w:pPr>
            <w:r>
              <w:rPr>
                <w:b/>
                <w:lang w:val="es-CL" w:eastAsia="en-US"/>
              </w:rPr>
              <w:t>Congelar Plan</w:t>
            </w:r>
          </w:p>
        </w:tc>
      </w:tr>
      <w:tr w:rsidR="00375FBB" w14:paraId="1D051023" w14:textId="77777777" w:rsidTr="000338CA">
        <w:tc>
          <w:tcPr>
            <w:tcW w:w="1370" w:type="dxa"/>
          </w:tcPr>
          <w:p w14:paraId="53C983A9" w14:textId="77777777" w:rsidR="00375FBB" w:rsidRDefault="00375FBB" w:rsidP="000338CA">
            <w:pPr>
              <w:rPr>
                <w:lang w:val="es-CL" w:eastAsia="en-US"/>
              </w:rPr>
            </w:pPr>
            <w:r>
              <w:rPr>
                <w:lang w:val="es-CL" w:eastAsia="en-US"/>
              </w:rPr>
              <w:t>Descripción</w:t>
            </w:r>
          </w:p>
        </w:tc>
        <w:tc>
          <w:tcPr>
            <w:tcW w:w="7608" w:type="dxa"/>
          </w:tcPr>
          <w:p w14:paraId="74CCC2CF" w14:textId="77777777" w:rsidR="00375FBB" w:rsidRPr="00375FBB" w:rsidRDefault="00375FBB" w:rsidP="00375FBB">
            <w:pPr>
              <w:rPr>
                <w:lang w:val="es-CL" w:eastAsia="en-US"/>
              </w:rPr>
            </w:pPr>
            <w:r>
              <w:rPr>
                <w:lang w:val="es-CL" w:eastAsia="en-US"/>
              </w:rPr>
              <w:t>El sistema deberá permitir al usuario congelar los planes que sean de tipo POR SESIONES, pero debe estar la opción restringida de congelar planes de tipo TODOS LOS DIAS en caso de una calamidad.</w:t>
            </w:r>
          </w:p>
          <w:p w14:paraId="6E5A65EC" w14:textId="77777777" w:rsidR="00375FBB" w:rsidRPr="00375FBB" w:rsidRDefault="00375FBB" w:rsidP="000338CA">
            <w:pPr>
              <w:pStyle w:val="Prrafodelista"/>
              <w:rPr>
                <w:lang w:val="es-CL" w:eastAsia="en-US"/>
              </w:rPr>
            </w:pPr>
          </w:p>
        </w:tc>
      </w:tr>
    </w:tbl>
    <w:p w14:paraId="6648DCDD" w14:textId="77777777" w:rsidR="00375FBB" w:rsidRDefault="00375FBB" w:rsidP="00C10A8F">
      <w:pPr>
        <w:rPr>
          <w:lang w:val="es-CL" w:eastAsia="en-US"/>
        </w:rPr>
      </w:pPr>
    </w:p>
    <w:tbl>
      <w:tblPr>
        <w:tblStyle w:val="Tablaconcuadrcula"/>
        <w:tblW w:w="0" w:type="auto"/>
        <w:tblBorders>
          <w:top w:val="single" w:sz="4" w:space="0" w:color="008000"/>
          <w:left w:val="single" w:sz="4" w:space="0" w:color="008000"/>
          <w:bottom w:val="single" w:sz="4" w:space="0" w:color="008000"/>
          <w:right w:val="single" w:sz="4" w:space="0" w:color="008000"/>
          <w:insideH w:val="single" w:sz="4" w:space="0" w:color="008000"/>
          <w:insideV w:val="single" w:sz="4" w:space="0" w:color="008000"/>
        </w:tblBorders>
        <w:tblLook w:val="04A0" w:firstRow="1" w:lastRow="0" w:firstColumn="1" w:lastColumn="0" w:noHBand="0" w:noVBand="1"/>
      </w:tblPr>
      <w:tblGrid>
        <w:gridCol w:w="1370"/>
        <w:gridCol w:w="7608"/>
      </w:tblGrid>
      <w:tr w:rsidR="00E50B4A" w14:paraId="1DD1D6BF" w14:textId="77777777" w:rsidTr="00E0698C">
        <w:tc>
          <w:tcPr>
            <w:tcW w:w="1370" w:type="dxa"/>
          </w:tcPr>
          <w:p w14:paraId="144DF570" w14:textId="77777777" w:rsidR="00E50B4A" w:rsidRPr="00E0698C" w:rsidRDefault="00E50B4A" w:rsidP="000338CA">
            <w:pPr>
              <w:rPr>
                <w:b/>
                <w:color w:val="008000"/>
                <w:lang w:val="es-CL" w:eastAsia="en-US"/>
              </w:rPr>
            </w:pPr>
            <w:r w:rsidRPr="00E0698C">
              <w:rPr>
                <w:b/>
                <w:color w:val="008000"/>
                <w:lang w:val="es-CL" w:eastAsia="en-US"/>
              </w:rPr>
              <w:t>RF017</w:t>
            </w:r>
          </w:p>
        </w:tc>
        <w:tc>
          <w:tcPr>
            <w:tcW w:w="7608" w:type="dxa"/>
          </w:tcPr>
          <w:p w14:paraId="0DCD736D" w14:textId="77777777" w:rsidR="00E50B4A" w:rsidRPr="00E0698C" w:rsidRDefault="00E50B4A" w:rsidP="000338CA">
            <w:pPr>
              <w:rPr>
                <w:b/>
                <w:color w:val="008000"/>
                <w:lang w:val="es-CL" w:eastAsia="en-US"/>
              </w:rPr>
            </w:pPr>
            <w:r w:rsidRPr="00E0698C">
              <w:rPr>
                <w:b/>
                <w:color w:val="008000"/>
                <w:lang w:val="es-CL" w:eastAsia="en-US"/>
              </w:rPr>
              <w:t>Configurar Descuentos</w:t>
            </w:r>
          </w:p>
        </w:tc>
      </w:tr>
      <w:tr w:rsidR="00E50B4A" w14:paraId="167597DA" w14:textId="77777777" w:rsidTr="00E0698C">
        <w:tc>
          <w:tcPr>
            <w:tcW w:w="1370" w:type="dxa"/>
          </w:tcPr>
          <w:p w14:paraId="16280F11" w14:textId="77777777" w:rsidR="00E50B4A" w:rsidRDefault="00E50B4A" w:rsidP="000338CA">
            <w:pPr>
              <w:rPr>
                <w:lang w:val="es-CL" w:eastAsia="en-US"/>
              </w:rPr>
            </w:pPr>
            <w:r>
              <w:rPr>
                <w:lang w:val="es-CL" w:eastAsia="en-US"/>
              </w:rPr>
              <w:t>Descripción</w:t>
            </w:r>
          </w:p>
        </w:tc>
        <w:tc>
          <w:tcPr>
            <w:tcW w:w="7608" w:type="dxa"/>
          </w:tcPr>
          <w:p w14:paraId="19D6C310" w14:textId="77777777" w:rsidR="00E50B4A" w:rsidRDefault="00E50B4A" w:rsidP="00E50B4A">
            <w:pPr>
              <w:rPr>
                <w:lang w:val="es-CL" w:eastAsia="en-US"/>
              </w:rPr>
            </w:pPr>
            <w:r>
              <w:rPr>
                <w:lang w:val="es-CL" w:eastAsia="en-US"/>
              </w:rPr>
              <w:t>El sistema permitir al usuario configurar una lista de descuentos, donde cada descuento tendrá la siguiente información:</w:t>
            </w:r>
          </w:p>
          <w:p w14:paraId="5F060604" w14:textId="77777777" w:rsidR="00E50B4A" w:rsidRDefault="00E50B4A" w:rsidP="00E50B4A">
            <w:pPr>
              <w:pStyle w:val="Prrafodelista"/>
              <w:numPr>
                <w:ilvl w:val="0"/>
                <w:numId w:val="30"/>
              </w:numPr>
              <w:rPr>
                <w:lang w:val="es-CL" w:eastAsia="en-US"/>
              </w:rPr>
            </w:pPr>
            <w:r>
              <w:rPr>
                <w:lang w:val="es-CL" w:eastAsia="en-US"/>
              </w:rPr>
              <w:t>Nombre</w:t>
            </w:r>
          </w:p>
          <w:p w14:paraId="0521B30E" w14:textId="77777777" w:rsidR="00E50B4A" w:rsidRDefault="00E50B4A" w:rsidP="00E50B4A">
            <w:pPr>
              <w:pStyle w:val="Prrafodelista"/>
              <w:numPr>
                <w:ilvl w:val="0"/>
                <w:numId w:val="30"/>
              </w:numPr>
              <w:rPr>
                <w:lang w:val="es-CL" w:eastAsia="en-US"/>
              </w:rPr>
            </w:pPr>
            <w:r>
              <w:rPr>
                <w:lang w:val="es-CL" w:eastAsia="en-US"/>
              </w:rPr>
              <w:t>Porcentaje</w:t>
            </w:r>
          </w:p>
          <w:p w14:paraId="78DECD44" w14:textId="77777777" w:rsidR="00E50B4A" w:rsidRPr="00E50B4A" w:rsidRDefault="00E50B4A" w:rsidP="00E50B4A">
            <w:pPr>
              <w:pStyle w:val="Prrafodelista"/>
              <w:numPr>
                <w:ilvl w:val="0"/>
                <w:numId w:val="30"/>
              </w:numPr>
              <w:rPr>
                <w:lang w:val="es-CL" w:eastAsia="en-US"/>
              </w:rPr>
            </w:pPr>
            <w:r>
              <w:rPr>
                <w:lang w:val="es-CL" w:eastAsia="en-US"/>
              </w:rPr>
              <w:t>Sede en la que aplica</w:t>
            </w:r>
          </w:p>
        </w:tc>
      </w:tr>
    </w:tbl>
    <w:p w14:paraId="384F3A45" w14:textId="77777777" w:rsidR="00E50B4A" w:rsidRDefault="00E50B4A" w:rsidP="00C10A8F">
      <w:pPr>
        <w:rPr>
          <w:lang w:val="es-CL" w:eastAsia="en-US"/>
        </w:rPr>
      </w:pPr>
    </w:p>
    <w:p w14:paraId="527B4C1F" w14:textId="77777777" w:rsidR="00E50B4A" w:rsidRDefault="00E50B4A" w:rsidP="00C10A8F">
      <w:pPr>
        <w:rPr>
          <w:lang w:val="es-CL" w:eastAsia="en-US"/>
        </w:rPr>
      </w:pPr>
    </w:p>
    <w:tbl>
      <w:tblPr>
        <w:tblStyle w:val="Tablaconcuadrcula"/>
        <w:tblW w:w="0" w:type="auto"/>
        <w:tblLook w:val="04A0" w:firstRow="1" w:lastRow="0" w:firstColumn="1" w:lastColumn="0" w:noHBand="0" w:noVBand="1"/>
      </w:tblPr>
      <w:tblGrid>
        <w:gridCol w:w="1370"/>
        <w:gridCol w:w="7608"/>
      </w:tblGrid>
      <w:tr w:rsidR="0035327E" w14:paraId="59BD5312" w14:textId="77777777" w:rsidTr="000338CA">
        <w:tc>
          <w:tcPr>
            <w:tcW w:w="1370" w:type="dxa"/>
          </w:tcPr>
          <w:p w14:paraId="5F24200B" w14:textId="77777777" w:rsidR="0035327E" w:rsidRPr="00320CDE" w:rsidRDefault="0035327E" w:rsidP="000338CA">
            <w:pPr>
              <w:rPr>
                <w:b/>
                <w:lang w:val="es-CL" w:eastAsia="en-US"/>
              </w:rPr>
            </w:pPr>
            <w:r>
              <w:rPr>
                <w:b/>
                <w:lang w:val="es-CL" w:eastAsia="en-US"/>
              </w:rPr>
              <w:t>RF016</w:t>
            </w:r>
          </w:p>
        </w:tc>
        <w:tc>
          <w:tcPr>
            <w:tcW w:w="7608" w:type="dxa"/>
          </w:tcPr>
          <w:p w14:paraId="07EE3D96" w14:textId="77777777" w:rsidR="0035327E" w:rsidRPr="00320CDE" w:rsidRDefault="0035327E" w:rsidP="000338CA">
            <w:pPr>
              <w:rPr>
                <w:b/>
                <w:lang w:val="es-CL" w:eastAsia="en-US"/>
              </w:rPr>
            </w:pPr>
            <w:r>
              <w:rPr>
                <w:b/>
                <w:lang w:val="es-CL" w:eastAsia="en-US"/>
              </w:rPr>
              <w:t>Realizar Pago</w:t>
            </w:r>
          </w:p>
        </w:tc>
      </w:tr>
      <w:tr w:rsidR="0035327E" w14:paraId="543A57FA" w14:textId="77777777" w:rsidTr="000338CA">
        <w:tc>
          <w:tcPr>
            <w:tcW w:w="1370" w:type="dxa"/>
          </w:tcPr>
          <w:p w14:paraId="4F28C07D" w14:textId="77777777" w:rsidR="0035327E" w:rsidRDefault="0035327E" w:rsidP="000338CA">
            <w:pPr>
              <w:rPr>
                <w:lang w:val="es-CL" w:eastAsia="en-US"/>
              </w:rPr>
            </w:pPr>
            <w:r>
              <w:rPr>
                <w:lang w:val="es-CL" w:eastAsia="en-US"/>
              </w:rPr>
              <w:t>Descripción</w:t>
            </w:r>
          </w:p>
        </w:tc>
        <w:tc>
          <w:tcPr>
            <w:tcW w:w="7608" w:type="dxa"/>
          </w:tcPr>
          <w:p w14:paraId="696D6B47" w14:textId="77777777" w:rsidR="0035327E" w:rsidRDefault="0035327E" w:rsidP="000338CA">
            <w:pPr>
              <w:rPr>
                <w:lang w:val="es-CL" w:eastAsia="en-US"/>
              </w:rPr>
            </w:pPr>
            <w:r>
              <w:rPr>
                <w:lang w:val="es-CL" w:eastAsia="en-US"/>
              </w:rPr>
              <w:t>El sistema deberá permitir al usuario realizar un pago de la compra de un paquete, para esto se debe realizar lo mencionado en el RF001 y además, se debe escoger el descuento que se le va a aplicar y seleccionar el plan que va a comprar.</w:t>
            </w:r>
          </w:p>
          <w:p w14:paraId="25B963E7" w14:textId="77777777" w:rsidR="0035327E" w:rsidRPr="00375FBB" w:rsidRDefault="0035327E" w:rsidP="0035327E">
            <w:pPr>
              <w:rPr>
                <w:lang w:val="es-CL" w:eastAsia="en-US"/>
              </w:rPr>
            </w:pPr>
            <w:r>
              <w:rPr>
                <w:lang w:val="es-CL" w:eastAsia="en-US"/>
              </w:rPr>
              <w:t>Una vez realizado este ingreso de datos el sistema debe ejecutar lo mencionado en el RF017</w:t>
            </w:r>
          </w:p>
        </w:tc>
      </w:tr>
    </w:tbl>
    <w:p w14:paraId="5D4E0176" w14:textId="77777777" w:rsidR="0035327E" w:rsidRDefault="0035327E" w:rsidP="00C10A8F">
      <w:pPr>
        <w:rPr>
          <w:lang w:val="es-CL" w:eastAsia="en-US"/>
        </w:rPr>
      </w:pPr>
    </w:p>
    <w:tbl>
      <w:tblPr>
        <w:tblStyle w:val="Tablaconcuadrcula"/>
        <w:tblW w:w="0" w:type="auto"/>
        <w:tblLook w:val="04A0" w:firstRow="1" w:lastRow="0" w:firstColumn="1" w:lastColumn="0" w:noHBand="0" w:noVBand="1"/>
      </w:tblPr>
      <w:tblGrid>
        <w:gridCol w:w="1370"/>
        <w:gridCol w:w="7608"/>
      </w:tblGrid>
      <w:tr w:rsidR="0035327E" w14:paraId="70D908E7" w14:textId="77777777" w:rsidTr="000338CA">
        <w:tc>
          <w:tcPr>
            <w:tcW w:w="1370" w:type="dxa"/>
          </w:tcPr>
          <w:p w14:paraId="149AFE6F" w14:textId="77777777" w:rsidR="0035327E" w:rsidRPr="00320CDE" w:rsidRDefault="0035327E" w:rsidP="000338CA">
            <w:pPr>
              <w:rPr>
                <w:b/>
                <w:lang w:val="es-CL" w:eastAsia="en-US"/>
              </w:rPr>
            </w:pPr>
            <w:r>
              <w:rPr>
                <w:b/>
                <w:lang w:val="es-CL" w:eastAsia="en-US"/>
              </w:rPr>
              <w:t>RF017</w:t>
            </w:r>
          </w:p>
        </w:tc>
        <w:tc>
          <w:tcPr>
            <w:tcW w:w="7608" w:type="dxa"/>
          </w:tcPr>
          <w:p w14:paraId="191FB7C0" w14:textId="77777777" w:rsidR="0035327E" w:rsidRPr="00320CDE" w:rsidRDefault="0035327E" w:rsidP="0035327E">
            <w:pPr>
              <w:rPr>
                <w:b/>
                <w:lang w:val="es-CL" w:eastAsia="en-US"/>
              </w:rPr>
            </w:pPr>
            <w:r>
              <w:rPr>
                <w:b/>
                <w:lang w:val="es-CL" w:eastAsia="en-US"/>
              </w:rPr>
              <w:t>Realizar Factura</w:t>
            </w:r>
          </w:p>
        </w:tc>
      </w:tr>
      <w:tr w:rsidR="0035327E" w14:paraId="6D083B4A" w14:textId="77777777" w:rsidTr="000338CA">
        <w:tc>
          <w:tcPr>
            <w:tcW w:w="1370" w:type="dxa"/>
          </w:tcPr>
          <w:p w14:paraId="5137830C" w14:textId="77777777" w:rsidR="0035327E" w:rsidRDefault="0035327E" w:rsidP="000338CA">
            <w:pPr>
              <w:rPr>
                <w:lang w:val="es-CL" w:eastAsia="en-US"/>
              </w:rPr>
            </w:pPr>
            <w:r>
              <w:rPr>
                <w:lang w:val="es-CL" w:eastAsia="en-US"/>
              </w:rPr>
              <w:t>Descripción</w:t>
            </w:r>
          </w:p>
        </w:tc>
        <w:tc>
          <w:tcPr>
            <w:tcW w:w="7608" w:type="dxa"/>
          </w:tcPr>
          <w:p w14:paraId="59AB4A62" w14:textId="77777777" w:rsidR="0035327E" w:rsidRDefault="0035327E" w:rsidP="0035327E">
            <w:pPr>
              <w:rPr>
                <w:lang w:val="es-CL" w:eastAsia="en-US"/>
              </w:rPr>
            </w:pPr>
            <w:r>
              <w:rPr>
                <w:lang w:val="es-CL" w:eastAsia="en-US"/>
              </w:rPr>
              <w:t>El sistema deberá generar una factura una vez se halla realizado el pago. La factura deberá tener la siguiente información:</w:t>
            </w:r>
          </w:p>
          <w:p w14:paraId="1B518871" w14:textId="77777777" w:rsidR="0035327E" w:rsidRDefault="0035327E" w:rsidP="0035327E">
            <w:pPr>
              <w:pStyle w:val="Prrafodelista"/>
              <w:numPr>
                <w:ilvl w:val="0"/>
                <w:numId w:val="28"/>
              </w:numPr>
              <w:rPr>
                <w:lang w:val="es-CL" w:eastAsia="en-US"/>
              </w:rPr>
            </w:pPr>
            <w:r>
              <w:rPr>
                <w:lang w:val="es-CL" w:eastAsia="en-US"/>
              </w:rPr>
              <w:t>Numero de factura</w:t>
            </w:r>
          </w:p>
          <w:p w14:paraId="21EC0DAD" w14:textId="77777777" w:rsidR="0035327E" w:rsidRDefault="0035327E" w:rsidP="0035327E">
            <w:pPr>
              <w:pStyle w:val="Prrafodelista"/>
              <w:numPr>
                <w:ilvl w:val="0"/>
                <w:numId w:val="28"/>
              </w:numPr>
              <w:rPr>
                <w:lang w:val="es-CL" w:eastAsia="en-US"/>
              </w:rPr>
            </w:pPr>
            <w:r>
              <w:rPr>
                <w:lang w:val="es-CL" w:eastAsia="en-US"/>
              </w:rPr>
              <w:t>Persona que realizo la factura</w:t>
            </w:r>
          </w:p>
          <w:p w14:paraId="77D56948" w14:textId="77777777" w:rsidR="0035327E" w:rsidRDefault="0035327E" w:rsidP="0035327E">
            <w:pPr>
              <w:pStyle w:val="Prrafodelista"/>
              <w:numPr>
                <w:ilvl w:val="0"/>
                <w:numId w:val="28"/>
              </w:numPr>
              <w:rPr>
                <w:lang w:val="es-CL" w:eastAsia="en-US"/>
              </w:rPr>
            </w:pPr>
            <w:r>
              <w:rPr>
                <w:lang w:val="es-CL" w:eastAsia="en-US"/>
              </w:rPr>
              <w:t>Nombre del cliente</w:t>
            </w:r>
          </w:p>
          <w:p w14:paraId="5134DB47" w14:textId="77777777" w:rsidR="0035327E" w:rsidRDefault="0035327E" w:rsidP="0035327E">
            <w:pPr>
              <w:pStyle w:val="Prrafodelista"/>
              <w:numPr>
                <w:ilvl w:val="0"/>
                <w:numId w:val="28"/>
              </w:numPr>
              <w:rPr>
                <w:lang w:val="es-CL" w:eastAsia="en-US"/>
              </w:rPr>
            </w:pPr>
            <w:r>
              <w:rPr>
                <w:lang w:val="es-CL" w:eastAsia="en-US"/>
              </w:rPr>
              <w:t>Nit/Cedula</w:t>
            </w:r>
          </w:p>
          <w:p w14:paraId="73CD10D3" w14:textId="77777777" w:rsidR="0035327E" w:rsidRDefault="0035327E" w:rsidP="0035327E">
            <w:pPr>
              <w:pStyle w:val="Prrafodelista"/>
              <w:numPr>
                <w:ilvl w:val="0"/>
                <w:numId w:val="28"/>
              </w:numPr>
              <w:rPr>
                <w:lang w:val="es-CL" w:eastAsia="en-US"/>
              </w:rPr>
            </w:pPr>
            <w:r>
              <w:rPr>
                <w:lang w:val="es-CL" w:eastAsia="en-US"/>
              </w:rPr>
              <w:t>Direccion</w:t>
            </w:r>
          </w:p>
          <w:p w14:paraId="1D0B6D49" w14:textId="77777777" w:rsidR="0035327E" w:rsidRDefault="0035327E" w:rsidP="0035327E">
            <w:pPr>
              <w:pStyle w:val="Prrafodelista"/>
              <w:numPr>
                <w:ilvl w:val="0"/>
                <w:numId w:val="28"/>
              </w:numPr>
              <w:rPr>
                <w:lang w:val="es-CL" w:eastAsia="en-US"/>
              </w:rPr>
            </w:pPr>
            <w:r>
              <w:rPr>
                <w:lang w:val="es-CL" w:eastAsia="en-US"/>
              </w:rPr>
              <w:t>Teléfono</w:t>
            </w:r>
          </w:p>
          <w:p w14:paraId="5A6C3C18" w14:textId="77777777" w:rsidR="0035327E" w:rsidRDefault="0035327E" w:rsidP="0035327E">
            <w:pPr>
              <w:pStyle w:val="Prrafodelista"/>
              <w:numPr>
                <w:ilvl w:val="0"/>
                <w:numId w:val="28"/>
              </w:numPr>
              <w:rPr>
                <w:lang w:val="es-CL" w:eastAsia="en-US"/>
              </w:rPr>
            </w:pPr>
            <w:r>
              <w:rPr>
                <w:lang w:val="es-CL" w:eastAsia="en-US"/>
              </w:rPr>
              <w:t>Fecha de generación de la factura</w:t>
            </w:r>
          </w:p>
          <w:p w14:paraId="054A55DD" w14:textId="77777777" w:rsidR="0035327E" w:rsidRDefault="0035327E" w:rsidP="0035327E">
            <w:pPr>
              <w:pStyle w:val="Prrafodelista"/>
              <w:numPr>
                <w:ilvl w:val="0"/>
                <w:numId w:val="28"/>
              </w:numPr>
              <w:rPr>
                <w:lang w:val="es-CL" w:eastAsia="en-US"/>
              </w:rPr>
            </w:pPr>
            <w:bookmarkStart w:id="12" w:name="_GoBack"/>
            <w:r>
              <w:rPr>
                <w:lang w:val="es-CL" w:eastAsia="en-US"/>
              </w:rPr>
              <w:t xml:space="preserve">Fecha de vencimiento </w:t>
            </w:r>
            <w:bookmarkEnd w:id="12"/>
            <w:r>
              <w:rPr>
                <w:lang w:val="es-CL" w:eastAsia="en-US"/>
              </w:rPr>
              <w:t>de la factura</w:t>
            </w:r>
          </w:p>
          <w:p w14:paraId="0FCCBD67" w14:textId="77777777" w:rsidR="0035327E" w:rsidRDefault="0035327E" w:rsidP="0035327E">
            <w:pPr>
              <w:pStyle w:val="Prrafodelista"/>
              <w:numPr>
                <w:ilvl w:val="0"/>
                <w:numId w:val="28"/>
              </w:numPr>
              <w:rPr>
                <w:lang w:val="es-CL" w:eastAsia="en-US"/>
              </w:rPr>
            </w:pPr>
            <w:r>
              <w:rPr>
                <w:lang w:val="es-CL" w:eastAsia="en-US"/>
              </w:rPr>
              <w:t>Ciudad de generación (Medellin)</w:t>
            </w:r>
          </w:p>
          <w:p w14:paraId="3C8AE226" w14:textId="77777777" w:rsidR="0035327E" w:rsidRDefault="00E50B4A" w:rsidP="0035327E">
            <w:pPr>
              <w:pStyle w:val="Prrafodelista"/>
              <w:numPr>
                <w:ilvl w:val="0"/>
                <w:numId w:val="28"/>
              </w:numPr>
              <w:rPr>
                <w:lang w:val="es-CL" w:eastAsia="en-US"/>
              </w:rPr>
            </w:pPr>
            <w:r>
              <w:rPr>
                <w:lang w:val="es-CL" w:eastAsia="en-US"/>
              </w:rPr>
              <w:t>Subtotal</w:t>
            </w:r>
          </w:p>
          <w:p w14:paraId="37129B74" w14:textId="77777777" w:rsidR="00E50B4A" w:rsidRDefault="00E50B4A" w:rsidP="0035327E">
            <w:pPr>
              <w:pStyle w:val="Prrafodelista"/>
              <w:numPr>
                <w:ilvl w:val="0"/>
                <w:numId w:val="28"/>
              </w:numPr>
              <w:rPr>
                <w:lang w:val="es-CL" w:eastAsia="en-US"/>
              </w:rPr>
            </w:pPr>
            <w:r>
              <w:rPr>
                <w:lang w:val="es-CL" w:eastAsia="en-US"/>
              </w:rPr>
              <w:t>IVA</w:t>
            </w:r>
          </w:p>
          <w:p w14:paraId="5FE28E33" w14:textId="77777777" w:rsidR="00E50B4A" w:rsidRDefault="00E50B4A" w:rsidP="0035327E">
            <w:pPr>
              <w:pStyle w:val="Prrafodelista"/>
              <w:numPr>
                <w:ilvl w:val="0"/>
                <w:numId w:val="28"/>
              </w:numPr>
              <w:rPr>
                <w:lang w:val="es-CL" w:eastAsia="en-US"/>
              </w:rPr>
            </w:pPr>
            <w:r>
              <w:rPr>
                <w:lang w:val="es-CL" w:eastAsia="en-US"/>
              </w:rPr>
              <w:t>Total</w:t>
            </w:r>
          </w:p>
          <w:p w14:paraId="11762B4C" w14:textId="77777777" w:rsidR="0035327E" w:rsidRDefault="0035327E" w:rsidP="0035327E">
            <w:pPr>
              <w:pStyle w:val="Prrafodelista"/>
              <w:numPr>
                <w:ilvl w:val="0"/>
                <w:numId w:val="28"/>
              </w:numPr>
              <w:rPr>
                <w:lang w:val="es-CL" w:eastAsia="en-US"/>
              </w:rPr>
            </w:pPr>
            <w:r>
              <w:rPr>
                <w:lang w:val="es-CL" w:eastAsia="en-US"/>
              </w:rPr>
              <w:t>En el detalle de la factura deberá aparecer la siguiente información:</w:t>
            </w:r>
          </w:p>
          <w:p w14:paraId="7D67C43E" w14:textId="77777777" w:rsidR="0035327E" w:rsidRDefault="0035327E" w:rsidP="0035327E">
            <w:pPr>
              <w:pStyle w:val="Prrafodelista"/>
              <w:numPr>
                <w:ilvl w:val="0"/>
                <w:numId w:val="29"/>
              </w:numPr>
              <w:rPr>
                <w:lang w:val="es-CL" w:eastAsia="en-US"/>
              </w:rPr>
            </w:pPr>
            <w:r>
              <w:rPr>
                <w:lang w:val="es-CL" w:eastAsia="en-US"/>
              </w:rPr>
              <w:lastRenderedPageBreak/>
              <w:t>Descripcion (Nombre del Plan)</w:t>
            </w:r>
          </w:p>
          <w:p w14:paraId="10E0833A" w14:textId="77777777" w:rsidR="0035327E" w:rsidRDefault="0035327E" w:rsidP="0035327E">
            <w:pPr>
              <w:pStyle w:val="Prrafodelista"/>
              <w:numPr>
                <w:ilvl w:val="0"/>
                <w:numId w:val="29"/>
              </w:numPr>
              <w:rPr>
                <w:lang w:val="es-CL" w:eastAsia="en-US"/>
              </w:rPr>
            </w:pPr>
            <w:r>
              <w:rPr>
                <w:lang w:val="es-CL" w:eastAsia="en-US"/>
              </w:rPr>
              <w:t>Cantidad (Generalmente es 1)</w:t>
            </w:r>
          </w:p>
          <w:p w14:paraId="1016EF90" w14:textId="77777777" w:rsidR="0035327E" w:rsidRDefault="0035327E" w:rsidP="0035327E">
            <w:pPr>
              <w:pStyle w:val="Prrafodelista"/>
              <w:numPr>
                <w:ilvl w:val="0"/>
                <w:numId w:val="29"/>
              </w:numPr>
              <w:rPr>
                <w:lang w:val="es-CL" w:eastAsia="en-US"/>
              </w:rPr>
            </w:pPr>
            <w:r>
              <w:rPr>
                <w:lang w:val="es-CL" w:eastAsia="en-US"/>
              </w:rPr>
              <w:t>Precio</w:t>
            </w:r>
          </w:p>
          <w:p w14:paraId="5AF11039" w14:textId="77777777" w:rsidR="0035327E" w:rsidRPr="0035327E" w:rsidRDefault="0035327E" w:rsidP="00E50B4A">
            <w:pPr>
              <w:pStyle w:val="Prrafodelista"/>
              <w:numPr>
                <w:ilvl w:val="0"/>
                <w:numId w:val="29"/>
              </w:numPr>
              <w:rPr>
                <w:lang w:val="es-CL" w:eastAsia="en-US"/>
              </w:rPr>
            </w:pPr>
            <w:r>
              <w:rPr>
                <w:lang w:val="es-CL" w:eastAsia="en-US"/>
              </w:rPr>
              <w:t>Subtotal</w:t>
            </w:r>
          </w:p>
        </w:tc>
      </w:tr>
    </w:tbl>
    <w:p w14:paraId="6FD764E4" w14:textId="77777777" w:rsidR="0035327E" w:rsidRDefault="0035327E" w:rsidP="00C10A8F">
      <w:pPr>
        <w:rPr>
          <w:lang w:val="es-CL" w:eastAsia="en-US"/>
        </w:rPr>
      </w:pPr>
    </w:p>
    <w:p w14:paraId="354664F5" w14:textId="77777777" w:rsidR="0035327E" w:rsidRDefault="0035327E" w:rsidP="00C10A8F">
      <w:pPr>
        <w:rPr>
          <w:lang w:val="es-CL" w:eastAsia="en-US"/>
        </w:rPr>
      </w:pPr>
    </w:p>
    <w:p w14:paraId="689BD4A8" w14:textId="77777777" w:rsidR="0035327E" w:rsidRDefault="0035327E" w:rsidP="00C10A8F">
      <w:pPr>
        <w:rPr>
          <w:lang w:val="es-CL" w:eastAsia="en-US"/>
        </w:rPr>
      </w:pPr>
    </w:p>
    <w:p w14:paraId="3D3A2013" w14:textId="77777777" w:rsidR="0035327E" w:rsidRDefault="0035327E" w:rsidP="00C10A8F">
      <w:pPr>
        <w:rPr>
          <w:lang w:val="es-CL" w:eastAsia="en-US"/>
        </w:rPr>
      </w:pPr>
    </w:p>
    <w:sectPr w:rsidR="0035327E" w:rsidSect="000C55B2">
      <w:headerReference w:type="default" r:id="rId9"/>
      <w:footerReference w:type="default" r:id="rId10"/>
      <w:headerReference w:type="first" r:id="rId11"/>
      <w:pgSz w:w="12240" w:h="15840"/>
      <w:pgMar w:top="1418" w:right="1701" w:bottom="1418" w:left="1701" w:header="709" w:footer="709"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7B1C021" w14:textId="77777777" w:rsidR="00CD1E11" w:rsidRDefault="00CD1E11">
      <w:r>
        <w:separator/>
      </w:r>
    </w:p>
  </w:endnote>
  <w:endnote w:type="continuationSeparator" w:id="0">
    <w:p w14:paraId="4671BF97" w14:textId="77777777" w:rsidR="00CD1E11" w:rsidRDefault="00CD1E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Stylus BT">
    <w:altName w:val="Candara"/>
    <w:charset w:val="00"/>
    <w:family w:val="swiss"/>
    <w:pitch w:val="variable"/>
    <w:sig w:usb0="00000001" w:usb1="00000000" w:usb2="00000000" w:usb3="00000000" w:csb0="00000011"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108" w:type="dxa"/>
      <w:tblBorders>
        <w:top w:val="single" w:sz="4" w:space="0" w:color="auto"/>
      </w:tblBorders>
      <w:tblLayout w:type="fixed"/>
      <w:tblLook w:val="0000" w:firstRow="0" w:lastRow="0" w:firstColumn="0" w:lastColumn="0" w:noHBand="0" w:noVBand="0"/>
    </w:tblPr>
    <w:tblGrid>
      <w:gridCol w:w="2943"/>
      <w:gridCol w:w="4296"/>
      <w:gridCol w:w="1869"/>
    </w:tblGrid>
    <w:tr w:rsidR="00CD1E11" w:rsidRPr="007F6811" w14:paraId="40D584D9" w14:textId="77777777">
      <w:tc>
        <w:tcPr>
          <w:tcW w:w="2943" w:type="dxa"/>
        </w:tcPr>
        <w:p w14:paraId="7D6E1234" w14:textId="77777777" w:rsidR="00CD1E11" w:rsidRPr="007F6811" w:rsidRDefault="00CD1E11">
          <w:pPr>
            <w:ind w:right="360"/>
          </w:pPr>
          <w:r w:rsidRPr="007F6811">
            <w:t>Confidencial</w:t>
          </w:r>
        </w:p>
      </w:tc>
      <w:tc>
        <w:tcPr>
          <w:tcW w:w="4296" w:type="dxa"/>
        </w:tcPr>
        <w:p w14:paraId="02BD5FE3" w14:textId="77777777" w:rsidR="00CD1E11" w:rsidRPr="007F6811" w:rsidRDefault="00CD1E11" w:rsidP="001A58F8">
          <w:pPr>
            <w:jc w:val="center"/>
          </w:pPr>
          <w:r w:rsidRPr="007F6811">
            <w:t xml:space="preserve">Proyecto </w:t>
          </w:r>
          <w:r>
            <w:t xml:space="preserve">Vibra </w:t>
          </w:r>
          <w:proofErr w:type="spellStart"/>
          <w:r>
            <w:t>Fitness</w:t>
          </w:r>
          <w:proofErr w:type="spellEnd"/>
          <w:r w:rsidRPr="007F6811">
            <w:t xml:space="preserve"> </w:t>
          </w:r>
          <w:r>
            <w:fldChar w:fldCharType="begin"/>
          </w:r>
          <w:r>
            <w:instrText xml:space="preserve"> DATE \@ "yyyy" \* MERGEFORMAT </w:instrText>
          </w:r>
          <w:r>
            <w:fldChar w:fldCharType="separate"/>
          </w:r>
          <w:r>
            <w:rPr>
              <w:noProof/>
            </w:rPr>
            <w:t>2012</w:t>
          </w:r>
          <w:r>
            <w:rPr>
              <w:noProof/>
            </w:rPr>
            <w:fldChar w:fldCharType="end"/>
          </w:r>
        </w:p>
      </w:tc>
      <w:tc>
        <w:tcPr>
          <w:tcW w:w="1869" w:type="dxa"/>
        </w:tcPr>
        <w:p w14:paraId="361438D8" w14:textId="77777777" w:rsidR="00CD1E11" w:rsidRPr="007F6811" w:rsidRDefault="00CD1E11">
          <w:pPr>
            <w:jc w:val="right"/>
          </w:pPr>
          <w:r w:rsidRPr="007F6811">
            <w:t xml:space="preserve">Página </w:t>
          </w:r>
          <w:r w:rsidRPr="007F6811">
            <w:rPr>
              <w:rStyle w:val="Nmerodepgina"/>
            </w:rPr>
            <w:fldChar w:fldCharType="begin"/>
          </w:r>
          <w:r w:rsidRPr="007F6811">
            <w:rPr>
              <w:rStyle w:val="Nmerodepgina"/>
            </w:rPr>
            <w:instrText xml:space="preserve"> PAGE </w:instrText>
          </w:r>
          <w:r w:rsidRPr="007F6811">
            <w:rPr>
              <w:rStyle w:val="Nmerodepgina"/>
            </w:rPr>
            <w:fldChar w:fldCharType="separate"/>
          </w:r>
          <w:r w:rsidR="00406D77">
            <w:rPr>
              <w:rStyle w:val="Nmerodepgina"/>
              <w:noProof/>
            </w:rPr>
            <w:t>11</w:t>
          </w:r>
          <w:r w:rsidRPr="007F6811">
            <w:rPr>
              <w:rStyle w:val="Nmerodepgina"/>
            </w:rPr>
            <w:fldChar w:fldCharType="end"/>
          </w:r>
          <w:r w:rsidRPr="007F6811">
            <w:rPr>
              <w:rStyle w:val="Nmerodepgina"/>
            </w:rPr>
            <w:fldChar w:fldCharType="begin"/>
          </w:r>
          <w:r w:rsidRPr="007F6811">
            <w:rPr>
              <w:rStyle w:val="Nmerodepgina"/>
            </w:rPr>
            <w:fldChar w:fldCharType="begin"/>
          </w:r>
          <w:r w:rsidRPr="007F6811">
            <w:rPr>
              <w:rStyle w:val="Nmerodepgina"/>
            </w:rPr>
            <w:instrText xml:space="preserve"> NUMPAGES </w:instrText>
          </w:r>
          <w:r w:rsidRPr="007F6811">
            <w:rPr>
              <w:rStyle w:val="Nmerodepgina"/>
            </w:rPr>
            <w:fldChar w:fldCharType="separate"/>
          </w:r>
          <w:r w:rsidR="00406D77">
            <w:rPr>
              <w:rStyle w:val="Nmerodepgina"/>
              <w:noProof/>
            </w:rPr>
            <w:instrText>11</w:instrText>
          </w:r>
          <w:r w:rsidRPr="007F6811">
            <w:rPr>
              <w:rStyle w:val="Nmerodepgina"/>
            </w:rPr>
            <w:fldChar w:fldCharType="end"/>
          </w:r>
          <w:r w:rsidRPr="007F6811">
            <w:rPr>
              <w:rStyle w:val="Nmerodepgina"/>
            </w:rPr>
            <w:instrText xml:space="preserve"> PÁGINA </w:instrText>
          </w:r>
          <w:r w:rsidRPr="007F6811">
            <w:rPr>
              <w:rStyle w:val="Nmerodepgina"/>
            </w:rPr>
            <w:fldChar w:fldCharType="separate"/>
          </w:r>
          <w:r w:rsidRPr="007F6811">
            <w:rPr>
              <w:rStyle w:val="Nmerodepgina"/>
              <w:noProof/>
            </w:rPr>
            <w:t>29</w:t>
          </w:r>
          <w:r w:rsidRPr="007F6811">
            <w:rPr>
              <w:rStyle w:val="Nmerodepgina"/>
            </w:rPr>
            <w:fldChar w:fldCharType="end"/>
          </w:r>
        </w:p>
      </w:tc>
    </w:tr>
  </w:tbl>
  <w:p w14:paraId="5A564329" w14:textId="77777777" w:rsidR="00CD1E11" w:rsidRDefault="00CD1E11">
    <w:pPr>
      <w:pStyle w:val="Piedepgina"/>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9ED5A15" w14:textId="77777777" w:rsidR="00CD1E11" w:rsidRDefault="00CD1E11">
      <w:r>
        <w:separator/>
      </w:r>
    </w:p>
  </w:footnote>
  <w:footnote w:type="continuationSeparator" w:id="0">
    <w:p w14:paraId="6FF75356" w14:textId="77777777" w:rsidR="00CD1E11" w:rsidRDefault="00CD1E1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2909"/>
    </w:tblGrid>
    <w:tr w:rsidR="00CD1E11" w14:paraId="578C6A95" w14:textId="77777777">
      <w:tc>
        <w:tcPr>
          <w:tcW w:w="6379" w:type="dxa"/>
        </w:tcPr>
        <w:p w14:paraId="0448150C" w14:textId="77777777" w:rsidR="00CD1E11" w:rsidRDefault="00CD1E11">
          <w:pPr>
            <w:pStyle w:val="Encabezado"/>
            <w:widowControl/>
            <w:tabs>
              <w:tab w:val="clear" w:pos="4320"/>
              <w:tab w:val="clear" w:pos="8640"/>
            </w:tabs>
            <w:spacing w:line="240" w:lineRule="auto"/>
            <w:rPr>
              <w:lang w:val="es-ES"/>
            </w:rPr>
          </w:pPr>
          <w:r>
            <w:rPr>
              <w:lang w:val="es-ES"/>
            </w:rPr>
            <w:t xml:space="preserve">Vibra </w:t>
          </w:r>
          <w:proofErr w:type="spellStart"/>
          <w:r>
            <w:rPr>
              <w:lang w:val="es-ES"/>
            </w:rPr>
            <w:t>System</w:t>
          </w:r>
          <w:proofErr w:type="spellEnd"/>
        </w:p>
      </w:tc>
      <w:tc>
        <w:tcPr>
          <w:tcW w:w="2909" w:type="dxa"/>
        </w:tcPr>
        <w:p w14:paraId="5C5C2F38" w14:textId="77777777" w:rsidR="00CD1E11" w:rsidRDefault="00CD1E11" w:rsidP="00AA47B6">
          <w:pPr>
            <w:tabs>
              <w:tab w:val="left" w:pos="1135"/>
            </w:tabs>
            <w:spacing w:before="40"/>
            <w:ind w:right="68"/>
          </w:pPr>
          <w:r>
            <w:t xml:space="preserve">  Versión:          1.0</w:t>
          </w:r>
        </w:p>
      </w:tc>
    </w:tr>
    <w:tr w:rsidR="00CD1E11" w14:paraId="2722BE42" w14:textId="77777777">
      <w:tc>
        <w:tcPr>
          <w:tcW w:w="6379" w:type="dxa"/>
        </w:tcPr>
        <w:p w14:paraId="40E1BDE8" w14:textId="77777777" w:rsidR="00CD1E11" w:rsidRDefault="00CD1E11">
          <w:r>
            <w:t>Especificación de Requerimientos de Software</w:t>
          </w:r>
        </w:p>
      </w:tc>
      <w:tc>
        <w:tcPr>
          <w:tcW w:w="2909" w:type="dxa"/>
        </w:tcPr>
        <w:p w14:paraId="2F3F36B6" w14:textId="77777777" w:rsidR="00CD1E11" w:rsidRDefault="00CD1E11" w:rsidP="00AA47B6">
          <w:r>
            <w:t xml:space="preserve">  Fecha: 2012-05-30</w:t>
          </w:r>
        </w:p>
      </w:tc>
    </w:tr>
    <w:tr w:rsidR="00CD1E11" w14:paraId="723E3ACC" w14:textId="77777777">
      <w:tc>
        <w:tcPr>
          <w:tcW w:w="9288" w:type="dxa"/>
          <w:gridSpan w:val="2"/>
        </w:tcPr>
        <w:p w14:paraId="7AE9B128" w14:textId="77777777" w:rsidR="00CD1E11" w:rsidRDefault="00CD1E11">
          <w:r>
            <w:t>REQ_VBF_001</w:t>
          </w:r>
        </w:p>
      </w:tc>
    </w:tr>
  </w:tbl>
  <w:p w14:paraId="58629A45" w14:textId="77777777" w:rsidR="00CD1E11" w:rsidRDefault="00CD1E11">
    <w:pPr>
      <w:pStyle w:val="Encabezado"/>
      <w:rPr>
        <w:lang w:val="es-ES"/>
      </w:rP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E08D28D" w14:textId="77777777" w:rsidR="00CD1E11" w:rsidRDefault="00CD1E11">
    <w:pPr>
      <w:pStyle w:val="Encabezado"/>
    </w:pPr>
  </w:p>
  <w:p w14:paraId="13825EFD" w14:textId="77777777" w:rsidR="00CD1E11" w:rsidRDefault="00CD1E11">
    <w:pPr>
      <w:pBdr>
        <w:top w:val="single" w:sz="6" w:space="0" w:color="auto"/>
        <w:bottom w:val="single" w:sz="12" w:space="1" w:color="auto"/>
      </w:pBdr>
      <w:rPr>
        <w:lang w:val="en-US"/>
      </w:rPr>
    </w:pPr>
  </w:p>
  <w:p w14:paraId="0B82DBBE" w14:textId="77777777" w:rsidR="00CD1E11" w:rsidRDefault="00CD1E11" w:rsidP="00021673">
    <w:pPr>
      <w:pStyle w:val="Ttulo3"/>
      <w:jc w:val="center"/>
    </w:pPr>
    <w:r w:rsidRPr="007165BA">
      <w:rPr>
        <w:lang w:val="es-CO"/>
      </w:rPr>
      <w:t xml:space="preserve">Especificación </w:t>
    </w:r>
    <w:r>
      <w:t xml:space="preserve">de </w:t>
    </w:r>
    <w:r w:rsidRPr="007165BA">
      <w:rPr>
        <w:lang w:val="es-CO"/>
      </w:rPr>
      <w:t>Requerimientos</w:t>
    </w:r>
    <w:r>
      <w:t xml:space="preserve">  </w:t>
    </w:r>
    <w:r>
      <w:rPr>
        <w:noProof/>
        <w:lang w:val="es-ES"/>
      </w:rPr>
      <w:drawing>
        <wp:inline distT="0" distB="0" distL="0" distR="0" wp14:anchorId="46C453DF" wp14:editId="74D26ACD">
          <wp:extent cx="942975" cy="781050"/>
          <wp:effectExtent l="19050" t="0" r="9525" b="0"/>
          <wp:docPr id="74" name="Imagen 74" descr="C:\Users\Gustavo\CIA\logof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C:\Users\Gustavo\CIA\logofinal.png"/>
                  <pic:cNvPicPr>
                    <a:picLocks noChangeAspect="1" noChangeArrowheads="1"/>
                  </pic:cNvPicPr>
                </pic:nvPicPr>
                <pic:blipFill>
                  <a:blip r:embed="rId1"/>
                  <a:srcRect/>
                  <a:stretch>
                    <a:fillRect/>
                  </a:stretch>
                </pic:blipFill>
                <pic:spPr bwMode="auto">
                  <a:xfrm>
                    <a:off x="0" y="0"/>
                    <a:ext cx="942975" cy="781050"/>
                  </a:xfrm>
                  <a:prstGeom prst="rect">
                    <a:avLst/>
                  </a:prstGeom>
                  <a:noFill/>
                  <a:ln w="9525">
                    <a:noFill/>
                    <a:miter lim="800000"/>
                    <a:headEnd/>
                    <a:tailEnd/>
                  </a:ln>
                </pic:spPr>
              </pic:pic>
            </a:graphicData>
          </a:graphic>
        </wp:inline>
      </w:drawing>
    </w:r>
  </w:p>
  <w:p w14:paraId="3634B49B" w14:textId="77777777" w:rsidR="00CD1E11" w:rsidRDefault="00CD1E11">
    <w:pPr>
      <w:rPr>
        <w:lang w:val="en-US"/>
      </w:rPr>
    </w:pPr>
  </w:p>
  <w:p w14:paraId="1F017B12" w14:textId="77777777" w:rsidR="00CD1E11" w:rsidRDefault="00CD1E11">
    <w:pPr>
      <w:rPr>
        <w:lang w:val="en-US"/>
      </w:rPr>
    </w:pPr>
  </w:p>
  <w:p w14:paraId="16DB3670" w14:textId="77777777" w:rsidR="00CD1E11" w:rsidRDefault="00CD1E11">
    <w:pPr>
      <w:rPr>
        <w:lang w:val="en-US"/>
      </w:rPr>
    </w:pPr>
  </w:p>
  <w:p w14:paraId="72C41271" w14:textId="77777777" w:rsidR="00CD1E11" w:rsidRDefault="00CD1E11">
    <w:pPr>
      <w:rPr>
        <w:lang w:val="en-US"/>
      </w:rPr>
    </w:pPr>
  </w:p>
  <w:p w14:paraId="67047C40" w14:textId="77777777" w:rsidR="00CD1E11" w:rsidRDefault="00CD1E11">
    <w:pPr>
      <w:rPr>
        <w:lang w:val="en-U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0409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268744E"/>
    <w:multiLevelType w:val="multilevel"/>
    <w:tmpl w:val="1B86335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
    <w:nsid w:val="0CB93853"/>
    <w:multiLevelType w:val="multilevel"/>
    <w:tmpl w:val="1B86335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3">
    <w:nsid w:val="0E910BA4"/>
    <w:multiLevelType w:val="hybridMultilevel"/>
    <w:tmpl w:val="64EC525E"/>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nsid w:val="0EAC045A"/>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5">
    <w:nsid w:val="10D85AD7"/>
    <w:multiLevelType w:val="singleLevel"/>
    <w:tmpl w:val="04090005"/>
    <w:lvl w:ilvl="0">
      <w:start w:val="1"/>
      <w:numFmt w:val="bullet"/>
      <w:lvlText w:val=""/>
      <w:lvlJc w:val="left"/>
      <w:pPr>
        <w:tabs>
          <w:tab w:val="num" w:pos="360"/>
        </w:tabs>
        <w:ind w:left="360" w:hanging="360"/>
      </w:pPr>
      <w:rPr>
        <w:rFonts w:ascii="Wingdings" w:hAnsi="Wingdings" w:hint="default"/>
      </w:rPr>
    </w:lvl>
  </w:abstractNum>
  <w:abstractNum w:abstractNumId="6">
    <w:nsid w:val="10DA3F92"/>
    <w:multiLevelType w:val="hybridMultilevel"/>
    <w:tmpl w:val="E7425C18"/>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7">
    <w:nsid w:val="1A5D18A0"/>
    <w:multiLevelType w:val="hybridMultilevel"/>
    <w:tmpl w:val="041AD6D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22D928AA"/>
    <w:multiLevelType w:val="hybridMultilevel"/>
    <w:tmpl w:val="6B1A4F4C"/>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9">
    <w:nsid w:val="24726800"/>
    <w:multiLevelType w:val="hybridMultilevel"/>
    <w:tmpl w:val="2E9ED398"/>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0">
    <w:nsid w:val="29072690"/>
    <w:multiLevelType w:val="multilevel"/>
    <w:tmpl w:val="1B86335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1">
    <w:nsid w:val="2E2C00FD"/>
    <w:multiLevelType w:val="multilevel"/>
    <w:tmpl w:val="1B86335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12">
    <w:nsid w:val="394F45CD"/>
    <w:multiLevelType w:val="hybridMultilevel"/>
    <w:tmpl w:val="2D3CB6E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3A255B77"/>
    <w:multiLevelType w:val="hybridMultilevel"/>
    <w:tmpl w:val="56346000"/>
    <w:lvl w:ilvl="0" w:tplc="A13638D6">
      <w:start w:val="1"/>
      <w:numFmt w:val="bullet"/>
      <w:lvlText w:val="-"/>
      <w:lvlJc w:val="left"/>
      <w:pPr>
        <w:ind w:left="1080" w:hanging="360"/>
      </w:pPr>
      <w:rPr>
        <w:rFonts w:ascii="Verdana" w:eastAsia="Times New Roman" w:hAnsi="Verdana"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3C635942"/>
    <w:multiLevelType w:val="hybridMultilevel"/>
    <w:tmpl w:val="03BE113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nsid w:val="40245EFB"/>
    <w:multiLevelType w:val="hybridMultilevel"/>
    <w:tmpl w:val="F6DA8D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44AA7283"/>
    <w:multiLevelType w:val="hybridMultilevel"/>
    <w:tmpl w:val="9434F81C"/>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abstractNum w:abstractNumId="17">
    <w:nsid w:val="46F2074A"/>
    <w:multiLevelType w:val="hybridMultilevel"/>
    <w:tmpl w:val="940401EA"/>
    <w:lvl w:ilvl="0" w:tplc="0C0A0001">
      <w:start w:val="1"/>
      <w:numFmt w:val="bullet"/>
      <w:lvlText w:val=""/>
      <w:lvlJc w:val="left"/>
      <w:pPr>
        <w:ind w:left="915" w:hanging="360"/>
      </w:pPr>
      <w:rPr>
        <w:rFonts w:ascii="Symbol" w:hAnsi="Symbol" w:hint="default"/>
      </w:rPr>
    </w:lvl>
    <w:lvl w:ilvl="1" w:tplc="0C0A0003" w:tentative="1">
      <w:start w:val="1"/>
      <w:numFmt w:val="bullet"/>
      <w:lvlText w:val="o"/>
      <w:lvlJc w:val="left"/>
      <w:pPr>
        <w:ind w:left="1635" w:hanging="360"/>
      </w:pPr>
      <w:rPr>
        <w:rFonts w:ascii="Courier New" w:hAnsi="Courier New" w:cs="Courier New" w:hint="default"/>
      </w:rPr>
    </w:lvl>
    <w:lvl w:ilvl="2" w:tplc="0C0A0005" w:tentative="1">
      <w:start w:val="1"/>
      <w:numFmt w:val="bullet"/>
      <w:lvlText w:val=""/>
      <w:lvlJc w:val="left"/>
      <w:pPr>
        <w:ind w:left="2355" w:hanging="360"/>
      </w:pPr>
      <w:rPr>
        <w:rFonts w:ascii="Wingdings" w:hAnsi="Wingdings" w:hint="default"/>
      </w:rPr>
    </w:lvl>
    <w:lvl w:ilvl="3" w:tplc="0C0A0001" w:tentative="1">
      <w:start w:val="1"/>
      <w:numFmt w:val="bullet"/>
      <w:lvlText w:val=""/>
      <w:lvlJc w:val="left"/>
      <w:pPr>
        <w:ind w:left="3075" w:hanging="360"/>
      </w:pPr>
      <w:rPr>
        <w:rFonts w:ascii="Symbol" w:hAnsi="Symbol" w:hint="default"/>
      </w:rPr>
    </w:lvl>
    <w:lvl w:ilvl="4" w:tplc="0C0A0003" w:tentative="1">
      <w:start w:val="1"/>
      <w:numFmt w:val="bullet"/>
      <w:lvlText w:val="o"/>
      <w:lvlJc w:val="left"/>
      <w:pPr>
        <w:ind w:left="3795" w:hanging="360"/>
      </w:pPr>
      <w:rPr>
        <w:rFonts w:ascii="Courier New" w:hAnsi="Courier New" w:cs="Courier New" w:hint="default"/>
      </w:rPr>
    </w:lvl>
    <w:lvl w:ilvl="5" w:tplc="0C0A0005" w:tentative="1">
      <w:start w:val="1"/>
      <w:numFmt w:val="bullet"/>
      <w:lvlText w:val=""/>
      <w:lvlJc w:val="left"/>
      <w:pPr>
        <w:ind w:left="4515" w:hanging="360"/>
      </w:pPr>
      <w:rPr>
        <w:rFonts w:ascii="Wingdings" w:hAnsi="Wingdings" w:hint="default"/>
      </w:rPr>
    </w:lvl>
    <w:lvl w:ilvl="6" w:tplc="0C0A0001" w:tentative="1">
      <w:start w:val="1"/>
      <w:numFmt w:val="bullet"/>
      <w:lvlText w:val=""/>
      <w:lvlJc w:val="left"/>
      <w:pPr>
        <w:ind w:left="5235" w:hanging="360"/>
      </w:pPr>
      <w:rPr>
        <w:rFonts w:ascii="Symbol" w:hAnsi="Symbol" w:hint="default"/>
      </w:rPr>
    </w:lvl>
    <w:lvl w:ilvl="7" w:tplc="0C0A0003" w:tentative="1">
      <w:start w:val="1"/>
      <w:numFmt w:val="bullet"/>
      <w:lvlText w:val="o"/>
      <w:lvlJc w:val="left"/>
      <w:pPr>
        <w:ind w:left="5955" w:hanging="360"/>
      </w:pPr>
      <w:rPr>
        <w:rFonts w:ascii="Courier New" w:hAnsi="Courier New" w:cs="Courier New" w:hint="default"/>
      </w:rPr>
    </w:lvl>
    <w:lvl w:ilvl="8" w:tplc="0C0A0005" w:tentative="1">
      <w:start w:val="1"/>
      <w:numFmt w:val="bullet"/>
      <w:lvlText w:val=""/>
      <w:lvlJc w:val="left"/>
      <w:pPr>
        <w:ind w:left="6675" w:hanging="360"/>
      </w:pPr>
      <w:rPr>
        <w:rFonts w:ascii="Wingdings" w:hAnsi="Wingdings" w:hint="default"/>
      </w:rPr>
    </w:lvl>
  </w:abstractNum>
  <w:abstractNum w:abstractNumId="18">
    <w:nsid w:val="48C60784"/>
    <w:multiLevelType w:val="singleLevel"/>
    <w:tmpl w:val="0409000F"/>
    <w:lvl w:ilvl="0">
      <w:start w:val="1"/>
      <w:numFmt w:val="decimal"/>
      <w:lvlText w:val="%1."/>
      <w:lvlJc w:val="left"/>
      <w:pPr>
        <w:tabs>
          <w:tab w:val="num" w:pos="360"/>
        </w:tabs>
        <w:ind w:left="360" w:hanging="360"/>
      </w:pPr>
    </w:lvl>
  </w:abstractNum>
  <w:abstractNum w:abstractNumId="19">
    <w:nsid w:val="497B298A"/>
    <w:multiLevelType w:val="multilevel"/>
    <w:tmpl w:val="1B86335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0">
    <w:nsid w:val="4B6A7676"/>
    <w:multiLevelType w:val="hybridMultilevel"/>
    <w:tmpl w:val="754C6370"/>
    <w:lvl w:ilvl="0" w:tplc="A13638D6">
      <w:start w:val="1"/>
      <w:numFmt w:val="bullet"/>
      <w:lvlText w:val="-"/>
      <w:lvlJc w:val="left"/>
      <w:pPr>
        <w:ind w:left="1080" w:hanging="360"/>
      </w:pPr>
      <w:rPr>
        <w:rFonts w:ascii="Verdana" w:eastAsia="Times New Roman" w:hAnsi="Verdana" w:cs="Times New Roman"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1">
    <w:nsid w:val="5C45046B"/>
    <w:multiLevelType w:val="hybridMultilevel"/>
    <w:tmpl w:val="65E0B3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6AFA4ECF"/>
    <w:multiLevelType w:val="hybridMultilevel"/>
    <w:tmpl w:val="2A1CD352"/>
    <w:lvl w:ilvl="0" w:tplc="FFFFFFFF">
      <w:start w:val="1"/>
      <w:numFmt w:val="bullet"/>
      <w:lvlText w:val=""/>
      <w:lvlJc w:val="left"/>
      <w:pPr>
        <w:tabs>
          <w:tab w:val="num" w:pos="1440"/>
        </w:tabs>
        <w:ind w:left="1440" w:hanging="360"/>
      </w:pPr>
      <w:rPr>
        <w:rFonts w:ascii="Symbol" w:hAnsi="Symbol" w:hint="default"/>
      </w:rPr>
    </w:lvl>
    <w:lvl w:ilvl="1" w:tplc="FFFFFFFF" w:tentative="1">
      <w:start w:val="1"/>
      <w:numFmt w:val="bullet"/>
      <w:lvlText w:val="o"/>
      <w:lvlJc w:val="left"/>
      <w:pPr>
        <w:tabs>
          <w:tab w:val="num" w:pos="2160"/>
        </w:tabs>
        <w:ind w:left="2160" w:hanging="360"/>
      </w:pPr>
      <w:rPr>
        <w:rFonts w:ascii="Courier New" w:hAnsi="Courier New" w:hint="default"/>
      </w:rPr>
    </w:lvl>
    <w:lvl w:ilvl="2" w:tplc="FFFFFFFF" w:tentative="1">
      <w:start w:val="1"/>
      <w:numFmt w:val="bullet"/>
      <w:lvlText w:val=""/>
      <w:lvlJc w:val="left"/>
      <w:pPr>
        <w:tabs>
          <w:tab w:val="num" w:pos="2880"/>
        </w:tabs>
        <w:ind w:left="2880" w:hanging="360"/>
      </w:pPr>
      <w:rPr>
        <w:rFonts w:ascii="Wingdings" w:hAnsi="Wingdings" w:hint="default"/>
      </w:rPr>
    </w:lvl>
    <w:lvl w:ilvl="3" w:tplc="FFFFFFFF" w:tentative="1">
      <w:start w:val="1"/>
      <w:numFmt w:val="bullet"/>
      <w:lvlText w:val=""/>
      <w:lvlJc w:val="left"/>
      <w:pPr>
        <w:tabs>
          <w:tab w:val="num" w:pos="3600"/>
        </w:tabs>
        <w:ind w:left="3600" w:hanging="360"/>
      </w:pPr>
      <w:rPr>
        <w:rFonts w:ascii="Symbol" w:hAnsi="Symbol" w:hint="default"/>
      </w:rPr>
    </w:lvl>
    <w:lvl w:ilvl="4" w:tplc="FFFFFFFF" w:tentative="1">
      <w:start w:val="1"/>
      <w:numFmt w:val="bullet"/>
      <w:lvlText w:val="o"/>
      <w:lvlJc w:val="left"/>
      <w:pPr>
        <w:tabs>
          <w:tab w:val="num" w:pos="4320"/>
        </w:tabs>
        <w:ind w:left="4320" w:hanging="360"/>
      </w:pPr>
      <w:rPr>
        <w:rFonts w:ascii="Courier New" w:hAnsi="Courier New" w:hint="default"/>
      </w:rPr>
    </w:lvl>
    <w:lvl w:ilvl="5" w:tplc="FFFFFFFF" w:tentative="1">
      <w:start w:val="1"/>
      <w:numFmt w:val="bullet"/>
      <w:lvlText w:val=""/>
      <w:lvlJc w:val="left"/>
      <w:pPr>
        <w:tabs>
          <w:tab w:val="num" w:pos="5040"/>
        </w:tabs>
        <w:ind w:left="5040" w:hanging="360"/>
      </w:pPr>
      <w:rPr>
        <w:rFonts w:ascii="Wingdings" w:hAnsi="Wingdings" w:hint="default"/>
      </w:rPr>
    </w:lvl>
    <w:lvl w:ilvl="6" w:tplc="FFFFFFFF" w:tentative="1">
      <w:start w:val="1"/>
      <w:numFmt w:val="bullet"/>
      <w:lvlText w:val=""/>
      <w:lvlJc w:val="left"/>
      <w:pPr>
        <w:tabs>
          <w:tab w:val="num" w:pos="5760"/>
        </w:tabs>
        <w:ind w:left="5760" w:hanging="360"/>
      </w:pPr>
      <w:rPr>
        <w:rFonts w:ascii="Symbol" w:hAnsi="Symbol" w:hint="default"/>
      </w:rPr>
    </w:lvl>
    <w:lvl w:ilvl="7" w:tplc="FFFFFFFF" w:tentative="1">
      <w:start w:val="1"/>
      <w:numFmt w:val="bullet"/>
      <w:lvlText w:val="o"/>
      <w:lvlJc w:val="left"/>
      <w:pPr>
        <w:tabs>
          <w:tab w:val="num" w:pos="6480"/>
        </w:tabs>
        <w:ind w:left="6480" w:hanging="360"/>
      </w:pPr>
      <w:rPr>
        <w:rFonts w:ascii="Courier New" w:hAnsi="Courier New" w:hint="default"/>
      </w:rPr>
    </w:lvl>
    <w:lvl w:ilvl="8" w:tplc="FFFFFFFF" w:tentative="1">
      <w:start w:val="1"/>
      <w:numFmt w:val="bullet"/>
      <w:lvlText w:val=""/>
      <w:lvlJc w:val="left"/>
      <w:pPr>
        <w:tabs>
          <w:tab w:val="num" w:pos="7200"/>
        </w:tabs>
        <w:ind w:left="7200" w:hanging="360"/>
      </w:pPr>
      <w:rPr>
        <w:rFonts w:ascii="Wingdings" w:hAnsi="Wingdings" w:hint="default"/>
      </w:rPr>
    </w:lvl>
  </w:abstractNum>
  <w:abstractNum w:abstractNumId="23">
    <w:nsid w:val="6E395A83"/>
    <w:multiLevelType w:val="hybridMultilevel"/>
    <w:tmpl w:val="2A5A1C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723948CF"/>
    <w:multiLevelType w:val="hybridMultilevel"/>
    <w:tmpl w:val="F1EC817E"/>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abstractNum w:abstractNumId="25">
    <w:nsid w:val="734562CE"/>
    <w:multiLevelType w:val="hybridMultilevel"/>
    <w:tmpl w:val="9B8021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nsid w:val="74FB046F"/>
    <w:multiLevelType w:val="hybridMultilevel"/>
    <w:tmpl w:val="6F6CE726"/>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7">
    <w:nsid w:val="763D47EB"/>
    <w:multiLevelType w:val="multilevel"/>
    <w:tmpl w:val="1B863358"/>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324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4320"/>
        </w:tabs>
        <w:ind w:left="3744" w:hanging="1224"/>
      </w:pPr>
    </w:lvl>
    <w:lvl w:ilvl="8">
      <w:start w:val="1"/>
      <w:numFmt w:val="decimal"/>
      <w:lvlText w:val="%1.%2.%3.%4.%5.%6.%7.%8.%9."/>
      <w:lvlJc w:val="left"/>
      <w:pPr>
        <w:tabs>
          <w:tab w:val="num" w:pos="5040"/>
        </w:tabs>
        <w:ind w:left="4320" w:hanging="1440"/>
      </w:pPr>
    </w:lvl>
  </w:abstractNum>
  <w:abstractNum w:abstractNumId="28">
    <w:nsid w:val="7CE6652C"/>
    <w:multiLevelType w:val="hybridMultilevel"/>
    <w:tmpl w:val="3E26CB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7E6F312F"/>
    <w:multiLevelType w:val="hybridMultilevel"/>
    <w:tmpl w:val="4E0CA78E"/>
    <w:lvl w:ilvl="0" w:tplc="FFFFFFFF">
      <w:start w:val="1"/>
      <w:numFmt w:val="decimal"/>
      <w:lvlText w:val="%1."/>
      <w:lvlJc w:val="left"/>
      <w:pPr>
        <w:tabs>
          <w:tab w:val="num" w:pos="360"/>
        </w:tabs>
        <w:ind w:left="360" w:hanging="360"/>
      </w:pPr>
    </w:lvl>
    <w:lvl w:ilvl="1" w:tplc="FFFFFFFF" w:tentative="1">
      <w:start w:val="1"/>
      <w:numFmt w:val="lowerLetter"/>
      <w:lvlText w:val="%2."/>
      <w:lvlJc w:val="left"/>
      <w:pPr>
        <w:tabs>
          <w:tab w:val="num" w:pos="1080"/>
        </w:tabs>
        <w:ind w:left="1080" w:hanging="360"/>
      </w:pPr>
    </w:lvl>
    <w:lvl w:ilvl="2" w:tplc="FFFFFFFF" w:tentative="1">
      <w:start w:val="1"/>
      <w:numFmt w:val="lowerRoman"/>
      <w:lvlText w:val="%3."/>
      <w:lvlJc w:val="right"/>
      <w:pPr>
        <w:tabs>
          <w:tab w:val="num" w:pos="1800"/>
        </w:tabs>
        <w:ind w:left="1800" w:hanging="180"/>
      </w:pPr>
    </w:lvl>
    <w:lvl w:ilvl="3" w:tplc="FFFFFFFF" w:tentative="1">
      <w:start w:val="1"/>
      <w:numFmt w:val="decimal"/>
      <w:lvlText w:val="%4."/>
      <w:lvlJc w:val="left"/>
      <w:pPr>
        <w:tabs>
          <w:tab w:val="num" w:pos="2520"/>
        </w:tabs>
        <w:ind w:left="2520" w:hanging="360"/>
      </w:pPr>
    </w:lvl>
    <w:lvl w:ilvl="4" w:tplc="FFFFFFFF" w:tentative="1">
      <w:start w:val="1"/>
      <w:numFmt w:val="lowerLetter"/>
      <w:lvlText w:val="%5."/>
      <w:lvlJc w:val="left"/>
      <w:pPr>
        <w:tabs>
          <w:tab w:val="num" w:pos="3240"/>
        </w:tabs>
        <w:ind w:left="3240" w:hanging="360"/>
      </w:pPr>
    </w:lvl>
    <w:lvl w:ilvl="5" w:tplc="FFFFFFFF" w:tentative="1">
      <w:start w:val="1"/>
      <w:numFmt w:val="lowerRoman"/>
      <w:lvlText w:val="%6."/>
      <w:lvlJc w:val="right"/>
      <w:pPr>
        <w:tabs>
          <w:tab w:val="num" w:pos="3960"/>
        </w:tabs>
        <w:ind w:left="3960" w:hanging="180"/>
      </w:pPr>
    </w:lvl>
    <w:lvl w:ilvl="6" w:tplc="FFFFFFFF" w:tentative="1">
      <w:start w:val="1"/>
      <w:numFmt w:val="decimal"/>
      <w:lvlText w:val="%7."/>
      <w:lvlJc w:val="left"/>
      <w:pPr>
        <w:tabs>
          <w:tab w:val="num" w:pos="4680"/>
        </w:tabs>
        <w:ind w:left="4680" w:hanging="360"/>
      </w:pPr>
    </w:lvl>
    <w:lvl w:ilvl="7" w:tplc="FFFFFFFF" w:tentative="1">
      <w:start w:val="1"/>
      <w:numFmt w:val="lowerLetter"/>
      <w:lvlText w:val="%8."/>
      <w:lvlJc w:val="left"/>
      <w:pPr>
        <w:tabs>
          <w:tab w:val="num" w:pos="5400"/>
        </w:tabs>
        <w:ind w:left="5400" w:hanging="360"/>
      </w:pPr>
    </w:lvl>
    <w:lvl w:ilvl="8" w:tplc="FFFFFFFF" w:tentative="1">
      <w:start w:val="1"/>
      <w:numFmt w:val="lowerRoman"/>
      <w:lvlText w:val="%9."/>
      <w:lvlJc w:val="right"/>
      <w:pPr>
        <w:tabs>
          <w:tab w:val="num" w:pos="6120"/>
        </w:tabs>
        <w:ind w:left="6120" w:hanging="180"/>
      </w:pPr>
    </w:lvl>
  </w:abstractNum>
  <w:num w:numId="1">
    <w:abstractNumId w:val="10"/>
  </w:num>
  <w:num w:numId="2">
    <w:abstractNumId w:val="1"/>
  </w:num>
  <w:num w:numId="3">
    <w:abstractNumId w:val="11"/>
  </w:num>
  <w:num w:numId="4">
    <w:abstractNumId w:val="2"/>
  </w:num>
  <w:num w:numId="5">
    <w:abstractNumId w:val="3"/>
  </w:num>
  <w:num w:numId="6">
    <w:abstractNumId w:val="9"/>
  </w:num>
  <w:num w:numId="7">
    <w:abstractNumId w:val="5"/>
  </w:num>
  <w:num w:numId="8">
    <w:abstractNumId w:val="0"/>
  </w:num>
  <w:num w:numId="9">
    <w:abstractNumId w:val="18"/>
  </w:num>
  <w:num w:numId="10">
    <w:abstractNumId w:val="4"/>
  </w:num>
  <w:num w:numId="11">
    <w:abstractNumId w:val="27"/>
  </w:num>
  <w:num w:numId="12">
    <w:abstractNumId w:val="19"/>
  </w:num>
  <w:num w:numId="13">
    <w:abstractNumId w:val="29"/>
  </w:num>
  <w:num w:numId="14">
    <w:abstractNumId w:val="16"/>
  </w:num>
  <w:num w:numId="15">
    <w:abstractNumId w:val="26"/>
  </w:num>
  <w:num w:numId="16">
    <w:abstractNumId w:val="22"/>
  </w:num>
  <w:num w:numId="17">
    <w:abstractNumId w:val="23"/>
  </w:num>
  <w:num w:numId="18">
    <w:abstractNumId w:val="25"/>
  </w:num>
  <w:num w:numId="19">
    <w:abstractNumId w:val="8"/>
  </w:num>
  <w:num w:numId="20">
    <w:abstractNumId w:val="14"/>
  </w:num>
  <w:num w:numId="21">
    <w:abstractNumId w:val="6"/>
  </w:num>
  <w:num w:numId="22">
    <w:abstractNumId w:val="17"/>
  </w:num>
  <w:num w:numId="23">
    <w:abstractNumId w:val="15"/>
  </w:num>
  <w:num w:numId="24">
    <w:abstractNumId w:val="7"/>
  </w:num>
  <w:num w:numId="25">
    <w:abstractNumId w:val="21"/>
  </w:num>
  <w:num w:numId="26">
    <w:abstractNumId w:val="24"/>
  </w:num>
  <w:num w:numId="27">
    <w:abstractNumId w:val="28"/>
  </w:num>
  <w:num w:numId="28">
    <w:abstractNumId w:val="12"/>
  </w:num>
  <w:num w:numId="29">
    <w:abstractNumId w:val="20"/>
  </w:num>
  <w:num w:numId="30">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4"/>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
  <w:rsids>
    <w:rsidRoot w:val="001A58F8"/>
    <w:rsid w:val="00021673"/>
    <w:rsid w:val="0002544B"/>
    <w:rsid w:val="000338CA"/>
    <w:rsid w:val="00060803"/>
    <w:rsid w:val="000C55B2"/>
    <w:rsid w:val="001A58F8"/>
    <w:rsid w:val="002605CD"/>
    <w:rsid w:val="0031537C"/>
    <w:rsid w:val="00320CDE"/>
    <w:rsid w:val="0035327E"/>
    <w:rsid w:val="0036156F"/>
    <w:rsid w:val="00375FBB"/>
    <w:rsid w:val="00406D77"/>
    <w:rsid w:val="00536CEC"/>
    <w:rsid w:val="0062352E"/>
    <w:rsid w:val="00654C00"/>
    <w:rsid w:val="00692A78"/>
    <w:rsid w:val="007036AE"/>
    <w:rsid w:val="007165BA"/>
    <w:rsid w:val="007F6811"/>
    <w:rsid w:val="008677B8"/>
    <w:rsid w:val="008924C5"/>
    <w:rsid w:val="00941DEC"/>
    <w:rsid w:val="00953236"/>
    <w:rsid w:val="00996EDD"/>
    <w:rsid w:val="00AA47B6"/>
    <w:rsid w:val="00B03998"/>
    <w:rsid w:val="00B627AF"/>
    <w:rsid w:val="00B767FF"/>
    <w:rsid w:val="00C10A8F"/>
    <w:rsid w:val="00C32B81"/>
    <w:rsid w:val="00CD1E11"/>
    <w:rsid w:val="00D43F14"/>
    <w:rsid w:val="00D80097"/>
    <w:rsid w:val="00DA00AE"/>
    <w:rsid w:val="00E0698C"/>
    <w:rsid w:val="00E50B4A"/>
    <w:rsid w:val="00EB7F27"/>
    <w:rsid w:val="00F85A55"/>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1A7762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C55B2"/>
    <w:rPr>
      <w:rFonts w:ascii="Verdana" w:hAnsi="Verdana"/>
      <w:szCs w:val="24"/>
    </w:rPr>
  </w:style>
  <w:style w:type="paragraph" w:styleId="Ttulo1">
    <w:name w:val="heading 1"/>
    <w:basedOn w:val="Normal"/>
    <w:next w:val="Normal"/>
    <w:qFormat/>
    <w:rsid w:val="000C55B2"/>
    <w:pPr>
      <w:keepNext/>
      <w:outlineLvl w:val="0"/>
    </w:pPr>
    <w:rPr>
      <w:rFonts w:ascii="Arial" w:hAnsi="Arial"/>
      <w:b/>
      <w:szCs w:val="20"/>
      <w:lang w:eastAsia="en-US"/>
    </w:rPr>
  </w:style>
  <w:style w:type="paragraph" w:styleId="Ttulo2">
    <w:name w:val="heading 2"/>
    <w:basedOn w:val="Normal"/>
    <w:next w:val="Normal"/>
    <w:qFormat/>
    <w:rsid w:val="000C55B2"/>
    <w:pPr>
      <w:keepNext/>
      <w:spacing w:before="240" w:after="60"/>
      <w:outlineLvl w:val="1"/>
    </w:pPr>
    <w:rPr>
      <w:rFonts w:ascii="Arial" w:hAnsi="Arial"/>
      <w:b/>
      <w:iCs/>
      <w:szCs w:val="20"/>
      <w:lang w:eastAsia="en-US"/>
    </w:rPr>
  </w:style>
  <w:style w:type="paragraph" w:styleId="Ttulo3">
    <w:name w:val="heading 3"/>
    <w:basedOn w:val="Normal"/>
    <w:next w:val="Normal"/>
    <w:qFormat/>
    <w:rsid w:val="000C55B2"/>
    <w:pPr>
      <w:keepNext/>
      <w:pBdr>
        <w:top w:val="single" w:sz="6" w:space="0" w:color="auto"/>
        <w:bottom w:val="single" w:sz="12" w:space="1" w:color="auto"/>
      </w:pBdr>
      <w:jc w:val="right"/>
      <w:outlineLvl w:val="2"/>
    </w:pPr>
    <w:rPr>
      <w:b/>
      <w:bCs/>
      <w:sz w:val="36"/>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qFormat/>
    <w:rsid w:val="000C55B2"/>
    <w:pPr>
      <w:jc w:val="center"/>
    </w:pPr>
    <w:rPr>
      <w:rFonts w:ascii="Arial" w:hAnsi="Arial"/>
      <w:b/>
      <w:sz w:val="36"/>
      <w:szCs w:val="20"/>
      <w:lang w:eastAsia="en-US"/>
    </w:rPr>
  </w:style>
  <w:style w:type="paragraph" w:styleId="Encabezado">
    <w:name w:val="header"/>
    <w:basedOn w:val="Normal"/>
    <w:rsid w:val="000C55B2"/>
    <w:pPr>
      <w:widowControl w:val="0"/>
      <w:tabs>
        <w:tab w:val="center" w:pos="4320"/>
        <w:tab w:val="right" w:pos="8640"/>
      </w:tabs>
      <w:spacing w:line="240" w:lineRule="atLeast"/>
    </w:pPr>
    <w:rPr>
      <w:szCs w:val="20"/>
      <w:lang w:val="en-US" w:eastAsia="en-US"/>
    </w:rPr>
  </w:style>
  <w:style w:type="paragraph" w:customStyle="1" w:styleId="Tabletext">
    <w:name w:val="Tabletext"/>
    <w:basedOn w:val="Normal"/>
    <w:rsid w:val="000C55B2"/>
    <w:pPr>
      <w:keepLines/>
      <w:widowControl w:val="0"/>
      <w:spacing w:after="120" w:line="240" w:lineRule="atLeast"/>
    </w:pPr>
    <w:rPr>
      <w:szCs w:val="20"/>
      <w:lang w:val="en-US" w:eastAsia="en-US"/>
    </w:rPr>
  </w:style>
  <w:style w:type="paragraph" w:customStyle="1" w:styleId="InfoBlue">
    <w:name w:val="InfoBlue"/>
    <w:basedOn w:val="Normal"/>
    <w:next w:val="Textodecuerpo"/>
    <w:autoRedefine/>
    <w:rsid w:val="000C55B2"/>
    <w:pPr>
      <w:widowControl w:val="0"/>
      <w:spacing w:after="120" w:line="240" w:lineRule="atLeast"/>
      <w:ind w:left="720"/>
    </w:pPr>
    <w:rPr>
      <w:i/>
      <w:iCs/>
      <w:color w:val="0000FF"/>
      <w:szCs w:val="20"/>
      <w:lang w:val="es-CL" w:eastAsia="en-US"/>
    </w:rPr>
  </w:style>
  <w:style w:type="paragraph" w:styleId="Textodecuerpo">
    <w:name w:val="Body Text"/>
    <w:basedOn w:val="Normal"/>
    <w:rsid w:val="000C55B2"/>
    <w:pPr>
      <w:spacing w:after="120"/>
    </w:pPr>
    <w:rPr>
      <w:rFonts w:ascii="Arial" w:hAnsi="Arial"/>
      <w:szCs w:val="20"/>
      <w:lang w:eastAsia="en-US"/>
    </w:rPr>
  </w:style>
  <w:style w:type="paragraph" w:styleId="TDC1">
    <w:name w:val="toc 1"/>
    <w:basedOn w:val="Normal"/>
    <w:next w:val="Normal"/>
    <w:autoRedefine/>
    <w:semiHidden/>
    <w:rsid w:val="000C55B2"/>
    <w:rPr>
      <w:rFonts w:ascii="Arial" w:hAnsi="Arial"/>
      <w:szCs w:val="20"/>
      <w:lang w:eastAsia="en-US"/>
    </w:rPr>
  </w:style>
  <w:style w:type="paragraph" w:styleId="TDC2">
    <w:name w:val="toc 2"/>
    <w:basedOn w:val="Normal"/>
    <w:next w:val="Normal"/>
    <w:autoRedefine/>
    <w:semiHidden/>
    <w:rsid w:val="000C55B2"/>
    <w:pPr>
      <w:ind w:left="200"/>
    </w:pPr>
    <w:rPr>
      <w:rFonts w:ascii="Arial" w:hAnsi="Arial"/>
      <w:szCs w:val="20"/>
      <w:lang w:eastAsia="en-US"/>
    </w:rPr>
  </w:style>
  <w:style w:type="paragraph" w:styleId="Piedepgina">
    <w:name w:val="footer"/>
    <w:basedOn w:val="Normal"/>
    <w:rsid w:val="000C55B2"/>
    <w:pPr>
      <w:tabs>
        <w:tab w:val="center" w:pos="4252"/>
        <w:tab w:val="right" w:pos="8504"/>
      </w:tabs>
    </w:pPr>
    <w:rPr>
      <w:rFonts w:ascii="Arial" w:hAnsi="Arial"/>
      <w:szCs w:val="20"/>
      <w:lang w:eastAsia="en-US"/>
    </w:rPr>
  </w:style>
  <w:style w:type="paragraph" w:customStyle="1" w:styleId="maintitle">
    <w:name w:val="main title"/>
    <w:basedOn w:val="Ttulo"/>
    <w:rsid w:val="000C55B2"/>
    <w:rPr>
      <w:sz w:val="32"/>
      <w:lang w:val="es-CL"/>
    </w:rPr>
  </w:style>
  <w:style w:type="paragraph" w:customStyle="1" w:styleId="infoblue0">
    <w:name w:val="infoblue"/>
    <w:basedOn w:val="Normal"/>
    <w:rsid w:val="000C55B2"/>
    <w:pPr>
      <w:spacing w:after="120" w:line="240" w:lineRule="atLeast"/>
      <w:ind w:left="720"/>
    </w:pPr>
    <w:rPr>
      <w:rFonts w:eastAsia="Arial Unicode MS"/>
      <w:i/>
      <w:iCs/>
      <w:color w:val="0000FF"/>
      <w:szCs w:val="20"/>
      <w:lang w:val="en-US" w:eastAsia="en-US"/>
    </w:rPr>
  </w:style>
  <w:style w:type="character" w:styleId="Hipervnculo">
    <w:name w:val="Hyperlink"/>
    <w:basedOn w:val="Fuentedeprrafopredeter"/>
    <w:rsid w:val="000C55B2"/>
    <w:rPr>
      <w:color w:val="0000FF"/>
      <w:u w:val="single"/>
    </w:rPr>
  </w:style>
  <w:style w:type="character" w:styleId="Nmerodepgina">
    <w:name w:val="page number"/>
    <w:basedOn w:val="Fuentedeprrafopredeter"/>
    <w:rsid w:val="000C55B2"/>
  </w:style>
  <w:style w:type="paragraph" w:styleId="Textodeglobo">
    <w:name w:val="Balloon Text"/>
    <w:basedOn w:val="Normal"/>
    <w:link w:val="TextodegloboCar"/>
    <w:rsid w:val="00021673"/>
    <w:rPr>
      <w:rFonts w:ascii="Tahoma" w:hAnsi="Tahoma" w:cs="Tahoma"/>
      <w:sz w:val="16"/>
      <w:szCs w:val="16"/>
    </w:rPr>
  </w:style>
  <w:style w:type="character" w:customStyle="1" w:styleId="TextodegloboCar">
    <w:name w:val="Texto de globo Car"/>
    <w:basedOn w:val="Fuentedeprrafopredeter"/>
    <w:link w:val="Textodeglobo"/>
    <w:rsid w:val="00021673"/>
    <w:rPr>
      <w:rFonts w:ascii="Tahoma" w:hAnsi="Tahoma" w:cs="Tahoma"/>
      <w:sz w:val="16"/>
      <w:szCs w:val="16"/>
    </w:rPr>
  </w:style>
  <w:style w:type="table" w:styleId="Tablaconcuadrcula">
    <w:name w:val="Table Grid"/>
    <w:basedOn w:val="Tablanormal"/>
    <w:rsid w:val="00C10A8F"/>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Prrafodelista">
    <w:name w:val="List Paragraph"/>
    <w:basedOn w:val="Normal"/>
    <w:uiPriority w:val="34"/>
    <w:qFormat/>
    <w:rsid w:val="00536CEC"/>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s-ES_tradnl"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Technologies\Plantillas%20e%20Informacion\EspecificacionDeReq_Dtech.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71116F5-8312-834F-972A-9ABF095C0E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\DTechnologies\Plantillas e Informacion\EspecificacionDeReq_Dtech.dotx</Template>
  <TotalTime>1345</TotalTime>
  <Pages>11</Pages>
  <Words>2272</Words>
  <Characters>12501</Characters>
  <Application>Microsoft Macintosh Word</Application>
  <DocSecurity>0</DocSecurity>
  <Lines>104</Lines>
  <Paragraphs>29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Especificación de Requerimientos de Software</vt:lpstr>
      <vt:lpstr>Especificación de Requerimientos de Software</vt:lpstr>
    </vt:vector>
  </TitlesOfParts>
  <Company>Proyecto Tutelkan</Company>
  <LinksUpToDate>false</LinksUpToDate>
  <CharactersWithSpaces>14744</CharactersWithSpaces>
  <SharedDoc>false</SharedDoc>
  <HLinks>
    <vt:vector size="108" baseType="variant">
      <vt:variant>
        <vt:i4>1835059</vt:i4>
      </vt:variant>
      <vt:variant>
        <vt:i4>104</vt:i4>
      </vt:variant>
      <vt:variant>
        <vt:i4>0</vt:i4>
      </vt:variant>
      <vt:variant>
        <vt:i4>5</vt:i4>
      </vt:variant>
      <vt:variant>
        <vt:lpwstr/>
      </vt:variant>
      <vt:variant>
        <vt:lpwstr>_Toc133312097</vt:lpwstr>
      </vt:variant>
      <vt:variant>
        <vt:i4>1835059</vt:i4>
      </vt:variant>
      <vt:variant>
        <vt:i4>98</vt:i4>
      </vt:variant>
      <vt:variant>
        <vt:i4>0</vt:i4>
      </vt:variant>
      <vt:variant>
        <vt:i4>5</vt:i4>
      </vt:variant>
      <vt:variant>
        <vt:lpwstr/>
      </vt:variant>
      <vt:variant>
        <vt:lpwstr>_Toc133312096</vt:lpwstr>
      </vt:variant>
      <vt:variant>
        <vt:i4>1835059</vt:i4>
      </vt:variant>
      <vt:variant>
        <vt:i4>92</vt:i4>
      </vt:variant>
      <vt:variant>
        <vt:i4>0</vt:i4>
      </vt:variant>
      <vt:variant>
        <vt:i4>5</vt:i4>
      </vt:variant>
      <vt:variant>
        <vt:lpwstr/>
      </vt:variant>
      <vt:variant>
        <vt:lpwstr>_Toc133312095</vt:lpwstr>
      </vt:variant>
      <vt:variant>
        <vt:i4>1835059</vt:i4>
      </vt:variant>
      <vt:variant>
        <vt:i4>86</vt:i4>
      </vt:variant>
      <vt:variant>
        <vt:i4>0</vt:i4>
      </vt:variant>
      <vt:variant>
        <vt:i4>5</vt:i4>
      </vt:variant>
      <vt:variant>
        <vt:lpwstr/>
      </vt:variant>
      <vt:variant>
        <vt:lpwstr>_Toc133312094</vt:lpwstr>
      </vt:variant>
      <vt:variant>
        <vt:i4>1835059</vt:i4>
      </vt:variant>
      <vt:variant>
        <vt:i4>80</vt:i4>
      </vt:variant>
      <vt:variant>
        <vt:i4>0</vt:i4>
      </vt:variant>
      <vt:variant>
        <vt:i4>5</vt:i4>
      </vt:variant>
      <vt:variant>
        <vt:lpwstr/>
      </vt:variant>
      <vt:variant>
        <vt:lpwstr>_Toc133312093</vt:lpwstr>
      </vt:variant>
      <vt:variant>
        <vt:i4>1835059</vt:i4>
      </vt:variant>
      <vt:variant>
        <vt:i4>74</vt:i4>
      </vt:variant>
      <vt:variant>
        <vt:i4>0</vt:i4>
      </vt:variant>
      <vt:variant>
        <vt:i4>5</vt:i4>
      </vt:variant>
      <vt:variant>
        <vt:lpwstr/>
      </vt:variant>
      <vt:variant>
        <vt:lpwstr>_Toc133312092</vt:lpwstr>
      </vt:variant>
      <vt:variant>
        <vt:i4>1835059</vt:i4>
      </vt:variant>
      <vt:variant>
        <vt:i4>68</vt:i4>
      </vt:variant>
      <vt:variant>
        <vt:i4>0</vt:i4>
      </vt:variant>
      <vt:variant>
        <vt:i4>5</vt:i4>
      </vt:variant>
      <vt:variant>
        <vt:lpwstr/>
      </vt:variant>
      <vt:variant>
        <vt:lpwstr>_Toc133312091</vt:lpwstr>
      </vt:variant>
      <vt:variant>
        <vt:i4>1835059</vt:i4>
      </vt:variant>
      <vt:variant>
        <vt:i4>62</vt:i4>
      </vt:variant>
      <vt:variant>
        <vt:i4>0</vt:i4>
      </vt:variant>
      <vt:variant>
        <vt:i4>5</vt:i4>
      </vt:variant>
      <vt:variant>
        <vt:lpwstr/>
      </vt:variant>
      <vt:variant>
        <vt:lpwstr>_Toc133312090</vt:lpwstr>
      </vt:variant>
      <vt:variant>
        <vt:i4>1900595</vt:i4>
      </vt:variant>
      <vt:variant>
        <vt:i4>56</vt:i4>
      </vt:variant>
      <vt:variant>
        <vt:i4>0</vt:i4>
      </vt:variant>
      <vt:variant>
        <vt:i4>5</vt:i4>
      </vt:variant>
      <vt:variant>
        <vt:lpwstr/>
      </vt:variant>
      <vt:variant>
        <vt:lpwstr>_Toc133312089</vt:lpwstr>
      </vt:variant>
      <vt:variant>
        <vt:i4>1900595</vt:i4>
      </vt:variant>
      <vt:variant>
        <vt:i4>50</vt:i4>
      </vt:variant>
      <vt:variant>
        <vt:i4>0</vt:i4>
      </vt:variant>
      <vt:variant>
        <vt:i4>5</vt:i4>
      </vt:variant>
      <vt:variant>
        <vt:lpwstr/>
      </vt:variant>
      <vt:variant>
        <vt:lpwstr>_Toc133312088</vt:lpwstr>
      </vt:variant>
      <vt:variant>
        <vt:i4>1900595</vt:i4>
      </vt:variant>
      <vt:variant>
        <vt:i4>44</vt:i4>
      </vt:variant>
      <vt:variant>
        <vt:i4>0</vt:i4>
      </vt:variant>
      <vt:variant>
        <vt:i4>5</vt:i4>
      </vt:variant>
      <vt:variant>
        <vt:lpwstr/>
      </vt:variant>
      <vt:variant>
        <vt:lpwstr>_Toc133312087</vt:lpwstr>
      </vt:variant>
      <vt:variant>
        <vt:i4>1900595</vt:i4>
      </vt:variant>
      <vt:variant>
        <vt:i4>38</vt:i4>
      </vt:variant>
      <vt:variant>
        <vt:i4>0</vt:i4>
      </vt:variant>
      <vt:variant>
        <vt:i4>5</vt:i4>
      </vt:variant>
      <vt:variant>
        <vt:lpwstr/>
      </vt:variant>
      <vt:variant>
        <vt:lpwstr>_Toc133312086</vt:lpwstr>
      </vt:variant>
      <vt:variant>
        <vt:i4>1900595</vt:i4>
      </vt:variant>
      <vt:variant>
        <vt:i4>32</vt:i4>
      </vt:variant>
      <vt:variant>
        <vt:i4>0</vt:i4>
      </vt:variant>
      <vt:variant>
        <vt:i4>5</vt:i4>
      </vt:variant>
      <vt:variant>
        <vt:lpwstr/>
      </vt:variant>
      <vt:variant>
        <vt:lpwstr>_Toc133312085</vt:lpwstr>
      </vt:variant>
      <vt:variant>
        <vt:i4>1900595</vt:i4>
      </vt:variant>
      <vt:variant>
        <vt:i4>26</vt:i4>
      </vt:variant>
      <vt:variant>
        <vt:i4>0</vt:i4>
      </vt:variant>
      <vt:variant>
        <vt:i4>5</vt:i4>
      </vt:variant>
      <vt:variant>
        <vt:lpwstr/>
      </vt:variant>
      <vt:variant>
        <vt:lpwstr>_Toc133312084</vt:lpwstr>
      </vt:variant>
      <vt:variant>
        <vt:i4>1900595</vt:i4>
      </vt:variant>
      <vt:variant>
        <vt:i4>20</vt:i4>
      </vt:variant>
      <vt:variant>
        <vt:i4>0</vt:i4>
      </vt:variant>
      <vt:variant>
        <vt:i4>5</vt:i4>
      </vt:variant>
      <vt:variant>
        <vt:lpwstr/>
      </vt:variant>
      <vt:variant>
        <vt:lpwstr>_Toc133312083</vt:lpwstr>
      </vt:variant>
      <vt:variant>
        <vt:i4>1900595</vt:i4>
      </vt:variant>
      <vt:variant>
        <vt:i4>14</vt:i4>
      </vt:variant>
      <vt:variant>
        <vt:i4>0</vt:i4>
      </vt:variant>
      <vt:variant>
        <vt:i4>5</vt:i4>
      </vt:variant>
      <vt:variant>
        <vt:lpwstr/>
      </vt:variant>
      <vt:variant>
        <vt:lpwstr>_Toc133312082</vt:lpwstr>
      </vt:variant>
      <vt:variant>
        <vt:i4>1900595</vt:i4>
      </vt:variant>
      <vt:variant>
        <vt:i4>8</vt:i4>
      </vt:variant>
      <vt:variant>
        <vt:i4>0</vt:i4>
      </vt:variant>
      <vt:variant>
        <vt:i4>5</vt:i4>
      </vt:variant>
      <vt:variant>
        <vt:lpwstr/>
      </vt:variant>
      <vt:variant>
        <vt:lpwstr>_Toc133312081</vt:lpwstr>
      </vt:variant>
      <vt:variant>
        <vt:i4>1900595</vt:i4>
      </vt:variant>
      <vt:variant>
        <vt:i4>2</vt:i4>
      </vt:variant>
      <vt:variant>
        <vt:i4>0</vt:i4>
      </vt:variant>
      <vt:variant>
        <vt:i4>5</vt:i4>
      </vt:variant>
      <vt:variant>
        <vt:lpwstr/>
      </vt:variant>
      <vt:variant>
        <vt:lpwstr>_Toc133312080</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 de Software</dc:title>
  <dc:creator>Gustavo</dc:creator>
  <cp:lastModifiedBy>Esteban Arango Medina</cp:lastModifiedBy>
  <cp:revision>5</cp:revision>
  <cp:lastPrinted>2011-10-26T20:24:00Z</cp:lastPrinted>
  <dcterms:created xsi:type="dcterms:W3CDTF">2012-05-30T19:34:00Z</dcterms:created>
  <dcterms:modified xsi:type="dcterms:W3CDTF">2012-06-21T04:43:00Z</dcterms:modified>
</cp:coreProperties>
</file>